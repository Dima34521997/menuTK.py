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4A6D5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F7B60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53FC1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BAE6C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F40DF" w14:textId="77777777" w:rsidR="00073393" w:rsidRDefault="00073393" w:rsidP="00073393"/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0D3D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00A4CF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F6D1F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A0286" w14:textId="77777777" w:rsidR="00073393" w:rsidRDefault="00073393" w:rsidP="00073393"/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7C9B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E564D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51A3B0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015700" w14:textId="77777777" w:rsidR="00073393" w:rsidRDefault="00073393" w:rsidP="00073393"/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921BB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C666A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91E313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C11F67" w14:textId="77777777" w:rsidR="00073393" w:rsidRDefault="00073393" w:rsidP="00073393"/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6405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0E67D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7049B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B874D1" w14:textId="77777777" w:rsidR="00073393" w:rsidRDefault="00073393" w:rsidP="00073393"/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8EC007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4B8C1B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4ACC5D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EDC7C" w14:textId="77777777" w:rsidR="00073393" w:rsidRDefault="00073393" w:rsidP="00073393"/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E7EFD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5E207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CFAE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02AAB6" w14:textId="77777777" w:rsidR="00073393" w:rsidRDefault="00073393" w:rsidP="00073393"/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BA2C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7240F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1F2AD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A65D3" w14:textId="77777777" w:rsidR="00073393" w:rsidRDefault="00073393" w:rsidP="00073393"/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54AEF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64FE3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37A87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05653" w14:textId="77777777" w:rsidR="00073393" w:rsidRDefault="00073393" w:rsidP="00073393"/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4913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1B4A75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44B4F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A099D" w14:textId="77777777" w:rsidR="00073393" w:rsidRDefault="00073393" w:rsidP="00073393"/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429C0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790561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03B1E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78E8C7" w14:textId="77777777" w:rsidR="00073393" w:rsidRDefault="00073393" w:rsidP="00073393"/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4D3A8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0BAF49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0307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60918F" w14:textId="77777777" w:rsidR="00073393" w:rsidRDefault="00073393" w:rsidP="00073393"/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E5C98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E05FE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B8D783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08859" w14:textId="77777777" w:rsidR="00073393" w:rsidRDefault="00073393" w:rsidP="00073393"/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454CA3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82A4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BA9F0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413C8" w14:textId="77777777" w:rsidR="00073393" w:rsidRDefault="00073393" w:rsidP="00073393"/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6FA72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20E2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57F54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283D7" w14:textId="77777777" w:rsidR="00073393" w:rsidRDefault="00073393" w:rsidP="00073393"/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83A4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AA77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C728D7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6AB2D" w14:textId="77777777" w:rsidR="00073393" w:rsidRDefault="00073393" w:rsidP="00073393"/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0FC5DB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1975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698B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DE80B" w14:textId="77777777" w:rsidR="00073393" w:rsidRDefault="00073393" w:rsidP="00073393"/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4D14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0183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0CF2A1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4FACE" w14:textId="77777777" w:rsidR="00073393" w:rsidRDefault="00073393" w:rsidP="00073393"/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E538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EB6F78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FA21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B8BEC" w14:textId="77777777" w:rsidR="00073393" w:rsidRDefault="00073393" w:rsidP="00073393"/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4731C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5A97D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DDD1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67C4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AF5AE" w14:textId="77777777" w:rsidR="00073393" w:rsidRDefault="00073393" w:rsidP="00073393"/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DF06E2" w14:textId="77777777" w:rsidR="003F0538" w:rsidRDefault="003F0538" w:rsidP="00073393"/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7C952" w14:textId="77777777" w:rsidR="003F0538" w:rsidRDefault="003F0538" w:rsidP="00073393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311A1" w14:textId="77777777" w:rsidR="003F0538" w:rsidRDefault="003F0538" w:rsidP="00073393"/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1801DC" w14:textId="77777777" w:rsidR="003F0538" w:rsidRDefault="003F0538" w:rsidP="00073393"/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778B1F" w14:textId="77777777" w:rsidR="00073393" w:rsidRDefault="00073393" w:rsidP="00D8459C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0E30E" w14:textId="77777777" w:rsidR="00073393" w:rsidRDefault="00073393" w:rsidP="00D8459C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34BCF" w14:textId="77777777" w:rsidR="00073393" w:rsidRDefault="00073393" w:rsidP="00D8459C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6FEEC2" w14:textId="77777777" w:rsidR="00073393" w:rsidRDefault="00073393" w:rsidP="00D8459C"/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0ED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FF7BAC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8364D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87E006" w14:textId="77777777" w:rsidR="00073393" w:rsidRDefault="00073393" w:rsidP="00D8459C"/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7FC80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E7937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BD0E17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283C4" w14:textId="77777777" w:rsidR="00073393" w:rsidRDefault="00073393" w:rsidP="00D8459C"/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0CBF0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8FB4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DCD0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F82C0" w14:textId="77777777" w:rsidR="00073393" w:rsidRDefault="00073393" w:rsidP="00D8459C"/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03073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88838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EB1D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A96A5" w14:textId="77777777" w:rsidR="00073393" w:rsidRDefault="00073393" w:rsidP="00D8459C"/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925BFC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FBB99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CA963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AF568" w14:textId="77777777" w:rsidR="00073393" w:rsidRDefault="00073393" w:rsidP="00D8459C"/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A88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2E89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5172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64E1E" w14:textId="77777777" w:rsidR="00073393" w:rsidRDefault="00073393" w:rsidP="00D8459C"/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2B06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74CD7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BCEF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0958D" w14:textId="77777777" w:rsidR="00073393" w:rsidRDefault="00073393" w:rsidP="00D8459C"/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8DAB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CB113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1D7BC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DF2C2" w14:textId="77777777" w:rsidR="00073393" w:rsidRDefault="00073393" w:rsidP="00D8459C"/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E6989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387E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0BE26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B717F" w14:textId="77777777" w:rsidR="00073393" w:rsidRDefault="00073393" w:rsidP="00D8459C"/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C4554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C94D8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6C71C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15031" w14:textId="77777777" w:rsidR="00073393" w:rsidRDefault="00073393" w:rsidP="00D8459C"/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D4714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09A41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8687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C3E80" w14:textId="77777777" w:rsidR="00073393" w:rsidRDefault="00073393" w:rsidP="00D8459C"/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A088D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715D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96E1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2EF62D" w14:textId="77777777" w:rsidR="00073393" w:rsidRDefault="00073393" w:rsidP="00D8459C"/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75D325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1F4C1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876070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8B77BE" w14:textId="77777777" w:rsidR="00073393" w:rsidRDefault="00073393" w:rsidP="00D8459C"/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D9239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82E8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CD6FF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B096BA" w14:textId="77777777" w:rsidR="00073393" w:rsidRDefault="00073393" w:rsidP="00D8459C"/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78FE29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BB3CDD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ADF8D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EE1F7" w14:textId="77777777" w:rsidR="00073393" w:rsidRDefault="00073393" w:rsidP="00D8459C"/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6BA7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0B35E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EAE62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4E7E7" w14:textId="77777777" w:rsidR="00073393" w:rsidRDefault="00073393" w:rsidP="00D8459C"/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E866D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7D831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7DAC6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C2577" w14:textId="77777777" w:rsidR="00073393" w:rsidRDefault="00073393" w:rsidP="00D8459C"/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D434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BEA5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8FD3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808DD" w14:textId="77777777" w:rsidR="00073393" w:rsidRDefault="00073393" w:rsidP="00D8459C"/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8F777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7A488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C4026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75CFFE" w14:textId="77777777" w:rsidR="00073393" w:rsidRDefault="00073393" w:rsidP="00D8459C"/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5C1F9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5EE7E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AB1F2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8058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8A90A" w14:textId="77777777" w:rsidR="00073393" w:rsidRDefault="00073393" w:rsidP="00D8459C"/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A1C1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519E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2F10BF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27630" w14:textId="77777777" w:rsidR="00073393" w:rsidRDefault="00073393" w:rsidP="00D8459C"/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E5790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2154A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799E3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789C9" w14:textId="77777777" w:rsidR="00073393" w:rsidRDefault="00073393" w:rsidP="00D8459C"/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0EA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470C9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A7EA8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9B44B" w14:textId="77777777" w:rsidR="00073393" w:rsidRDefault="00073393" w:rsidP="00D8459C"/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B153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58B0B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F89D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7A32A" w14:textId="77777777" w:rsidR="00073393" w:rsidRDefault="00073393" w:rsidP="00D8459C"/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B37D7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BA3F13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127B11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819BC" w14:textId="77777777" w:rsidR="00073393" w:rsidRDefault="00073393" w:rsidP="00D8459C"/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2D7DB" w14:textId="77777777" w:rsidR="009D0965" w:rsidRDefault="009D0965" w:rsidP="00D8459C"/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FDC34" w14:textId="77777777" w:rsidR="009D0965" w:rsidRDefault="009D0965" w:rsidP="00D8459C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F917A" w14:textId="77777777" w:rsidR="009D0965" w:rsidRDefault="009D0965" w:rsidP="00D8459C"/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CE651" w14:textId="77777777" w:rsidR="009D0965" w:rsidRDefault="009D0965" w:rsidP="00D8459C"/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4E2ED" w14:textId="77777777" w:rsidR="00CB5B61" w:rsidRDefault="00CB5B61" w:rsidP="00F72D9E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27277" w14:textId="77777777" w:rsidR="00CB5B61" w:rsidRDefault="00CB5B61" w:rsidP="00F72D9E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E2D4C" w14:textId="77777777" w:rsidR="00CB5B61" w:rsidRDefault="00CB5B61" w:rsidP="00F72D9E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CB64A" w14:textId="77777777" w:rsidR="00CB5B61" w:rsidRDefault="00CB5B61" w:rsidP="00F72D9E"/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5FC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309E4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8F5D4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B14FB" w14:textId="77777777" w:rsidR="00CB5B61" w:rsidRDefault="00CB5B61" w:rsidP="00F72D9E"/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C2F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BFB2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A00D2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61552" w14:textId="77777777" w:rsidR="00CB5B61" w:rsidRDefault="00CB5B61" w:rsidP="00F72D9E"/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63CE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BFFA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4C76C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765FFB" w14:textId="77777777" w:rsidR="00CB5B61" w:rsidRDefault="00CB5B61" w:rsidP="00F72D9E"/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79F8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2FA0F7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EC992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C7B577" w14:textId="77777777" w:rsidR="00CB5B61" w:rsidRDefault="00CB5B61" w:rsidP="00F72D9E"/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6D2B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FF36D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68C18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99804F" w14:textId="77777777" w:rsidR="00CB5B61" w:rsidRDefault="00CB5B61" w:rsidP="00F72D9E"/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9556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9EED12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F9A766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97E86B" w14:textId="77777777" w:rsidR="00CB5B61" w:rsidRDefault="00CB5B61" w:rsidP="00F72D9E"/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27AF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554B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ECBC9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CD4C8" w14:textId="77777777" w:rsidR="00CB5B61" w:rsidRDefault="00CB5B61" w:rsidP="00F72D9E"/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A30B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CC63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CE72C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D6FD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A8FB8C" w14:textId="77777777" w:rsidR="00CB5B61" w:rsidRDefault="00CB5B61" w:rsidP="00F72D9E"/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BE11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7FBE3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11F4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C872FE" w14:textId="77777777" w:rsidR="00CB5B61" w:rsidRDefault="00CB5B61" w:rsidP="00F72D9E"/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FADAB3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A4B64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0C26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F3E71" w14:textId="77777777" w:rsidR="00CB5B61" w:rsidRDefault="00CB5B61" w:rsidP="00F72D9E"/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7CD2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5D058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699E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4BBE" w14:textId="77777777" w:rsidR="00CB5B61" w:rsidRDefault="00CB5B61" w:rsidP="00F72D9E"/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7F70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755F41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3F3CB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C688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8391DF" w14:textId="77777777" w:rsidR="00CB5B61" w:rsidRDefault="00CB5B61" w:rsidP="00F72D9E"/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AD470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8A7CA2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C2952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9F9CA" w14:textId="77777777" w:rsidR="00CB5B61" w:rsidRDefault="00CB5B61" w:rsidP="00F72D9E"/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D49E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A2699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78E1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F26E96" w14:textId="77777777" w:rsidR="00CB5B61" w:rsidRDefault="00CB5B61" w:rsidP="00F72D9E"/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6CD2D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1594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9A95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163B2" w14:textId="77777777" w:rsidR="00CB5B61" w:rsidRDefault="00CB5B61" w:rsidP="00F72D9E"/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AF3C7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04E36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52ACD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37A6A4" w14:textId="77777777" w:rsidR="00CB5B61" w:rsidRDefault="00CB5B61" w:rsidP="00F72D9E"/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4335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35D83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87458E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41FB2" w14:textId="77777777" w:rsidR="00CB5B61" w:rsidRDefault="00CB5B61" w:rsidP="00F72D9E"/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A34C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80D0A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90296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5190D" w14:textId="77777777" w:rsidR="00CB5B61" w:rsidRDefault="00CB5B61" w:rsidP="00F72D9E"/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21B4FA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8C3B8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E94F1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B4EAA" w14:textId="77777777" w:rsidR="00CB5B61" w:rsidRDefault="00CB5B61" w:rsidP="00F72D9E"/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4EBB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C29D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4EB32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3C2EB8" w14:textId="77777777" w:rsidR="00CB5B61" w:rsidRDefault="00CB5B61" w:rsidP="00F72D9E"/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257D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18556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51C2A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8674FD" w14:textId="77777777" w:rsidR="00CB5B61" w:rsidRDefault="00CB5B61" w:rsidP="00F72D9E"/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68FDF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A3DF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92D44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A4412" w14:textId="77777777" w:rsidR="00CB5B61" w:rsidRDefault="00CB5B61" w:rsidP="00F72D9E"/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A0C50" w14:textId="77777777" w:rsidR="009D0965" w:rsidRDefault="009D0965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72078" w14:textId="77777777" w:rsidR="009D0965" w:rsidRDefault="009D0965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557967" w14:textId="77777777" w:rsidR="009D0965" w:rsidRDefault="009D0965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F4E23" w14:textId="77777777" w:rsidR="009D0965" w:rsidRDefault="009D0965" w:rsidP="00F72D9E"/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14577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22BE58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D273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052185" w14:textId="77777777" w:rsidR="00723807" w:rsidRDefault="00723807" w:rsidP="004D63DB"/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701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0FAD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C3268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9D385" w14:textId="77777777" w:rsidR="00723807" w:rsidRDefault="00723807" w:rsidP="004D63DB"/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3BE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BE06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C4A5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C1E82" w14:textId="77777777" w:rsidR="00723807" w:rsidRDefault="00723807" w:rsidP="004D63DB"/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6008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08CF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C4C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D035E" w14:textId="77777777" w:rsidR="00723807" w:rsidRDefault="00723807" w:rsidP="004D63DB"/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12553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5CD87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9BF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74A764" w14:textId="77777777" w:rsidR="00723807" w:rsidRDefault="00723807" w:rsidP="004D63DB"/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62C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9C2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9FA1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CB09B" w14:textId="77777777" w:rsidR="00723807" w:rsidRDefault="00723807" w:rsidP="004D63DB"/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56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30E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AF2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7507B" w14:textId="77777777" w:rsidR="00723807" w:rsidRDefault="00723807" w:rsidP="004D63DB"/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B516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F59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1BA3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72C7" w14:textId="77777777" w:rsidR="00723807" w:rsidRDefault="00723807" w:rsidP="004D63DB"/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C24B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7DC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6A4B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AA142" w14:textId="77777777" w:rsidR="00723807" w:rsidRDefault="00723807" w:rsidP="004D63DB"/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1B4F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8598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0265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B2F85" w14:textId="77777777" w:rsidR="00723807" w:rsidRDefault="00723807" w:rsidP="004D63DB"/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3AAD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DED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E912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929B4B" w14:textId="77777777" w:rsidR="00723807" w:rsidRDefault="00723807" w:rsidP="004D63DB"/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C350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4B55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93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9BA3B" w14:textId="77777777" w:rsidR="00723807" w:rsidRDefault="00723807" w:rsidP="004D63DB"/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83B8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F6C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708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D854E5" w14:textId="77777777" w:rsidR="00723807" w:rsidRDefault="00723807" w:rsidP="004D63DB"/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76D9D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0452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8E10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D7B71" w14:textId="77777777" w:rsidR="00723807" w:rsidRDefault="00723807" w:rsidP="004D63DB"/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BCB7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BE05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6921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731CE" w14:textId="77777777" w:rsidR="00723807" w:rsidRDefault="00723807" w:rsidP="004D63DB"/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D0D5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C582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E3F0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05E9B5" w14:textId="77777777" w:rsidR="00723807" w:rsidRDefault="00723807" w:rsidP="004D63DB"/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9B01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546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2B497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E769B" w14:textId="77777777" w:rsidR="00723807" w:rsidRDefault="00723807" w:rsidP="004D63DB"/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CE7C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4EDE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76F5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72DE7" w14:textId="77777777" w:rsidR="00723807" w:rsidRDefault="00723807" w:rsidP="004D63DB"/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562EB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4B0E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C07E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82094" w14:textId="77777777" w:rsidR="00723807" w:rsidRDefault="00723807" w:rsidP="004D63DB"/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E91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78A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971F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4FF5E" w14:textId="77777777" w:rsidR="00723807" w:rsidRDefault="00723807" w:rsidP="004D63DB"/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11C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773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8C29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EF2D9" w14:textId="77777777" w:rsidR="00723807" w:rsidRDefault="00723807" w:rsidP="004D63DB"/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FA23E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082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F296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558EC" w14:textId="77777777" w:rsidR="00723807" w:rsidRDefault="00723807" w:rsidP="004D63DB"/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E58E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47B1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3FD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D012E" w14:textId="77777777" w:rsidR="00723807" w:rsidRDefault="00723807" w:rsidP="004D63DB"/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0CE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5792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BD9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2C462" w14:textId="77777777" w:rsidR="00723807" w:rsidRDefault="00723807" w:rsidP="004D63DB"/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F1A2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A64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F9DC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03BA32" w14:textId="77777777" w:rsidR="00723807" w:rsidRDefault="00723807" w:rsidP="004D63DB"/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79AD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AFE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71D0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5BA804" w14:textId="77777777" w:rsidR="00723807" w:rsidRDefault="00723807" w:rsidP="004D63DB"/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D9AA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1E6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2AF0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526004" w14:textId="77777777" w:rsidR="00723807" w:rsidRDefault="00723807" w:rsidP="004D63DB"/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5604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B7A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CC4F7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1BEC1" w14:textId="77777777" w:rsidR="00723807" w:rsidRDefault="00723807" w:rsidP="004D63DB"/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D81C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7C0C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6B48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D922CF" w14:textId="77777777" w:rsidR="00723807" w:rsidRDefault="00723807" w:rsidP="004D63DB"/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ABA8F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B9100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68261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4AF7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C8A4C" w14:textId="77777777" w:rsidR="00723807" w:rsidRDefault="00723807" w:rsidP="004D63DB"/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9CE5" w14:textId="77777777" w:rsidR="00A64038" w:rsidRDefault="00A64038">
      <w:r>
        <w:separator/>
      </w:r>
    </w:p>
  </w:endnote>
  <w:endnote w:type="continuationSeparator" w:id="0">
    <w:p w14:paraId="20C93C7E" w14:textId="77777777" w:rsidR="00A64038" w:rsidRDefault="00A6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3F17" w14:textId="77777777" w:rsidR="000968E5" w:rsidRDefault="00096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384C" w14:textId="6FA16D6B" w:rsidR="00074C37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C467" w14:textId="6F5D4F34" w:rsidR="007330E8" w:rsidRPr="001E00AD" w:rsidRDefault="007330E8" w:rsidP="007330E8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4CE" w14:textId="634A69E3" w:rsidR="007330E8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40D59" w14:textId="77777777" w:rsidR="00A64038" w:rsidRDefault="00A64038">
      <w:r>
        <w:separator/>
      </w:r>
    </w:p>
  </w:footnote>
  <w:footnote w:type="continuationSeparator" w:id="0">
    <w:p w14:paraId="4BF1906A" w14:textId="77777777" w:rsidR="00A64038" w:rsidRDefault="00A6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0E93" w14:textId="77777777" w:rsidR="000968E5" w:rsidRDefault="00096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bookmarkStart w:id="0" w:name="_GoBack"/>
          <w:bookmarkEnd w:id="0"/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Header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373A2C">
            <w:rPr>
              <w:rFonts w:ascii="T-FLEX Type A" w:hAnsi="T-FLEX Type A"/>
            </w:rPr>
            <w:t>Перв</w:t>
          </w:r>
          <w:proofErr w:type="spellEnd"/>
          <w:r w:rsidRPr="00373A2C">
            <w:rPr>
              <w:rFonts w:ascii="T-FLEX Type A" w:hAnsi="T-FLEX Type A"/>
            </w:rPr>
            <w:t xml:space="preserve">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>{{</w:t>
          </w:r>
          <w:proofErr w:type="spellStart"/>
          <w:r w:rsidRPr="005426A1">
            <w:rPr>
              <w:rFonts w:ascii="T-FLEX Type A" w:hAnsi="T-FLEX Type A"/>
              <w:sz w:val="22"/>
              <w:szCs w:val="22"/>
              <w:lang w:val="en-US"/>
            </w:rPr>
            <w:t>PlateName</w:t>
          </w:r>
          <w:proofErr w:type="spellEnd"/>
          <w:r w:rsidRPr="005426A1">
            <w:rPr>
              <w:rFonts w:ascii="T-FLEX Type A" w:hAnsi="T-FLEX Type A"/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 w:rsidR="00642454"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5DCA7BAA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Razrab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rFonts w:ascii="T-FLEX Type A" w:hAnsi="T-FLEX Type A"/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rFonts w:ascii="T-FLEX Type A" w:hAnsi="T-FLEX Type A"/>
              <w:sz w:val="32"/>
              <w:szCs w:val="32"/>
              <w:lang w:val="en-US"/>
            </w:rPr>
            <w:t>}}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2E1212A5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Proveril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0D502F6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N_control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04FBF309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Utverdil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Header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sz w:val="28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 w:val="24"/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 w:val="24"/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78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32</cp:revision>
  <cp:lastPrinted>2022-05-17T07:36:00Z</cp:lastPrinted>
  <dcterms:created xsi:type="dcterms:W3CDTF">2022-05-19T06:21:00Z</dcterms:created>
  <dcterms:modified xsi:type="dcterms:W3CDTF">2023-04-13T08:21:00Z</dcterms:modified>
</cp:coreProperties>
</file>