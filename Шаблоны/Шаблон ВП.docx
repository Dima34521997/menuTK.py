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97" w:type="pct"/>
        <w:tblInd w:w="-340" w:type="dxa"/>
        <w:tblBorders>
          <w:top w:val="single" w:sz="12" w:space="0" w:color="auto"/>
          <w:bottom w:val="single" w:sz="6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"/>
        <w:gridCol w:w="3431"/>
        <w:gridCol w:w="2573"/>
        <w:gridCol w:w="4005"/>
        <w:gridCol w:w="3146"/>
        <w:gridCol w:w="4003"/>
        <w:gridCol w:w="962"/>
        <w:gridCol w:w="915"/>
        <w:gridCol w:w="915"/>
        <w:gridCol w:w="917"/>
        <w:gridCol w:w="1373"/>
      </w:tblGrid>
      <w:tr w:rsidR="002540DD" w14:paraId="18CBEB4B" w14:textId="77777777" w:rsidTr="009D73F7">
        <w:trPr>
          <w:cantSplit/>
          <w:trHeight w:hRule="exact" w:val="510"/>
          <w:tblHeader/>
        </w:trPr>
        <w:tc>
          <w:tcPr>
            <w:tcW w:w="286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0" w:type="dxa"/>
              <w:right w:w="28" w:type="dxa"/>
            </w:tcMar>
            <w:textDirection w:val="btLr"/>
            <w:vAlign w:val="center"/>
          </w:tcPr>
          <w:p w14:paraId="158AD58E" w14:textId="77777777" w:rsidR="002540DD" w:rsidRPr="00453D2B" w:rsidRDefault="002540DD" w:rsidP="002540DD">
            <w:pPr>
              <w:pStyle w:val="20"/>
              <w:rPr>
                <w:rFonts w:ascii="T-FLEX Type A" w:hAnsi="T-FLEX Type A"/>
                <w:i w:val="0"/>
              </w:rPr>
            </w:pPr>
            <w:r w:rsidRPr="00453D2B">
              <w:rPr>
                <w:rFonts w:ascii="T-FLEX Type A" w:hAnsi="T-FLEX Type A"/>
                <w:i w:val="0"/>
                <w:lang w:val="en-US"/>
              </w:rPr>
              <w:t xml:space="preserve"> </w:t>
            </w:r>
            <w:r w:rsidRPr="00453D2B">
              <w:rPr>
                <w:rFonts w:ascii="T-FLEX Type A" w:hAnsi="T-FLEX Type A"/>
                <w:i w:val="0"/>
              </w:rPr>
              <w:t>№ строки</w:t>
            </w:r>
          </w:p>
        </w:tc>
        <w:tc>
          <w:tcPr>
            <w:tcW w:w="3422" w:type="dxa"/>
            <w:vMerge w:val="restart"/>
            <w:tcBorders>
              <w:top w:val="single" w:sz="4" w:space="0" w:color="auto"/>
              <w:bottom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A2F5D30" w14:textId="77777777" w:rsidR="00AD112B" w:rsidRPr="00A76176" w:rsidRDefault="0071521F" w:rsidP="0071521F">
            <w:pPr>
              <w:jc w:val="center"/>
              <w:rPr>
                <w:sz w:val="32"/>
                <w:szCs w:val="32"/>
                <w:lang w:val="en-US"/>
              </w:rPr>
            </w:pPr>
            <w:r w:rsidRPr="00541678">
              <w:rPr>
                <w:sz w:val="32"/>
                <w:szCs w:val="32"/>
              </w:rPr>
              <w:t>Наименование</w:t>
            </w:r>
          </w:p>
        </w:tc>
        <w:tc>
          <w:tcPr>
            <w:tcW w:w="2566" w:type="dxa"/>
            <w:vMerge w:val="restart"/>
            <w:tcBorders>
              <w:top w:val="single" w:sz="4" w:space="0" w:color="auto"/>
              <w:bottom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616C18B" w14:textId="77777777" w:rsidR="002540DD" w:rsidRPr="00541678" w:rsidRDefault="002540DD" w:rsidP="002540DD">
            <w:pPr>
              <w:pStyle w:val="20"/>
              <w:rPr>
                <w:rFonts w:ascii="T-FLEX Type A" w:hAnsi="T-FLEX Type A"/>
                <w:i w:val="0"/>
                <w:sz w:val="32"/>
                <w:szCs w:val="32"/>
              </w:rPr>
            </w:pPr>
            <w:r w:rsidRPr="00541678">
              <w:rPr>
                <w:rFonts w:ascii="T-FLEX Type A" w:hAnsi="T-FLEX Type A"/>
                <w:i w:val="0"/>
                <w:sz w:val="32"/>
                <w:szCs w:val="32"/>
              </w:rPr>
              <w:t>Код продукции</w:t>
            </w:r>
          </w:p>
        </w:tc>
        <w:tc>
          <w:tcPr>
            <w:tcW w:w="3993" w:type="dxa"/>
            <w:vMerge w:val="restart"/>
            <w:tcBorders>
              <w:top w:val="single" w:sz="4" w:space="0" w:color="auto"/>
              <w:bottom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20BD9CC" w14:textId="77777777" w:rsidR="002540DD" w:rsidRPr="00541678" w:rsidRDefault="002540DD" w:rsidP="002540DD">
            <w:pPr>
              <w:pStyle w:val="20"/>
              <w:tabs>
                <w:tab w:val="clear" w:pos="4153"/>
                <w:tab w:val="center" w:pos="3709"/>
              </w:tabs>
              <w:ind w:left="24" w:right="0"/>
              <w:rPr>
                <w:rFonts w:ascii="T-FLEX Type A" w:hAnsi="T-FLEX Type A"/>
                <w:i w:val="0"/>
                <w:sz w:val="32"/>
                <w:szCs w:val="32"/>
              </w:rPr>
            </w:pPr>
            <w:r w:rsidRPr="00541678">
              <w:rPr>
                <w:rFonts w:ascii="T-FLEX Type A" w:hAnsi="T-FLEX Type A"/>
                <w:i w:val="0"/>
                <w:sz w:val="32"/>
                <w:szCs w:val="32"/>
              </w:rPr>
              <w:t>Обозначение документа на поставку</w:t>
            </w:r>
          </w:p>
        </w:tc>
        <w:tc>
          <w:tcPr>
            <w:tcW w:w="3137" w:type="dxa"/>
            <w:vMerge w:val="restart"/>
            <w:tcBorders>
              <w:top w:val="single" w:sz="4" w:space="0" w:color="auto"/>
              <w:bottom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BAF3AF4" w14:textId="77777777" w:rsidR="00AD112B" w:rsidRPr="00541678" w:rsidRDefault="008D119A">
            <w:pPr>
              <w:jc w:val="center"/>
              <w:rPr>
                <w:sz w:val="32"/>
                <w:szCs w:val="32"/>
              </w:rPr>
            </w:pPr>
            <w:r w:rsidRPr="00541678">
              <w:rPr>
                <w:sz w:val="32"/>
                <w:szCs w:val="32"/>
              </w:rPr>
              <w:t>Поставщик</w:t>
            </w:r>
          </w:p>
        </w:tc>
        <w:tc>
          <w:tcPr>
            <w:tcW w:w="3991" w:type="dxa"/>
            <w:vMerge w:val="restart"/>
            <w:tcBorders>
              <w:top w:val="single" w:sz="4" w:space="0" w:color="auto"/>
              <w:bottom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9F5BD2C" w14:textId="33670625" w:rsidR="00A77551" w:rsidRDefault="00541678">
            <w:pPr>
              <w:jc w:val="center"/>
              <w:rPr>
                <w:sz w:val="32"/>
                <w:szCs w:val="32"/>
              </w:rPr>
            </w:pPr>
            <w:r w:rsidRPr="00541678">
              <w:rPr>
                <w:sz w:val="32"/>
                <w:szCs w:val="32"/>
              </w:rPr>
              <w:t>Куда входит</w:t>
            </w:r>
          </w:p>
          <w:p w14:paraId="6C75864B" w14:textId="7A50D484" w:rsidR="00AD112B" w:rsidRPr="00541678" w:rsidRDefault="00541678">
            <w:pPr>
              <w:jc w:val="center"/>
              <w:rPr>
                <w:sz w:val="32"/>
                <w:szCs w:val="32"/>
              </w:rPr>
            </w:pPr>
            <w:r w:rsidRPr="00541678">
              <w:rPr>
                <w:sz w:val="32"/>
                <w:szCs w:val="32"/>
              </w:rPr>
              <w:t>(обозначение)</w:t>
            </w:r>
          </w:p>
        </w:tc>
        <w:tc>
          <w:tcPr>
            <w:tcW w:w="3697" w:type="dxa"/>
            <w:gridSpan w:val="4"/>
            <w:tcBorders>
              <w:top w:val="single" w:sz="4" w:space="0" w:color="auto"/>
              <w:bottom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3ADDB69" w14:textId="77777777" w:rsidR="002540DD" w:rsidRPr="00EF2578" w:rsidRDefault="002540DD" w:rsidP="002540DD">
            <w:pPr>
              <w:pStyle w:val="20"/>
              <w:rPr>
                <w:rFonts w:ascii="Times New Roman" w:hAnsi="Times New Roman"/>
                <w:i w:val="0"/>
              </w:rPr>
            </w:pPr>
            <w:r w:rsidRPr="00453D2B">
              <w:rPr>
                <w:rFonts w:ascii="T-FLEX Type A" w:hAnsi="T-FLEX Type A"/>
                <w:i w:val="0"/>
                <w:sz w:val="32"/>
              </w:rPr>
              <w:t>Количество</w:t>
            </w:r>
          </w:p>
        </w:tc>
        <w:tc>
          <w:tcPr>
            <w:tcW w:w="1369" w:type="dxa"/>
            <w:vMerge w:val="restart"/>
            <w:tcBorders>
              <w:top w:val="single" w:sz="4" w:space="0" w:color="auto"/>
              <w:bottom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FC74832" w14:textId="77777777" w:rsidR="00C227F3" w:rsidRPr="009649BF" w:rsidRDefault="00C227F3" w:rsidP="00C227F3">
            <w:pPr>
              <w:pStyle w:val="20"/>
              <w:rPr>
                <w:rFonts w:ascii="T-FLEX Type A" w:hAnsi="T-FLEX Type A"/>
                <w:i w:val="0"/>
                <w:sz w:val="32"/>
              </w:rPr>
            </w:pPr>
            <w:r w:rsidRPr="009649BF">
              <w:rPr>
                <w:rFonts w:ascii="T-FLEX Type A" w:hAnsi="T-FLEX Type A"/>
                <w:i w:val="0"/>
                <w:sz w:val="32"/>
              </w:rPr>
              <w:t>Приме-</w:t>
            </w:r>
          </w:p>
          <w:p w14:paraId="4B29AC83" w14:textId="77777777" w:rsidR="00AD112B" w:rsidRDefault="00C227F3" w:rsidP="00C227F3">
            <w:pPr>
              <w:jc w:val="center"/>
            </w:pPr>
            <w:proofErr w:type="spellStart"/>
            <w:r w:rsidRPr="009649BF">
              <w:rPr>
                <w:sz w:val="32"/>
              </w:rPr>
              <w:t>чание</w:t>
            </w:r>
            <w:proofErr w:type="spellEnd"/>
          </w:p>
        </w:tc>
      </w:tr>
      <w:tr w:rsidR="002540DD" w14:paraId="61D4F4A5" w14:textId="77777777" w:rsidTr="002976F8">
        <w:trPr>
          <w:cantSplit/>
          <w:trHeight w:hRule="exact" w:val="1020"/>
          <w:tblHeader/>
        </w:trPr>
        <w:tc>
          <w:tcPr>
            <w:tcW w:w="286" w:type="dxa"/>
            <w:vMerge/>
            <w:tcBorders>
              <w:left w:val="single" w:sz="4" w:space="0" w:color="auto"/>
              <w:bottom w:val="single" w:sz="12" w:space="0" w:color="auto"/>
            </w:tcBorders>
            <w:tcMar>
              <w:left w:w="0" w:type="dxa"/>
              <w:right w:w="28" w:type="dxa"/>
            </w:tcMar>
            <w:textDirection w:val="btLr"/>
            <w:vAlign w:val="center"/>
          </w:tcPr>
          <w:p w14:paraId="620E5D95" w14:textId="77777777" w:rsidR="002540DD" w:rsidRPr="00453D2B" w:rsidRDefault="002540DD" w:rsidP="002540DD">
            <w:pPr>
              <w:pStyle w:val="20"/>
              <w:rPr>
                <w:rFonts w:ascii="T-FLEX Type A" w:hAnsi="T-FLEX Type A"/>
                <w:i w:val="0"/>
                <w:sz w:val="18"/>
              </w:rPr>
            </w:pPr>
          </w:p>
        </w:tc>
        <w:tc>
          <w:tcPr>
            <w:tcW w:w="3422" w:type="dxa"/>
            <w:vMerge/>
            <w:tcBorders>
              <w:bottom w:val="single" w:sz="12" w:space="0" w:color="auto"/>
            </w:tcBorders>
            <w:tcMar>
              <w:left w:w="0" w:type="dxa"/>
              <w:right w:w="28" w:type="dxa"/>
            </w:tcMar>
          </w:tcPr>
          <w:p w14:paraId="5C2905F4" w14:textId="77777777" w:rsidR="002540DD" w:rsidRPr="00453D2B" w:rsidRDefault="002540DD" w:rsidP="002540DD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2566" w:type="dxa"/>
            <w:vMerge/>
            <w:tcBorders>
              <w:bottom w:val="single" w:sz="12" w:space="0" w:color="auto"/>
            </w:tcBorders>
            <w:tcMar>
              <w:left w:w="0" w:type="dxa"/>
              <w:right w:w="28" w:type="dxa"/>
            </w:tcMar>
          </w:tcPr>
          <w:p w14:paraId="2CD63FE7" w14:textId="77777777" w:rsidR="002540DD" w:rsidRPr="00453D2B" w:rsidRDefault="002540DD" w:rsidP="002540DD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93" w:type="dxa"/>
            <w:vMerge/>
            <w:tcBorders>
              <w:bottom w:val="single" w:sz="12" w:space="0" w:color="auto"/>
            </w:tcBorders>
            <w:tcMar>
              <w:left w:w="0" w:type="dxa"/>
              <w:right w:w="28" w:type="dxa"/>
            </w:tcMar>
          </w:tcPr>
          <w:p w14:paraId="325E47BA" w14:textId="77777777" w:rsidR="002540DD" w:rsidRPr="00453D2B" w:rsidRDefault="002540DD" w:rsidP="002540DD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137" w:type="dxa"/>
            <w:vMerge/>
            <w:tcBorders>
              <w:bottom w:val="single" w:sz="12" w:space="0" w:color="auto"/>
            </w:tcBorders>
            <w:tcMar>
              <w:left w:w="0" w:type="dxa"/>
              <w:right w:w="28" w:type="dxa"/>
            </w:tcMar>
          </w:tcPr>
          <w:p w14:paraId="65F276FF" w14:textId="77777777" w:rsidR="002540DD" w:rsidRPr="00453D2B" w:rsidRDefault="002540DD" w:rsidP="002540DD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91" w:type="dxa"/>
            <w:vMerge/>
            <w:tcBorders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1CBF8F8" w14:textId="77777777" w:rsidR="002540DD" w:rsidRPr="00453D2B" w:rsidRDefault="002540DD" w:rsidP="002540DD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1AFDE3" w14:textId="77777777" w:rsidR="002540DD" w:rsidRPr="00453D2B" w:rsidRDefault="002540DD" w:rsidP="002540DD">
            <w:pPr>
              <w:pStyle w:val="20"/>
              <w:rPr>
                <w:rFonts w:ascii="T-FLEX Type A" w:hAnsi="T-FLEX Type A"/>
                <w:i w:val="0"/>
                <w:sz w:val="27"/>
              </w:rPr>
            </w:pPr>
            <w:r w:rsidRPr="00453D2B">
              <w:rPr>
                <w:rFonts w:ascii="T-FLEX Type A" w:hAnsi="T-FLEX Type A"/>
                <w:i w:val="0"/>
                <w:sz w:val="27"/>
              </w:rPr>
              <w:t>на</w:t>
            </w:r>
          </w:p>
          <w:p w14:paraId="0B8AC55C" w14:textId="77777777" w:rsidR="002540DD" w:rsidRPr="00453D2B" w:rsidRDefault="002540DD" w:rsidP="002540DD">
            <w:pPr>
              <w:pStyle w:val="20"/>
              <w:rPr>
                <w:rFonts w:ascii="T-FLEX Type A" w:hAnsi="T-FLEX Type A"/>
                <w:i w:val="0"/>
                <w:sz w:val="27"/>
              </w:rPr>
            </w:pPr>
            <w:r w:rsidRPr="00453D2B">
              <w:rPr>
                <w:rFonts w:ascii="T-FLEX Type A" w:hAnsi="T-FLEX Type A"/>
                <w:i w:val="0"/>
                <w:sz w:val="27"/>
              </w:rPr>
              <w:t>изделие</w:t>
            </w:r>
          </w:p>
        </w:tc>
        <w:tc>
          <w:tcPr>
            <w:tcW w:w="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5C2105E" w14:textId="77777777" w:rsidR="002540DD" w:rsidRPr="00453D2B" w:rsidRDefault="002540DD" w:rsidP="002540DD">
            <w:pPr>
              <w:pStyle w:val="20"/>
              <w:rPr>
                <w:rFonts w:ascii="T-FLEX Type A" w:hAnsi="T-FLEX Type A"/>
                <w:i w:val="0"/>
                <w:sz w:val="27"/>
              </w:rPr>
            </w:pPr>
            <w:r w:rsidRPr="00453D2B">
              <w:rPr>
                <w:rFonts w:ascii="T-FLEX Type A" w:hAnsi="T-FLEX Type A"/>
                <w:i w:val="0"/>
                <w:sz w:val="27"/>
              </w:rPr>
              <w:t xml:space="preserve">в </w:t>
            </w:r>
            <w:proofErr w:type="gramStart"/>
            <w:r w:rsidRPr="00453D2B">
              <w:rPr>
                <w:rFonts w:ascii="T-FLEX Type A" w:hAnsi="T-FLEX Type A"/>
                <w:i w:val="0"/>
                <w:sz w:val="27"/>
              </w:rPr>
              <w:t>комп-</w:t>
            </w:r>
            <w:proofErr w:type="spellStart"/>
            <w:r w:rsidRPr="00453D2B">
              <w:rPr>
                <w:rFonts w:ascii="T-FLEX Type A" w:hAnsi="T-FLEX Type A"/>
                <w:i w:val="0"/>
                <w:sz w:val="27"/>
              </w:rPr>
              <w:t>лекты</w:t>
            </w:r>
            <w:proofErr w:type="spellEnd"/>
            <w:proofErr w:type="gramEnd"/>
          </w:p>
        </w:tc>
        <w:tc>
          <w:tcPr>
            <w:tcW w:w="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0FADDF5" w14:textId="77777777" w:rsidR="002540DD" w:rsidRPr="00453D2B" w:rsidRDefault="002540DD" w:rsidP="002540DD">
            <w:pPr>
              <w:pStyle w:val="20"/>
              <w:rPr>
                <w:rFonts w:ascii="T-FLEX Type A" w:hAnsi="T-FLEX Type A"/>
                <w:i w:val="0"/>
                <w:sz w:val="27"/>
              </w:rPr>
            </w:pPr>
            <w:r w:rsidRPr="00453D2B">
              <w:rPr>
                <w:rFonts w:ascii="T-FLEX Type A" w:hAnsi="T-FLEX Type A"/>
                <w:i w:val="0"/>
                <w:sz w:val="27"/>
              </w:rPr>
              <w:t>на ре-</w:t>
            </w:r>
            <w:proofErr w:type="spellStart"/>
            <w:r w:rsidRPr="00453D2B">
              <w:rPr>
                <w:rFonts w:ascii="T-FLEX Type A" w:hAnsi="T-FLEX Type A"/>
                <w:i w:val="0"/>
                <w:sz w:val="27"/>
              </w:rPr>
              <w:t>гулир</w:t>
            </w:r>
            <w:proofErr w:type="spellEnd"/>
            <w:r w:rsidRPr="00453D2B">
              <w:rPr>
                <w:rFonts w:ascii="T-FLEX Type A" w:hAnsi="T-FLEX Type A"/>
                <w:i w:val="0"/>
                <w:sz w:val="27"/>
              </w:rPr>
              <w:t>.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321EADB" w14:textId="77777777" w:rsidR="002540DD" w:rsidRPr="00453D2B" w:rsidRDefault="002540DD" w:rsidP="002540DD">
            <w:pPr>
              <w:pStyle w:val="20"/>
              <w:rPr>
                <w:rFonts w:ascii="T-FLEX Type A" w:hAnsi="T-FLEX Type A"/>
                <w:i w:val="0"/>
                <w:sz w:val="27"/>
              </w:rPr>
            </w:pPr>
            <w:r w:rsidRPr="00453D2B">
              <w:rPr>
                <w:rFonts w:ascii="T-FLEX Type A" w:hAnsi="T-FLEX Type A"/>
                <w:i w:val="0"/>
                <w:sz w:val="27"/>
              </w:rPr>
              <w:t>Всего</w:t>
            </w:r>
          </w:p>
        </w:tc>
        <w:tc>
          <w:tcPr>
            <w:tcW w:w="1369" w:type="dxa"/>
            <w:vMerge/>
            <w:tcBorders>
              <w:left w:val="single" w:sz="12" w:space="0" w:color="auto"/>
              <w:bottom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73B87C9" w14:textId="77777777" w:rsidR="002540DD" w:rsidRPr="00453D2B" w:rsidRDefault="002540DD" w:rsidP="002540DD">
            <w:pPr>
              <w:pStyle w:val="20"/>
              <w:rPr>
                <w:rFonts w:ascii="T-FLEX Type A" w:hAnsi="T-FLEX Type A"/>
                <w:i w:val="0"/>
              </w:rPr>
            </w:pPr>
          </w:p>
        </w:tc>
      </w:tr>
      <w:tr w:rsidR="002540DD" w:rsidRPr="00A10391" w14:paraId="2FA4E6CD" w14:textId="77777777" w:rsidTr="002976F8">
        <w:trPr>
          <w:cantSplit/>
          <w:trHeight w:hRule="exact" w:val="454"/>
        </w:trPr>
        <w:tc>
          <w:tcPr>
            <w:tcW w:w="286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bottom"/>
          </w:tcPr>
          <w:p w14:paraId="41BA5AD9" w14:textId="77777777" w:rsidR="002540DD" w:rsidRPr="00453D2B" w:rsidRDefault="002540DD" w:rsidP="0051495E">
            <w:pPr>
              <w:pStyle w:val="20"/>
              <w:rPr>
                <w:rFonts w:ascii="T-FLEX Type A" w:hAnsi="T-FLEX Type A"/>
                <w:i w:val="0"/>
              </w:rPr>
            </w:pPr>
            <w:r w:rsidRPr="00453D2B">
              <w:rPr>
                <w:rFonts w:ascii="T-FLEX Type A" w:hAnsi="T-FLEX Type A"/>
                <w:i w:val="0"/>
              </w:rPr>
              <w:t>1</w:t>
            </w:r>
          </w:p>
        </w:tc>
        <w:tc>
          <w:tcPr>
            <w:tcW w:w="3398" w:type="dxa"/>
            <w:tcBorders>
              <w:top w:val="single" w:sz="12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53C08CE" w14:textId="77777777" w:rsidR="0085491D" w:rsidRDefault="0085491D" w:rsidP="00D62FDE"/>
        </w:tc>
        <w:tc>
          <w:tcPr>
            <w:tcW w:w="2566" w:type="dxa"/>
            <w:tcBorders>
              <w:top w:val="single" w:sz="12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B2A95BD" w14:textId="77777777" w:rsidR="002540DD" w:rsidRPr="0008593E" w:rsidRDefault="002540DD" w:rsidP="00D62FDE">
            <w:pPr>
              <w:pStyle w:val="20"/>
              <w:rPr>
                <w:rFonts w:ascii="T-FLEX Type A" w:hAnsi="T-FLEX Type A"/>
                <w:i w:val="0"/>
                <w:lang w:val="en-US"/>
              </w:rPr>
            </w:pPr>
          </w:p>
        </w:tc>
        <w:tc>
          <w:tcPr>
            <w:tcW w:w="3993" w:type="dxa"/>
            <w:tcBorders>
              <w:top w:val="single" w:sz="12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BBF3166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137" w:type="dxa"/>
            <w:tcBorders>
              <w:top w:val="single" w:sz="12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0D709AB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91" w:type="dxa"/>
            <w:tcBorders>
              <w:top w:val="single" w:sz="12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49AC974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7" w:type="dxa"/>
            <w:tcBorders>
              <w:top w:val="single" w:sz="12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12F2302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7" w:type="dxa"/>
            <w:tcBorders>
              <w:top w:val="single" w:sz="12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85EE296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7" w:type="dxa"/>
            <w:tcBorders>
              <w:top w:val="single" w:sz="12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B276CAE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7" w:type="dxa"/>
            <w:tcBorders>
              <w:top w:val="single" w:sz="12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2814766" w14:textId="77777777" w:rsidR="002540DD" w:rsidRPr="00453D2B" w:rsidRDefault="002540DD" w:rsidP="00D62FDE">
            <w:pPr>
              <w:pStyle w:val="20"/>
              <w:ind w:right="-17"/>
              <w:rPr>
                <w:rFonts w:ascii="T-FLEX Type A" w:hAnsi="T-FLEX Type A"/>
                <w:i w:val="0"/>
              </w:rPr>
            </w:pPr>
          </w:p>
        </w:tc>
        <w:tc>
          <w:tcPr>
            <w:tcW w:w="1369" w:type="dxa"/>
            <w:tcBorders>
              <w:top w:val="single" w:sz="12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49CD505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</w:tr>
      <w:tr w:rsidR="002540DD" w:rsidRPr="00A10391" w14:paraId="617C0476" w14:textId="77777777" w:rsidTr="002976F8">
        <w:trPr>
          <w:cantSplit/>
          <w:trHeight w:hRule="exact" w:val="454"/>
        </w:trPr>
        <w:tc>
          <w:tcPr>
            <w:tcW w:w="2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bottom"/>
          </w:tcPr>
          <w:p w14:paraId="643712F9" w14:textId="77777777" w:rsidR="002540DD" w:rsidRPr="00453D2B" w:rsidRDefault="002540DD" w:rsidP="0051495E">
            <w:pPr>
              <w:pStyle w:val="20"/>
              <w:rPr>
                <w:rFonts w:ascii="T-FLEX Type A" w:hAnsi="T-FLEX Type A"/>
                <w:i w:val="0"/>
              </w:rPr>
            </w:pPr>
            <w:r w:rsidRPr="00453D2B">
              <w:rPr>
                <w:rFonts w:ascii="T-FLEX Type A" w:hAnsi="T-FLEX Type A"/>
                <w:i w:val="0"/>
              </w:rPr>
              <w:t>2</w:t>
            </w:r>
          </w:p>
        </w:tc>
        <w:tc>
          <w:tcPr>
            <w:tcW w:w="342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FDFC5C1" w14:textId="77777777" w:rsidR="00B87735" w:rsidRDefault="00B87735" w:rsidP="00D62FDE"/>
        </w:tc>
        <w:tc>
          <w:tcPr>
            <w:tcW w:w="2566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6B25B26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</w:rPr>
            </w:pPr>
          </w:p>
        </w:tc>
        <w:tc>
          <w:tcPr>
            <w:tcW w:w="3993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35F9911" w14:textId="77777777" w:rsidR="00292554" w:rsidRDefault="00292554" w:rsidP="00D62FDE">
            <w:pPr>
              <w:jc w:val="center"/>
            </w:pPr>
          </w:p>
        </w:tc>
        <w:tc>
          <w:tcPr>
            <w:tcW w:w="3137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5802054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</w:rPr>
            </w:pPr>
          </w:p>
        </w:tc>
        <w:tc>
          <w:tcPr>
            <w:tcW w:w="3991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F6519CD" w14:textId="77777777" w:rsidR="00292554" w:rsidRDefault="00292554" w:rsidP="00D62FDE">
            <w:pPr>
              <w:jc w:val="center"/>
            </w:pPr>
          </w:p>
        </w:tc>
        <w:tc>
          <w:tcPr>
            <w:tcW w:w="959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49B7470" w14:textId="77777777" w:rsidR="00292554" w:rsidRDefault="00292554" w:rsidP="00D62FDE">
            <w:pPr>
              <w:jc w:val="center"/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ACEB18C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</w:rPr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67E1EEC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</w:rPr>
            </w:pPr>
          </w:p>
        </w:tc>
        <w:tc>
          <w:tcPr>
            <w:tcW w:w="914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F75467C" w14:textId="77777777" w:rsidR="00292554" w:rsidRDefault="00292554" w:rsidP="00D62FDE">
            <w:pPr>
              <w:jc w:val="center"/>
            </w:pPr>
          </w:p>
        </w:tc>
        <w:tc>
          <w:tcPr>
            <w:tcW w:w="1369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11DDB8A" w14:textId="77777777" w:rsidR="00292554" w:rsidRDefault="00292554" w:rsidP="00D62FDE">
            <w:pPr>
              <w:jc w:val="center"/>
            </w:pPr>
          </w:p>
        </w:tc>
      </w:tr>
      <w:tr w:rsidR="002540DD" w:rsidRPr="00A10391" w14:paraId="77F19F3C" w14:textId="77777777" w:rsidTr="002976F8">
        <w:trPr>
          <w:cantSplit/>
          <w:trHeight w:hRule="exact" w:val="454"/>
        </w:trPr>
        <w:tc>
          <w:tcPr>
            <w:tcW w:w="2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bottom"/>
          </w:tcPr>
          <w:p w14:paraId="6DC42012" w14:textId="77777777" w:rsidR="002540DD" w:rsidRPr="00453D2B" w:rsidRDefault="002540DD" w:rsidP="0051495E">
            <w:pPr>
              <w:pStyle w:val="20"/>
              <w:rPr>
                <w:rFonts w:ascii="T-FLEX Type A" w:hAnsi="T-FLEX Type A"/>
                <w:i w:val="0"/>
              </w:rPr>
            </w:pPr>
            <w:r w:rsidRPr="00453D2B">
              <w:rPr>
                <w:rFonts w:ascii="T-FLEX Type A" w:hAnsi="T-FLEX Type A"/>
                <w:i w:val="0"/>
              </w:rPr>
              <w:t>3</w:t>
            </w:r>
          </w:p>
        </w:tc>
        <w:tc>
          <w:tcPr>
            <w:tcW w:w="342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80F4063" w14:textId="77777777" w:rsidR="00B87735" w:rsidRDefault="00B87735" w:rsidP="00D62FDE"/>
        </w:tc>
        <w:tc>
          <w:tcPr>
            <w:tcW w:w="2566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C25D488" w14:textId="77777777" w:rsidR="002540DD" w:rsidRPr="00FF7869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  <w:lang w:val="en-US"/>
              </w:rPr>
            </w:pPr>
          </w:p>
        </w:tc>
        <w:tc>
          <w:tcPr>
            <w:tcW w:w="3993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2573294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</w:rPr>
            </w:pPr>
          </w:p>
        </w:tc>
        <w:tc>
          <w:tcPr>
            <w:tcW w:w="3137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63C5B6B" w14:textId="77777777" w:rsidR="00B87735" w:rsidRDefault="00B87735" w:rsidP="00D62FDE">
            <w:pPr>
              <w:jc w:val="center"/>
            </w:pPr>
          </w:p>
        </w:tc>
        <w:tc>
          <w:tcPr>
            <w:tcW w:w="3991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48BD0E5" w14:textId="77777777" w:rsidR="00B87735" w:rsidRDefault="00B87735" w:rsidP="00D62FDE">
            <w:pPr>
              <w:jc w:val="center"/>
            </w:pPr>
          </w:p>
        </w:tc>
        <w:tc>
          <w:tcPr>
            <w:tcW w:w="959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2D99D70" w14:textId="77777777" w:rsidR="00B87735" w:rsidRDefault="00B87735" w:rsidP="00D62FDE">
            <w:pPr>
              <w:jc w:val="center"/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17986AA" w14:textId="77777777" w:rsidR="002540DD" w:rsidRPr="002540DD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  <w:lang w:val="en-US"/>
              </w:rPr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E2FEB57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</w:rPr>
            </w:pPr>
          </w:p>
        </w:tc>
        <w:tc>
          <w:tcPr>
            <w:tcW w:w="914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F6462AB" w14:textId="77777777" w:rsidR="00B87735" w:rsidRDefault="00B87735" w:rsidP="00D62FDE">
            <w:pPr>
              <w:jc w:val="center"/>
            </w:pPr>
          </w:p>
        </w:tc>
        <w:tc>
          <w:tcPr>
            <w:tcW w:w="1369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929E98E" w14:textId="77777777" w:rsidR="00B87735" w:rsidRDefault="00B87735" w:rsidP="00D62FDE">
            <w:pPr>
              <w:jc w:val="center"/>
            </w:pPr>
          </w:p>
        </w:tc>
      </w:tr>
      <w:tr w:rsidR="002540DD" w:rsidRPr="00A10391" w14:paraId="7DC91009" w14:textId="77777777" w:rsidTr="002976F8">
        <w:trPr>
          <w:cantSplit/>
          <w:trHeight w:hRule="exact" w:val="454"/>
        </w:trPr>
        <w:tc>
          <w:tcPr>
            <w:tcW w:w="2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bottom"/>
          </w:tcPr>
          <w:p w14:paraId="0B76B8E9" w14:textId="77777777" w:rsidR="002540DD" w:rsidRPr="00453D2B" w:rsidRDefault="002540DD" w:rsidP="0051495E">
            <w:pPr>
              <w:pStyle w:val="20"/>
              <w:rPr>
                <w:rFonts w:ascii="T-FLEX Type A" w:hAnsi="T-FLEX Type A"/>
                <w:i w:val="0"/>
              </w:rPr>
            </w:pPr>
            <w:r w:rsidRPr="00453D2B">
              <w:rPr>
                <w:rFonts w:ascii="T-FLEX Type A" w:hAnsi="T-FLEX Type A"/>
                <w:i w:val="0"/>
              </w:rPr>
              <w:t>4</w:t>
            </w:r>
          </w:p>
        </w:tc>
        <w:tc>
          <w:tcPr>
            <w:tcW w:w="34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4A07CB6" w14:textId="77777777" w:rsidR="00B87735" w:rsidRDefault="00B87735" w:rsidP="00D62FDE"/>
        </w:tc>
        <w:tc>
          <w:tcPr>
            <w:tcW w:w="256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BDD498D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35B9497" w14:textId="77777777" w:rsidR="00B87735" w:rsidRDefault="00B87735" w:rsidP="00D62FDE">
            <w:pPr>
              <w:jc w:val="center"/>
            </w:pPr>
          </w:p>
        </w:tc>
        <w:tc>
          <w:tcPr>
            <w:tcW w:w="31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B605420" w14:textId="77777777" w:rsidR="00DF078F" w:rsidRDefault="00DF078F" w:rsidP="00D62FDE">
            <w:pPr>
              <w:jc w:val="center"/>
            </w:pPr>
          </w:p>
        </w:tc>
        <w:tc>
          <w:tcPr>
            <w:tcW w:w="399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9881F6C" w14:textId="77777777" w:rsidR="00B87735" w:rsidRDefault="00B87735" w:rsidP="00D62FDE">
            <w:pPr>
              <w:jc w:val="center"/>
            </w:pPr>
          </w:p>
        </w:tc>
        <w:tc>
          <w:tcPr>
            <w:tcW w:w="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62A5D3B" w14:textId="77777777" w:rsidR="00B87735" w:rsidRDefault="00B87735" w:rsidP="00D62FDE">
            <w:pPr>
              <w:jc w:val="center"/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24788F6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</w:rPr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D5E07C0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</w:rPr>
            </w:pPr>
          </w:p>
        </w:tc>
        <w:tc>
          <w:tcPr>
            <w:tcW w:w="914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B5C4E68" w14:textId="77777777" w:rsidR="00B87735" w:rsidRDefault="00B87735" w:rsidP="00D62FDE">
            <w:pPr>
              <w:jc w:val="center"/>
            </w:pPr>
          </w:p>
        </w:tc>
        <w:tc>
          <w:tcPr>
            <w:tcW w:w="1369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F38B6C9" w14:textId="77777777" w:rsidR="00B87735" w:rsidRDefault="00B87735" w:rsidP="00D62FDE">
            <w:pPr>
              <w:jc w:val="center"/>
            </w:pPr>
          </w:p>
        </w:tc>
      </w:tr>
      <w:tr w:rsidR="002540DD" w:rsidRPr="00A10391" w14:paraId="6E5AD3ED" w14:textId="77777777" w:rsidTr="002976F8">
        <w:trPr>
          <w:cantSplit/>
          <w:trHeight w:hRule="exact" w:val="454"/>
        </w:trPr>
        <w:tc>
          <w:tcPr>
            <w:tcW w:w="2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bottom"/>
          </w:tcPr>
          <w:p w14:paraId="2579335D" w14:textId="77777777" w:rsidR="002540DD" w:rsidRPr="00453D2B" w:rsidRDefault="002540DD" w:rsidP="0051495E">
            <w:pPr>
              <w:pStyle w:val="20"/>
              <w:rPr>
                <w:rFonts w:ascii="T-FLEX Type A" w:hAnsi="T-FLEX Type A"/>
                <w:i w:val="0"/>
              </w:rPr>
            </w:pPr>
            <w:r w:rsidRPr="00453D2B">
              <w:rPr>
                <w:rFonts w:ascii="T-FLEX Type A" w:hAnsi="T-FLEX Type A"/>
                <w:i w:val="0"/>
              </w:rPr>
              <w:t>5</w:t>
            </w:r>
          </w:p>
        </w:tc>
        <w:tc>
          <w:tcPr>
            <w:tcW w:w="34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5B447A2" w14:textId="77777777" w:rsidR="00B87735" w:rsidRDefault="00B87735" w:rsidP="00D62FDE"/>
        </w:tc>
        <w:tc>
          <w:tcPr>
            <w:tcW w:w="256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02CEB50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64C579F" w14:textId="77777777" w:rsidR="00BE710D" w:rsidRDefault="00BE710D" w:rsidP="00D62FDE">
            <w:pPr>
              <w:jc w:val="center"/>
            </w:pPr>
          </w:p>
        </w:tc>
        <w:tc>
          <w:tcPr>
            <w:tcW w:w="31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9CA3665" w14:textId="77777777" w:rsidR="00B87735" w:rsidRDefault="00B87735" w:rsidP="00D62FDE">
            <w:pPr>
              <w:jc w:val="center"/>
            </w:pPr>
          </w:p>
        </w:tc>
        <w:tc>
          <w:tcPr>
            <w:tcW w:w="399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D958D0B" w14:textId="77777777" w:rsidR="00B87735" w:rsidRDefault="00B87735" w:rsidP="00D62FDE">
            <w:pPr>
              <w:jc w:val="center"/>
            </w:pPr>
          </w:p>
        </w:tc>
        <w:tc>
          <w:tcPr>
            <w:tcW w:w="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D50BC5A" w14:textId="77777777" w:rsidR="00B87735" w:rsidRDefault="00B87735" w:rsidP="00D62FDE">
            <w:pPr>
              <w:jc w:val="center"/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D56D557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</w:rPr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7431BD6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</w:rPr>
            </w:pPr>
          </w:p>
        </w:tc>
        <w:tc>
          <w:tcPr>
            <w:tcW w:w="914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48FA12E" w14:textId="77777777" w:rsidR="00B87735" w:rsidRDefault="00B87735" w:rsidP="00D62FDE">
            <w:pPr>
              <w:jc w:val="center"/>
            </w:pPr>
          </w:p>
        </w:tc>
        <w:tc>
          <w:tcPr>
            <w:tcW w:w="1369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52743A5" w14:textId="77777777" w:rsidR="00B87735" w:rsidRDefault="00B87735" w:rsidP="00D62FDE">
            <w:pPr>
              <w:jc w:val="center"/>
            </w:pPr>
          </w:p>
        </w:tc>
      </w:tr>
      <w:tr w:rsidR="002540DD" w:rsidRPr="00A10391" w14:paraId="6AB0C4DC" w14:textId="77777777" w:rsidTr="002976F8">
        <w:trPr>
          <w:cantSplit/>
          <w:trHeight w:hRule="exact" w:val="454"/>
        </w:trPr>
        <w:tc>
          <w:tcPr>
            <w:tcW w:w="2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bottom"/>
          </w:tcPr>
          <w:p w14:paraId="2D8113C6" w14:textId="77777777" w:rsidR="002540DD" w:rsidRPr="00453D2B" w:rsidRDefault="002540DD" w:rsidP="0051495E">
            <w:pPr>
              <w:pStyle w:val="20"/>
              <w:rPr>
                <w:rFonts w:ascii="T-FLEX Type A" w:hAnsi="T-FLEX Type A"/>
                <w:i w:val="0"/>
              </w:rPr>
            </w:pPr>
            <w:r w:rsidRPr="00453D2B">
              <w:rPr>
                <w:rFonts w:ascii="T-FLEX Type A" w:hAnsi="T-FLEX Type A"/>
                <w:i w:val="0"/>
              </w:rPr>
              <w:t>6</w:t>
            </w:r>
          </w:p>
        </w:tc>
        <w:tc>
          <w:tcPr>
            <w:tcW w:w="34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BE06354" w14:textId="77777777" w:rsidR="00B87735" w:rsidRDefault="00B87735" w:rsidP="00D62FDE"/>
        </w:tc>
        <w:tc>
          <w:tcPr>
            <w:tcW w:w="256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A4F6388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2AA4653" w14:textId="77777777" w:rsidR="00B87735" w:rsidRDefault="00B87735" w:rsidP="00D62FDE">
            <w:pPr>
              <w:jc w:val="center"/>
            </w:pPr>
          </w:p>
        </w:tc>
        <w:tc>
          <w:tcPr>
            <w:tcW w:w="31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958C9F9" w14:textId="77777777" w:rsidR="00DF078F" w:rsidRDefault="00DF078F" w:rsidP="00D62FDE">
            <w:pPr>
              <w:jc w:val="center"/>
            </w:pPr>
          </w:p>
        </w:tc>
        <w:tc>
          <w:tcPr>
            <w:tcW w:w="399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E493DE9" w14:textId="77777777" w:rsidR="00B87735" w:rsidRDefault="00B87735" w:rsidP="00D62FDE">
            <w:pPr>
              <w:jc w:val="center"/>
            </w:pPr>
          </w:p>
        </w:tc>
        <w:tc>
          <w:tcPr>
            <w:tcW w:w="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AD8CF10" w14:textId="77777777" w:rsidR="00B87735" w:rsidRDefault="00B87735" w:rsidP="00D62FDE">
            <w:pPr>
              <w:jc w:val="center"/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A8C7439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</w:rPr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9539F9F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</w:rPr>
            </w:pPr>
          </w:p>
        </w:tc>
        <w:tc>
          <w:tcPr>
            <w:tcW w:w="914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81F8CB2" w14:textId="77777777" w:rsidR="00B87735" w:rsidRDefault="00B87735" w:rsidP="00D62FDE">
            <w:pPr>
              <w:jc w:val="center"/>
            </w:pPr>
          </w:p>
        </w:tc>
        <w:tc>
          <w:tcPr>
            <w:tcW w:w="1369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D65851E" w14:textId="77777777" w:rsidR="00B87735" w:rsidRDefault="00B87735" w:rsidP="00D62FDE">
            <w:pPr>
              <w:jc w:val="center"/>
            </w:pPr>
          </w:p>
        </w:tc>
      </w:tr>
      <w:tr w:rsidR="002540DD" w:rsidRPr="00A10391" w14:paraId="51E47FE3" w14:textId="77777777" w:rsidTr="002976F8">
        <w:trPr>
          <w:cantSplit/>
          <w:trHeight w:hRule="exact" w:val="454"/>
        </w:trPr>
        <w:tc>
          <w:tcPr>
            <w:tcW w:w="2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bottom"/>
          </w:tcPr>
          <w:p w14:paraId="1A7D1A98" w14:textId="77777777" w:rsidR="002540DD" w:rsidRPr="00453D2B" w:rsidRDefault="002540DD" w:rsidP="0051495E">
            <w:pPr>
              <w:pStyle w:val="20"/>
              <w:rPr>
                <w:rFonts w:ascii="T-FLEX Type A" w:hAnsi="T-FLEX Type A"/>
                <w:i w:val="0"/>
              </w:rPr>
            </w:pPr>
            <w:r w:rsidRPr="00453D2B">
              <w:rPr>
                <w:rFonts w:ascii="T-FLEX Type A" w:hAnsi="T-FLEX Type A"/>
                <w:i w:val="0"/>
              </w:rPr>
              <w:t>7</w:t>
            </w:r>
          </w:p>
        </w:tc>
        <w:tc>
          <w:tcPr>
            <w:tcW w:w="34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C71F78F" w14:textId="77777777" w:rsidR="00B87735" w:rsidRDefault="00B87735" w:rsidP="00D62FDE"/>
        </w:tc>
        <w:tc>
          <w:tcPr>
            <w:tcW w:w="256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B330795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FB6C8C6" w14:textId="77777777" w:rsidR="00BE710D" w:rsidRDefault="00BE710D" w:rsidP="00D62FDE">
            <w:pPr>
              <w:jc w:val="center"/>
            </w:pPr>
          </w:p>
        </w:tc>
        <w:tc>
          <w:tcPr>
            <w:tcW w:w="31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241587B" w14:textId="77777777" w:rsidR="00B87735" w:rsidRDefault="00B87735" w:rsidP="00D62FDE">
            <w:pPr>
              <w:jc w:val="center"/>
            </w:pPr>
          </w:p>
        </w:tc>
        <w:tc>
          <w:tcPr>
            <w:tcW w:w="399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FEC2699" w14:textId="77777777" w:rsidR="00B87735" w:rsidRDefault="00B87735" w:rsidP="00D62FDE">
            <w:pPr>
              <w:jc w:val="center"/>
            </w:pPr>
          </w:p>
        </w:tc>
        <w:tc>
          <w:tcPr>
            <w:tcW w:w="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1919319" w14:textId="77777777" w:rsidR="00B87735" w:rsidRDefault="00B87735" w:rsidP="00D62FDE">
            <w:pPr>
              <w:jc w:val="center"/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8C505EB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</w:rPr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980C810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</w:rPr>
            </w:pPr>
          </w:p>
        </w:tc>
        <w:tc>
          <w:tcPr>
            <w:tcW w:w="914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C87D06C" w14:textId="77777777" w:rsidR="00B87735" w:rsidRDefault="00B87735" w:rsidP="00D62FDE">
            <w:pPr>
              <w:jc w:val="center"/>
            </w:pPr>
          </w:p>
        </w:tc>
        <w:tc>
          <w:tcPr>
            <w:tcW w:w="1369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153AB6F" w14:textId="77777777" w:rsidR="00B87735" w:rsidRDefault="00B87735" w:rsidP="00D62FDE">
            <w:pPr>
              <w:jc w:val="center"/>
            </w:pPr>
          </w:p>
        </w:tc>
      </w:tr>
      <w:tr w:rsidR="002540DD" w:rsidRPr="00161149" w14:paraId="2C9AD07F" w14:textId="77777777" w:rsidTr="002976F8">
        <w:trPr>
          <w:cantSplit/>
          <w:trHeight w:hRule="exact" w:val="454"/>
        </w:trPr>
        <w:tc>
          <w:tcPr>
            <w:tcW w:w="2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bottom"/>
          </w:tcPr>
          <w:p w14:paraId="460B1B01" w14:textId="77777777" w:rsidR="002540DD" w:rsidRPr="00453D2B" w:rsidRDefault="002540DD" w:rsidP="0051495E">
            <w:pPr>
              <w:pStyle w:val="20"/>
              <w:rPr>
                <w:rFonts w:ascii="T-FLEX Type A" w:hAnsi="T-FLEX Type A"/>
                <w:i w:val="0"/>
              </w:rPr>
            </w:pPr>
            <w:r w:rsidRPr="00453D2B">
              <w:rPr>
                <w:rFonts w:ascii="T-FLEX Type A" w:hAnsi="T-FLEX Type A"/>
                <w:i w:val="0"/>
              </w:rPr>
              <w:t>8</w:t>
            </w:r>
          </w:p>
        </w:tc>
        <w:tc>
          <w:tcPr>
            <w:tcW w:w="34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317D2A6" w14:textId="77777777" w:rsidR="00B87735" w:rsidRDefault="00B87735" w:rsidP="00D62FDE"/>
        </w:tc>
        <w:tc>
          <w:tcPr>
            <w:tcW w:w="256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3F9099D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lang w:val="en-US"/>
              </w:rPr>
            </w:pPr>
          </w:p>
        </w:tc>
        <w:tc>
          <w:tcPr>
            <w:tcW w:w="39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3F2A7AB" w14:textId="77777777" w:rsidR="00B87735" w:rsidRDefault="00B87735" w:rsidP="00D62FDE">
            <w:pPr>
              <w:jc w:val="center"/>
            </w:pPr>
          </w:p>
        </w:tc>
        <w:tc>
          <w:tcPr>
            <w:tcW w:w="31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F1750F2" w14:textId="77777777" w:rsidR="00DF078F" w:rsidRDefault="00DF078F" w:rsidP="00D62FDE">
            <w:pPr>
              <w:jc w:val="center"/>
            </w:pPr>
          </w:p>
        </w:tc>
        <w:tc>
          <w:tcPr>
            <w:tcW w:w="399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C891745" w14:textId="77777777" w:rsidR="00B87735" w:rsidRDefault="00B87735" w:rsidP="00D62FDE">
            <w:pPr>
              <w:jc w:val="center"/>
            </w:pPr>
          </w:p>
        </w:tc>
        <w:tc>
          <w:tcPr>
            <w:tcW w:w="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24EBD96" w14:textId="77777777" w:rsidR="00B87735" w:rsidRDefault="00B87735" w:rsidP="00D62FDE">
            <w:pPr>
              <w:jc w:val="center"/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1CBDF5D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  <w:lang w:val="en-US"/>
              </w:rPr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544AB48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  <w:lang w:val="en-US"/>
              </w:rPr>
            </w:pPr>
          </w:p>
        </w:tc>
        <w:tc>
          <w:tcPr>
            <w:tcW w:w="914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66BC159" w14:textId="77777777" w:rsidR="00B87735" w:rsidRDefault="00B87735" w:rsidP="00D62FDE">
            <w:pPr>
              <w:jc w:val="center"/>
            </w:pPr>
          </w:p>
        </w:tc>
        <w:tc>
          <w:tcPr>
            <w:tcW w:w="1369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EE54528" w14:textId="77777777" w:rsidR="00B87735" w:rsidRDefault="00B87735" w:rsidP="00D62FDE">
            <w:pPr>
              <w:jc w:val="center"/>
            </w:pPr>
          </w:p>
        </w:tc>
      </w:tr>
      <w:tr w:rsidR="002540DD" w:rsidRPr="00A10391" w14:paraId="2D2ACD69" w14:textId="77777777" w:rsidTr="002976F8">
        <w:trPr>
          <w:cantSplit/>
          <w:trHeight w:hRule="exact" w:val="454"/>
        </w:trPr>
        <w:tc>
          <w:tcPr>
            <w:tcW w:w="2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bottom"/>
          </w:tcPr>
          <w:p w14:paraId="4A3D5E1F" w14:textId="77777777" w:rsidR="002540DD" w:rsidRPr="00453D2B" w:rsidRDefault="002540DD" w:rsidP="0051495E">
            <w:pPr>
              <w:pStyle w:val="20"/>
              <w:rPr>
                <w:rFonts w:ascii="T-FLEX Type A" w:hAnsi="T-FLEX Type A"/>
                <w:i w:val="0"/>
              </w:rPr>
            </w:pPr>
            <w:r w:rsidRPr="00453D2B">
              <w:rPr>
                <w:rFonts w:ascii="T-FLEX Type A" w:hAnsi="T-FLEX Type A"/>
                <w:i w:val="0"/>
              </w:rPr>
              <w:t>9</w:t>
            </w:r>
          </w:p>
        </w:tc>
        <w:tc>
          <w:tcPr>
            <w:tcW w:w="34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F5097C4" w14:textId="77777777" w:rsidR="00B87735" w:rsidRDefault="00B87735" w:rsidP="00D62FDE"/>
        </w:tc>
        <w:tc>
          <w:tcPr>
            <w:tcW w:w="256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1DAFF23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97ABFC1" w14:textId="77777777" w:rsidR="00BE710D" w:rsidRDefault="00BE710D" w:rsidP="00D62FDE">
            <w:pPr>
              <w:jc w:val="center"/>
            </w:pPr>
          </w:p>
        </w:tc>
        <w:tc>
          <w:tcPr>
            <w:tcW w:w="31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51B0104" w14:textId="77777777" w:rsidR="00B87735" w:rsidRDefault="00B87735" w:rsidP="00D62FDE">
            <w:pPr>
              <w:jc w:val="center"/>
            </w:pPr>
          </w:p>
        </w:tc>
        <w:tc>
          <w:tcPr>
            <w:tcW w:w="399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802CF3E" w14:textId="77777777" w:rsidR="00B87735" w:rsidRDefault="00B87735" w:rsidP="00D62FDE">
            <w:pPr>
              <w:jc w:val="center"/>
            </w:pPr>
          </w:p>
        </w:tc>
        <w:tc>
          <w:tcPr>
            <w:tcW w:w="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ED560BA" w14:textId="77777777" w:rsidR="00B87735" w:rsidRDefault="00B87735" w:rsidP="00D62FDE">
            <w:pPr>
              <w:jc w:val="center"/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AECAC4B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</w:rPr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49A823A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</w:rPr>
            </w:pPr>
          </w:p>
        </w:tc>
        <w:tc>
          <w:tcPr>
            <w:tcW w:w="914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682C1C3" w14:textId="77777777" w:rsidR="00B87735" w:rsidRDefault="00B87735" w:rsidP="00D62FDE">
            <w:pPr>
              <w:jc w:val="center"/>
            </w:pPr>
          </w:p>
        </w:tc>
        <w:tc>
          <w:tcPr>
            <w:tcW w:w="1369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15035BF" w14:textId="77777777" w:rsidR="00B87735" w:rsidRDefault="00B87735" w:rsidP="00D62FDE">
            <w:pPr>
              <w:jc w:val="center"/>
            </w:pPr>
          </w:p>
        </w:tc>
      </w:tr>
      <w:tr w:rsidR="002540DD" w:rsidRPr="00EA403D" w14:paraId="262A524A" w14:textId="77777777" w:rsidTr="002976F8">
        <w:trPr>
          <w:cantSplit/>
          <w:trHeight w:hRule="exact" w:val="454"/>
        </w:trPr>
        <w:tc>
          <w:tcPr>
            <w:tcW w:w="2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bottom"/>
          </w:tcPr>
          <w:p w14:paraId="5E16F3B5" w14:textId="77777777" w:rsidR="002540DD" w:rsidRPr="00453D2B" w:rsidRDefault="002540DD" w:rsidP="0051495E">
            <w:pPr>
              <w:pStyle w:val="20"/>
              <w:rPr>
                <w:rFonts w:ascii="T-FLEX Type A" w:hAnsi="T-FLEX Type A"/>
                <w:i w:val="0"/>
              </w:rPr>
            </w:pPr>
            <w:r w:rsidRPr="00453D2B">
              <w:rPr>
                <w:rFonts w:ascii="T-FLEX Type A" w:hAnsi="T-FLEX Type A"/>
                <w:i w:val="0"/>
              </w:rPr>
              <w:t>10</w:t>
            </w:r>
          </w:p>
        </w:tc>
        <w:tc>
          <w:tcPr>
            <w:tcW w:w="34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1905A4B" w14:textId="77777777" w:rsidR="00B87735" w:rsidRDefault="00B87735" w:rsidP="00D62FDE"/>
        </w:tc>
        <w:tc>
          <w:tcPr>
            <w:tcW w:w="256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9E4CC89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9875CB7" w14:textId="77777777" w:rsidR="00B87735" w:rsidRDefault="00B87735" w:rsidP="00D62FDE">
            <w:pPr>
              <w:jc w:val="center"/>
            </w:pPr>
          </w:p>
        </w:tc>
        <w:tc>
          <w:tcPr>
            <w:tcW w:w="31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8FCB41E" w14:textId="77777777" w:rsidR="00DF078F" w:rsidRDefault="00DF078F" w:rsidP="00D62FDE">
            <w:pPr>
              <w:jc w:val="center"/>
            </w:pPr>
          </w:p>
        </w:tc>
        <w:tc>
          <w:tcPr>
            <w:tcW w:w="399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196C25C" w14:textId="77777777" w:rsidR="00B87735" w:rsidRDefault="00B87735" w:rsidP="00D62FDE">
            <w:pPr>
              <w:jc w:val="center"/>
            </w:pPr>
          </w:p>
        </w:tc>
        <w:tc>
          <w:tcPr>
            <w:tcW w:w="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FAB06A2" w14:textId="77777777" w:rsidR="00B87735" w:rsidRDefault="00B87735" w:rsidP="00D62FDE">
            <w:pPr>
              <w:jc w:val="center"/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F2A4C11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</w:rPr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4B51280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</w:rPr>
            </w:pPr>
          </w:p>
        </w:tc>
        <w:tc>
          <w:tcPr>
            <w:tcW w:w="914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19388AC" w14:textId="77777777" w:rsidR="00B87735" w:rsidRDefault="00B87735" w:rsidP="00D62FDE">
            <w:pPr>
              <w:jc w:val="center"/>
            </w:pPr>
          </w:p>
        </w:tc>
        <w:tc>
          <w:tcPr>
            <w:tcW w:w="1369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3EF15F6" w14:textId="77777777" w:rsidR="00B87735" w:rsidRDefault="00B87735" w:rsidP="00D62FDE">
            <w:pPr>
              <w:jc w:val="center"/>
            </w:pPr>
          </w:p>
        </w:tc>
      </w:tr>
      <w:tr w:rsidR="002540DD" w:rsidRPr="00EA403D" w14:paraId="53B37FB7" w14:textId="77777777" w:rsidTr="002976F8">
        <w:trPr>
          <w:cantSplit/>
          <w:trHeight w:hRule="exact" w:val="454"/>
        </w:trPr>
        <w:tc>
          <w:tcPr>
            <w:tcW w:w="2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bottom"/>
          </w:tcPr>
          <w:p w14:paraId="40A3A525" w14:textId="77777777" w:rsidR="002540DD" w:rsidRPr="00453D2B" w:rsidRDefault="002540DD" w:rsidP="0051495E">
            <w:pPr>
              <w:pStyle w:val="20"/>
              <w:rPr>
                <w:rFonts w:ascii="T-FLEX Type A" w:hAnsi="T-FLEX Type A"/>
                <w:i w:val="0"/>
              </w:rPr>
            </w:pPr>
            <w:r w:rsidRPr="00453D2B">
              <w:rPr>
                <w:rFonts w:ascii="T-FLEX Type A" w:hAnsi="T-FLEX Type A"/>
                <w:i w:val="0"/>
              </w:rPr>
              <w:t>11</w:t>
            </w:r>
          </w:p>
        </w:tc>
        <w:tc>
          <w:tcPr>
            <w:tcW w:w="34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103421F" w14:textId="77777777" w:rsidR="00B87735" w:rsidRDefault="00B87735" w:rsidP="00D62FDE"/>
        </w:tc>
        <w:tc>
          <w:tcPr>
            <w:tcW w:w="256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50C9C9E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FE12ED1" w14:textId="77777777" w:rsidR="00BE710D" w:rsidRDefault="00BE710D" w:rsidP="00D62FDE">
            <w:pPr>
              <w:jc w:val="center"/>
            </w:pPr>
          </w:p>
        </w:tc>
        <w:tc>
          <w:tcPr>
            <w:tcW w:w="31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CCDE476" w14:textId="77777777" w:rsidR="00B87735" w:rsidRDefault="00B87735" w:rsidP="00D62FDE">
            <w:pPr>
              <w:jc w:val="center"/>
            </w:pPr>
          </w:p>
        </w:tc>
        <w:tc>
          <w:tcPr>
            <w:tcW w:w="399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1C26938" w14:textId="77777777" w:rsidR="00B87735" w:rsidRDefault="00B87735" w:rsidP="00D62FDE">
            <w:pPr>
              <w:jc w:val="center"/>
            </w:pPr>
          </w:p>
        </w:tc>
        <w:tc>
          <w:tcPr>
            <w:tcW w:w="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A4B67D3" w14:textId="77777777" w:rsidR="00B87735" w:rsidRDefault="00B87735" w:rsidP="00D62FDE">
            <w:pPr>
              <w:jc w:val="center"/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9DB0BBB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</w:rPr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35DC500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</w:rPr>
            </w:pPr>
          </w:p>
        </w:tc>
        <w:tc>
          <w:tcPr>
            <w:tcW w:w="914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F5B5017" w14:textId="77777777" w:rsidR="00B87735" w:rsidRDefault="00B87735" w:rsidP="00D62FDE">
            <w:pPr>
              <w:jc w:val="center"/>
            </w:pPr>
          </w:p>
        </w:tc>
        <w:tc>
          <w:tcPr>
            <w:tcW w:w="1369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D1C59F2" w14:textId="77777777" w:rsidR="00B87735" w:rsidRDefault="00B87735" w:rsidP="00D62FDE">
            <w:pPr>
              <w:jc w:val="center"/>
            </w:pPr>
          </w:p>
        </w:tc>
      </w:tr>
      <w:tr w:rsidR="002540DD" w:rsidRPr="00A10391" w14:paraId="22933644" w14:textId="77777777" w:rsidTr="002976F8">
        <w:trPr>
          <w:cantSplit/>
          <w:trHeight w:hRule="exact" w:val="454"/>
        </w:trPr>
        <w:tc>
          <w:tcPr>
            <w:tcW w:w="2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bottom"/>
          </w:tcPr>
          <w:p w14:paraId="2837716A" w14:textId="77777777" w:rsidR="002540DD" w:rsidRPr="00453D2B" w:rsidRDefault="002540DD" w:rsidP="0051495E">
            <w:pPr>
              <w:pStyle w:val="20"/>
              <w:rPr>
                <w:rFonts w:ascii="T-FLEX Type A" w:hAnsi="T-FLEX Type A"/>
                <w:i w:val="0"/>
              </w:rPr>
            </w:pPr>
            <w:r w:rsidRPr="00453D2B">
              <w:rPr>
                <w:rFonts w:ascii="T-FLEX Type A" w:hAnsi="T-FLEX Type A"/>
                <w:i w:val="0"/>
              </w:rPr>
              <w:t>12</w:t>
            </w:r>
          </w:p>
        </w:tc>
        <w:tc>
          <w:tcPr>
            <w:tcW w:w="34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206B27E" w14:textId="77777777" w:rsidR="00B87735" w:rsidRDefault="00B87735" w:rsidP="00D62FDE"/>
        </w:tc>
        <w:tc>
          <w:tcPr>
            <w:tcW w:w="256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5FA7474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452302C" w14:textId="77777777" w:rsidR="00B87735" w:rsidRDefault="00B87735" w:rsidP="00D62FDE">
            <w:pPr>
              <w:jc w:val="center"/>
            </w:pPr>
          </w:p>
        </w:tc>
        <w:tc>
          <w:tcPr>
            <w:tcW w:w="31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00F045E" w14:textId="77777777" w:rsidR="00DF078F" w:rsidRDefault="00DF078F" w:rsidP="00D62FDE">
            <w:pPr>
              <w:jc w:val="center"/>
            </w:pPr>
          </w:p>
        </w:tc>
        <w:tc>
          <w:tcPr>
            <w:tcW w:w="399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B2751B5" w14:textId="77777777" w:rsidR="00B87735" w:rsidRDefault="00B87735" w:rsidP="00D62FDE">
            <w:pPr>
              <w:jc w:val="center"/>
            </w:pPr>
          </w:p>
        </w:tc>
        <w:tc>
          <w:tcPr>
            <w:tcW w:w="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E765224" w14:textId="77777777" w:rsidR="00B87735" w:rsidRDefault="00B87735" w:rsidP="00D62FDE">
            <w:pPr>
              <w:jc w:val="center"/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C39EA32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</w:rPr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4DA6612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</w:rPr>
            </w:pPr>
          </w:p>
        </w:tc>
        <w:tc>
          <w:tcPr>
            <w:tcW w:w="914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98A7537" w14:textId="77777777" w:rsidR="00B87735" w:rsidRDefault="00B87735" w:rsidP="00D62FDE">
            <w:pPr>
              <w:jc w:val="center"/>
            </w:pPr>
          </w:p>
        </w:tc>
        <w:tc>
          <w:tcPr>
            <w:tcW w:w="1369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FBF8D0E" w14:textId="77777777" w:rsidR="00B87735" w:rsidRDefault="00B87735" w:rsidP="00D62FDE">
            <w:pPr>
              <w:jc w:val="center"/>
            </w:pPr>
          </w:p>
        </w:tc>
      </w:tr>
      <w:tr w:rsidR="002540DD" w:rsidRPr="00A10391" w14:paraId="5D87C4A8" w14:textId="77777777" w:rsidTr="002976F8">
        <w:trPr>
          <w:cantSplit/>
          <w:trHeight w:hRule="exact" w:val="454"/>
        </w:trPr>
        <w:tc>
          <w:tcPr>
            <w:tcW w:w="2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bottom"/>
          </w:tcPr>
          <w:p w14:paraId="0495A300" w14:textId="77777777" w:rsidR="002540DD" w:rsidRPr="00453D2B" w:rsidRDefault="002540DD" w:rsidP="0051495E">
            <w:pPr>
              <w:pStyle w:val="20"/>
              <w:rPr>
                <w:rFonts w:ascii="T-FLEX Type A" w:hAnsi="T-FLEX Type A"/>
                <w:i w:val="0"/>
              </w:rPr>
            </w:pPr>
            <w:r w:rsidRPr="00453D2B">
              <w:rPr>
                <w:rFonts w:ascii="T-FLEX Type A" w:hAnsi="T-FLEX Type A"/>
                <w:i w:val="0"/>
              </w:rPr>
              <w:t>13</w:t>
            </w:r>
          </w:p>
        </w:tc>
        <w:tc>
          <w:tcPr>
            <w:tcW w:w="34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B9AF7BC" w14:textId="77777777" w:rsidR="00B87735" w:rsidRDefault="00B87735" w:rsidP="00D62FDE"/>
        </w:tc>
        <w:tc>
          <w:tcPr>
            <w:tcW w:w="256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31EE51B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347EF62" w14:textId="77777777" w:rsidR="00BE710D" w:rsidRDefault="00BE710D" w:rsidP="00D62FDE">
            <w:pPr>
              <w:jc w:val="center"/>
            </w:pPr>
          </w:p>
        </w:tc>
        <w:tc>
          <w:tcPr>
            <w:tcW w:w="31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9B773C0" w14:textId="77777777" w:rsidR="00B87735" w:rsidRDefault="00B87735" w:rsidP="00D62FDE">
            <w:pPr>
              <w:jc w:val="center"/>
            </w:pPr>
          </w:p>
        </w:tc>
        <w:tc>
          <w:tcPr>
            <w:tcW w:w="399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DE03B81" w14:textId="77777777" w:rsidR="00B87735" w:rsidRDefault="00B87735" w:rsidP="00D62FDE">
            <w:pPr>
              <w:jc w:val="center"/>
            </w:pPr>
          </w:p>
        </w:tc>
        <w:tc>
          <w:tcPr>
            <w:tcW w:w="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E57AAE3" w14:textId="77777777" w:rsidR="00B87735" w:rsidRDefault="00B87735" w:rsidP="00D62FDE">
            <w:pPr>
              <w:jc w:val="center"/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443BD4E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</w:rPr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5C2101C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</w:rPr>
            </w:pPr>
          </w:p>
        </w:tc>
        <w:tc>
          <w:tcPr>
            <w:tcW w:w="914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0F0D38B" w14:textId="77777777" w:rsidR="00B87735" w:rsidRDefault="00B87735" w:rsidP="00D62FDE">
            <w:pPr>
              <w:jc w:val="center"/>
            </w:pPr>
          </w:p>
        </w:tc>
        <w:tc>
          <w:tcPr>
            <w:tcW w:w="1369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1F05F60" w14:textId="77777777" w:rsidR="00B87735" w:rsidRDefault="00B87735" w:rsidP="00D62FDE">
            <w:pPr>
              <w:jc w:val="center"/>
            </w:pPr>
          </w:p>
        </w:tc>
      </w:tr>
      <w:tr w:rsidR="002540DD" w:rsidRPr="00A10391" w14:paraId="40F89DBD" w14:textId="77777777" w:rsidTr="002976F8">
        <w:trPr>
          <w:cantSplit/>
          <w:trHeight w:hRule="exact" w:val="454"/>
        </w:trPr>
        <w:tc>
          <w:tcPr>
            <w:tcW w:w="2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bottom"/>
          </w:tcPr>
          <w:p w14:paraId="3C90589E" w14:textId="77777777" w:rsidR="002540DD" w:rsidRPr="00453D2B" w:rsidRDefault="002540DD" w:rsidP="0051495E">
            <w:pPr>
              <w:pStyle w:val="20"/>
              <w:rPr>
                <w:rFonts w:ascii="T-FLEX Type A" w:hAnsi="T-FLEX Type A"/>
                <w:i w:val="0"/>
              </w:rPr>
            </w:pPr>
            <w:r w:rsidRPr="00453D2B">
              <w:rPr>
                <w:rFonts w:ascii="T-FLEX Type A" w:hAnsi="T-FLEX Type A"/>
                <w:i w:val="0"/>
              </w:rPr>
              <w:t>14</w:t>
            </w:r>
          </w:p>
        </w:tc>
        <w:tc>
          <w:tcPr>
            <w:tcW w:w="34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8A47B58" w14:textId="77777777" w:rsidR="00B87735" w:rsidRDefault="00B87735" w:rsidP="00D62FDE"/>
        </w:tc>
        <w:tc>
          <w:tcPr>
            <w:tcW w:w="256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91C9F8F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A21FA74" w14:textId="77777777" w:rsidR="00B87735" w:rsidRDefault="00B87735" w:rsidP="00D62FDE">
            <w:pPr>
              <w:jc w:val="center"/>
            </w:pPr>
          </w:p>
        </w:tc>
        <w:tc>
          <w:tcPr>
            <w:tcW w:w="31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4921540" w14:textId="77777777" w:rsidR="00DF078F" w:rsidRDefault="00DF078F" w:rsidP="00D62FDE">
            <w:pPr>
              <w:jc w:val="center"/>
            </w:pPr>
          </w:p>
        </w:tc>
        <w:tc>
          <w:tcPr>
            <w:tcW w:w="399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345FB50" w14:textId="77777777" w:rsidR="00B87735" w:rsidRDefault="00B87735" w:rsidP="00D62FDE">
            <w:pPr>
              <w:jc w:val="center"/>
            </w:pPr>
          </w:p>
        </w:tc>
        <w:tc>
          <w:tcPr>
            <w:tcW w:w="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EC6F557" w14:textId="77777777" w:rsidR="00B87735" w:rsidRDefault="00B87735" w:rsidP="00D62FDE">
            <w:pPr>
              <w:jc w:val="center"/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1BEFD2B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</w:rPr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703507B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</w:rPr>
            </w:pPr>
          </w:p>
        </w:tc>
        <w:tc>
          <w:tcPr>
            <w:tcW w:w="914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533742C" w14:textId="77777777" w:rsidR="00B87735" w:rsidRDefault="00B87735" w:rsidP="00D62FDE">
            <w:pPr>
              <w:jc w:val="center"/>
            </w:pPr>
          </w:p>
        </w:tc>
        <w:tc>
          <w:tcPr>
            <w:tcW w:w="1369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1FC8EA2" w14:textId="77777777" w:rsidR="00B87735" w:rsidRDefault="00B87735" w:rsidP="00D62FDE">
            <w:pPr>
              <w:jc w:val="center"/>
            </w:pPr>
          </w:p>
        </w:tc>
      </w:tr>
      <w:tr w:rsidR="002540DD" w:rsidRPr="00A10391" w14:paraId="2E14AAED" w14:textId="77777777" w:rsidTr="002976F8">
        <w:trPr>
          <w:cantSplit/>
          <w:trHeight w:hRule="exact" w:val="454"/>
        </w:trPr>
        <w:tc>
          <w:tcPr>
            <w:tcW w:w="2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bottom"/>
          </w:tcPr>
          <w:p w14:paraId="1CC8410A" w14:textId="77777777" w:rsidR="002540DD" w:rsidRPr="00453D2B" w:rsidRDefault="002540DD" w:rsidP="0051495E">
            <w:pPr>
              <w:pStyle w:val="20"/>
              <w:rPr>
                <w:rFonts w:ascii="T-FLEX Type A" w:hAnsi="T-FLEX Type A"/>
                <w:i w:val="0"/>
              </w:rPr>
            </w:pPr>
            <w:r w:rsidRPr="00453D2B">
              <w:rPr>
                <w:rFonts w:ascii="T-FLEX Type A" w:hAnsi="T-FLEX Type A"/>
                <w:i w:val="0"/>
              </w:rPr>
              <w:t>15</w:t>
            </w:r>
          </w:p>
        </w:tc>
        <w:tc>
          <w:tcPr>
            <w:tcW w:w="34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973ED41" w14:textId="77777777" w:rsidR="00B87735" w:rsidRDefault="00B87735" w:rsidP="00D62FDE"/>
        </w:tc>
        <w:tc>
          <w:tcPr>
            <w:tcW w:w="256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F61C188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44A8653" w14:textId="77777777" w:rsidR="00DF078F" w:rsidRDefault="00DF078F" w:rsidP="00D62FDE">
            <w:pPr>
              <w:jc w:val="center"/>
            </w:pPr>
          </w:p>
        </w:tc>
        <w:tc>
          <w:tcPr>
            <w:tcW w:w="31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A100B2D" w14:textId="77777777" w:rsidR="00B87735" w:rsidRDefault="00B87735" w:rsidP="00D62FDE">
            <w:pPr>
              <w:jc w:val="center"/>
            </w:pPr>
          </w:p>
        </w:tc>
        <w:tc>
          <w:tcPr>
            <w:tcW w:w="399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4897BD6" w14:textId="77777777" w:rsidR="00B87735" w:rsidRDefault="00B87735" w:rsidP="00D62FDE">
            <w:pPr>
              <w:jc w:val="center"/>
            </w:pPr>
          </w:p>
        </w:tc>
        <w:tc>
          <w:tcPr>
            <w:tcW w:w="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960AD50" w14:textId="77777777" w:rsidR="00B87735" w:rsidRDefault="00B87735" w:rsidP="00D62FDE">
            <w:pPr>
              <w:jc w:val="center"/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CE5B78B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</w:rPr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3BF3566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</w:rPr>
            </w:pPr>
          </w:p>
        </w:tc>
        <w:tc>
          <w:tcPr>
            <w:tcW w:w="914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9706518" w14:textId="77777777" w:rsidR="00B87735" w:rsidRDefault="00B87735" w:rsidP="00D62FDE">
            <w:pPr>
              <w:jc w:val="center"/>
            </w:pPr>
          </w:p>
        </w:tc>
        <w:tc>
          <w:tcPr>
            <w:tcW w:w="1369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7E317CC" w14:textId="77777777" w:rsidR="00B87735" w:rsidRDefault="00B87735" w:rsidP="00D62FDE">
            <w:pPr>
              <w:jc w:val="center"/>
            </w:pPr>
          </w:p>
        </w:tc>
      </w:tr>
      <w:tr w:rsidR="002540DD" w:rsidRPr="00A10391" w14:paraId="20A50682" w14:textId="77777777" w:rsidTr="002976F8">
        <w:trPr>
          <w:cantSplit/>
          <w:trHeight w:hRule="exact" w:val="454"/>
        </w:trPr>
        <w:tc>
          <w:tcPr>
            <w:tcW w:w="2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bottom"/>
          </w:tcPr>
          <w:p w14:paraId="69EE1A51" w14:textId="77777777" w:rsidR="002540DD" w:rsidRPr="00453D2B" w:rsidRDefault="002540DD" w:rsidP="0051495E">
            <w:pPr>
              <w:pStyle w:val="20"/>
              <w:rPr>
                <w:rFonts w:ascii="T-FLEX Type A" w:hAnsi="T-FLEX Type A"/>
                <w:i w:val="0"/>
              </w:rPr>
            </w:pPr>
            <w:r w:rsidRPr="00453D2B">
              <w:rPr>
                <w:rFonts w:ascii="T-FLEX Type A" w:hAnsi="T-FLEX Type A"/>
                <w:i w:val="0"/>
              </w:rPr>
              <w:t>16</w:t>
            </w:r>
          </w:p>
        </w:tc>
        <w:tc>
          <w:tcPr>
            <w:tcW w:w="34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E74758E" w14:textId="77777777" w:rsidR="00B87735" w:rsidRDefault="00B87735" w:rsidP="00D62FDE"/>
        </w:tc>
        <w:tc>
          <w:tcPr>
            <w:tcW w:w="256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4CECA84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C3BDC3C" w14:textId="77777777" w:rsidR="00B87735" w:rsidRDefault="00B87735" w:rsidP="00D62FDE">
            <w:pPr>
              <w:jc w:val="center"/>
            </w:pPr>
          </w:p>
        </w:tc>
        <w:tc>
          <w:tcPr>
            <w:tcW w:w="31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F7C98B3" w14:textId="77777777" w:rsidR="00DF078F" w:rsidRDefault="00DF078F" w:rsidP="00D62FDE">
            <w:pPr>
              <w:jc w:val="center"/>
            </w:pPr>
          </w:p>
        </w:tc>
        <w:tc>
          <w:tcPr>
            <w:tcW w:w="399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9FAFFFE" w14:textId="77777777" w:rsidR="00B87735" w:rsidRDefault="00B87735" w:rsidP="00D62FDE">
            <w:pPr>
              <w:jc w:val="center"/>
            </w:pPr>
          </w:p>
        </w:tc>
        <w:tc>
          <w:tcPr>
            <w:tcW w:w="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D3B7B94" w14:textId="77777777" w:rsidR="00B87735" w:rsidRDefault="00B87735" w:rsidP="00D62FDE">
            <w:pPr>
              <w:jc w:val="center"/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E00C177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</w:rPr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E0AF73A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</w:rPr>
            </w:pPr>
          </w:p>
        </w:tc>
        <w:tc>
          <w:tcPr>
            <w:tcW w:w="914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5BB55CC" w14:textId="77777777" w:rsidR="00B87735" w:rsidRDefault="00B87735" w:rsidP="00D62FDE">
            <w:pPr>
              <w:jc w:val="center"/>
            </w:pPr>
          </w:p>
        </w:tc>
        <w:tc>
          <w:tcPr>
            <w:tcW w:w="1369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ED731F9" w14:textId="77777777" w:rsidR="00B87735" w:rsidRDefault="00B87735" w:rsidP="00D62FDE">
            <w:pPr>
              <w:jc w:val="center"/>
            </w:pPr>
          </w:p>
        </w:tc>
      </w:tr>
      <w:tr w:rsidR="002540DD" w:rsidRPr="00A10391" w14:paraId="3D75EE44" w14:textId="77777777" w:rsidTr="002976F8">
        <w:trPr>
          <w:cantSplit/>
          <w:trHeight w:hRule="exact" w:val="454"/>
        </w:trPr>
        <w:tc>
          <w:tcPr>
            <w:tcW w:w="2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bottom"/>
          </w:tcPr>
          <w:p w14:paraId="75F7762D" w14:textId="77777777" w:rsidR="002540DD" w:rsidRPr="00453D2B" w:rsidRDefault="002540DD" w:rsidP="0051495E">
            <w:pPr>
              <w:pStyle w:val="20"/>
              <w:rPr>
                <w:rFonts w:ascii="T-FLEX Type A" w:hAnsi="T-FLEX Type A"/>
                <w:i w:val="0"/>
              </w:rPr>
            </w:pPr>
            <w:r w:rsidRPr="00453D2B">
              <w:rPr>
                <w:rFonts w:ascii="T-FLEX Type A" w:hAnsi="T-FLEX Type A"/>
                <w:i w:val="0"/>
              </w:rPr>
              <w:t>17</w:t>
            </w:r>
          </w:p>
        </w:tc>
        <w:tc>
          <w:tcPr>
            <w:tcW w:w="34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17D8B18" w14:textId="77777777" w:rsidR="00B87735" w:rsidRDefault="00B87735" w:rsidP="00D62FDE"/>
        </w:tc>
        <w:tc>
          <w:tcPr>
            <w:tcW w:w="256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84DDD2E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E2AEFCD" w14:textId="77777777" w:rsidR="00BE710D" w:rsidRDefault="00BE710D" w:rsidP="00D62FDE">
            <w:pPr>
              <w:jc w:val="center"/>
            </w:pPr>
          </w:p>
        </w:tc>
        <w:tc>
          <w:tcPr>
            <w:tcW w:w="31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03E46E3" w14:textId="77777777" w:rsidR="00B87735" w:rsidRDefault="00B87735" w:rsidP="00D62FDE">
            <w:pPr>
              <w:jc w:val="center"/>
            </w:pPr>
          </w:p>
        </w:tc>
        <w:tc>
          <w:tcPr>
            <w:tcW w:w="399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032743E" w14:textId="77777777" w:rsidR="00B87735" w:rsidRDefault="00B87735" w:rsidP="00D62FDE">
            <w:pPr>
              <w:jc w:val="center"/>
            </w:pPr>
          </w:p>
        </w:tc>
        <w:tc>
          <w:tcPr>
            <w:tcW w:w="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AA23914" w14:textId="77777777" w:rsidR="00B87735" w:rsidRDefault="00B87735" w:rsidP="00D62FDE">
            <w:pPr>
              <w:jc w:val="center"/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C7483D7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</w:rPr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CF2A533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</w:rPr>
            </w:pPr>
          </w:p>
        </w:tc>
        <w:tc>
          <w:tcPr>
            <w:tcW w:w="914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3B8640D" w14:textId="77777777" w:rsidR="00B87735" w:rsidRDefault="00B87735" w:rsidP="00D62FDE">
            <w:pPr>
              <w:jc w:val="center"/>
            </w:pPr>
          </w:p>
        </w:tc>
        <w:tc>
          <w:tcPr>
            <w:tcW w:w="1369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3E32E5A" w14:textId="77777777" w:rsidR="00B87735" w:rsidRDefault="00B87735" w:rsidP="00D62FDE">
            <w:pPr>
              <w:jc w:val="center"/>
            </w:pPr>
          </w:p>
        </w:tc>
      </w:tr>
      <w:tr w:rsidR="002540DD" w:rsidRPr="00A10391" w14:paraId="423682CC" w14:textId="77777777" w:rsidTr="002976F8">
        <w:trPr>
          <w:cantSplit/>
          <w:trHeight w:hRule="exact" w:val="454"/>
        </w:trPr>
        <w:tc>
          <w:tcPr>
            <w:tcW w:w="2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bottom"/>
          </w:tcPr>
          <w:p w14:paraId="704269B0" w14:textId="77777777" w:rsidR="002540DD" w:rsidRPr="00453D2B" w:rsidRDefault="002540DD" w:rsidP="0051495E">
            <w:pPr>
              <w:pStyle w:val="20"/>
              <w:rPr>
                <w:rFonts w:ascii="T-FLEX Type A" w:hAnsi="T-FLEX Type A"/>
                <w:i w:val="0"/>
              </w:rPr>
            </w:pPr>
            <w:r w:rsidRPr="00453D2B">
              <w:rPr>
                <w:rFonts w:ascii="T-FLEX Type A" w:hAnsi="T-FLEX Type A"/>
                <w:i w:val="0"/>
              </w:rPr>
              <w:t>18</w:t>
            </w:r>
          </w:p>
        </w:tc>
        <w:tc>
          <w:tcPr>
            <w:tcW w:w="34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EDD6D9D" w14:textId="77777777" w:rsidR="00B87735" w:rsidRDefault="00B87735" w:rsidP="00D62FDE"/>
        </w:tc>
        <w:tc>
          <w:tcPr>
            <w:tcW w:w="256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FC2F06F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48EA859" w14:textId="77777777" w:rsidR="00B87735" w:rsidRDefault="00B87735" w:rsidP="00D62FDE">
            <w:pPr>
              <w:jc w:val="center"/>
            </w:pPr>
          </w:p>
        </w:tc>
        <w:tc>
          <w:tcPr>
            <w:tcW w:w="31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FDCFF86" w14:textId="77777777" w:rsidR="00DF078F" w:rsidRDefault="00DF078F" w:rsidP="00D62FDE">
            <w:pPr>
              <w:jc w:val="center"/>
            </w:pPr>
          </w:p>
        </w:tc>
        <w:tc>
          <w:tcPr>
            <w:tcW w:w="399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C43A36E" w14:textId="77777777" w:rsidR="00B87735" w:rsidRDefault="00B87735" w:rsidP="00D62FDE">
            <w:pPr>
              <w:jc w:val="center"/>
            </w:pPr>
          </w:p>
        </w:tc>
        <w:tc>
          <w:tcPr>
            <w:tcW w:w="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9E16E3B" w14:textId="77777777" w:rsidR="00B87735" w:rsidRDefault="00B87735" w:rsidP="00D62FDE">
            <w:pPr>
              <w:jc w:val="center"/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84E9AE8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</w:rPr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A99AF70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</w:rPr>
            </w:pPr>
          </w:p>
        </w:tc>
        <w:tc>
          <w:tcPr>
            <w:tcW w:w="914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4EC50F3" w14:textId="77777777" w:rsidR="00B87735" w:rsidRDefault="00B87735" w:rsidP="00D62FDE">
            <w:pPr>
              <w:jc w:val="center"/>
            </w:pPr>
          </w:p>
        </w:tc>
        <w:tc>
          <w:tcPr>
            <w:tcW w:w="1369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8EA5E75" w14:textId="77777777" w:rsidR="00B87735" w:rsidRDefault="00B87735" w:rsidP="00D62FDE">
            <w:pPr>
              <w:jc w:val="center"/>
            </w:pPr>
          </w:p>
        </w:tc>
      </w:tr>
      <w:tr w:rsidR="002540DD" w:rsidRPr="00A10391" w14:paraId="018021A2" w14:textId="77777777" w:rsidTr="002976F8">
        <w:trPr>
          <w:cantSplit/>
          <w:trHeight w:hRule="exact" w:val="454"/>
        </w:trPr>
        <w:tc>
          <w:tcPr>
            <w:tcW w:w="2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bottom"/>
          </w:tcPr>
          <w:p w14:paraId="4044B336" w14:textId="77777777" w:rsidR="002540DD" w:rsidRPr="00453D2B" w:rsidRDefault="002540DD" w:rsidP="0051495E">
            <w:pPr>
              <w:pStyle w:val="20"/>
              <w:rPr>
                <w:rFonts w:ascii="T-FLEX Type A" w:hAnsi="T-FLEX Type A"/>
                <w:i w:val="0"/>
              </w:rPr>
            </w:pPr>
            <w:r w:rsidRPr="00453D2B">
              <w:rPr>
                <w:rFonts w:ascii="T-FLEX Type A" w:hAnsi="T-FLEX Type A"/>
                <w:i w:val="0"/>
              </w:rPr>
              <w:t>19</w:t>
            </w:r>
          </w:p>
        </w:tc>
        <w:tc>
          <w:tcPr>
            <w:tcW w:w="34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69BF60F" w14:textId="77777777" w:rsidR="00B87735" w:rsidRDefault="00B87735" w:rsidP="00D62FDE"/>
        </w:tc>
        <w:tc>
          <w:tcPr>
            <w:tcW w:w="256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83B7650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C36C53D" w14:textId="77777777" w:rsidR="00BE710D" w:rsidRDefault="00BE710D" w:rsidP="00D62FDE">
            <w:pPr>
              <w:jc w:val="center"/>
            </w:pPr>
          </w:p>
        </w:tc>
        <w:tc>
          <w:tcPr>
            <w:tcW w:w="31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C397765" w14:textId="77777777" w:rsidR="00B87735" w:rsidRDefault="00B87735" w:rsidP="00D62FDE">
            <w:pPr>
              <w:jc w:val="center"/>
            </w:pPr>
          </w:p>
        </w:tc>
        <w:tc>
          <w:tcPr>
            <w:tcW w:w="399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3A64D69" w14:textId="77777777" w:rsidR="00B87735" w:rsidRDefault="00B87735" w:rsidP="00D62FDE">
            <w:pPr>
              <w:jc w:val="center"/>
            </w:pPr>
          </w:p>
        </w:tc>
        <w:tc>
          <w:tcPr>
            <w:tcW w:w="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DF48851" w14:textId="77777777" w:rsidR="00B87735" w:rsidRDefault="00B87735" w:rsidP="00D62FDE">
            <w:pPr>
              <w:jc w:val="center"/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91E56BB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</w:rPr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BF20C77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</w:rPr>
            </w:pPr>
          </w:p>
        </w:tc>
        <w:tc>
          <w:tcPr>
            <w:tcW w:w="914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FD5047A" w14:textId="77777777" w:rsidR="00B87735" w:rsidRDefault="00B87735" w:rsidP="00D62FDE">
            <w:pPr>
              <w:jc w:val="center"/>
            </w:pPr>
          </w:p>
        </w:tc>
        <w:tc>
          <w:tcPr>
            <w:tcW w:w="1369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A198E98" w14:textId="77777777" w:rsidR="00B87735" w:rsidRDefault="00B87735" w:rsidP="00D62FDE">
            <w:pPr>
              <w:jc w:val="center"/>
            </w:pPr>
          </w:p>
        </w:tc>
      </w:tr>
      <w:tr w:rsidR="002540DD" w:rsidRPr="00A10391" w14:paraId="19E1193D" w14:textId="77777777" w:rsidTr="002976F8">
        <w:trPr>
          <w:cantSplit/>
          <w:trHeight w:hRule="exact" w:val="454"/>
        </w:trPr>
        <w:tc>
          <w:tcPr>
            <w:tcW w:w="2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bottom"/>
          </w:tcPr>
          <w:p w14:paraId="2B96F11C" w14:textId="77777777" w:rsidR="002540DD" w:rsidRPr="00453D2B" w:rsidRDefault="002540DD" w:rsidP="0051495E">
            <w:pPr>
              <w:pStyle w:val="20"/>
              <w:rPr>
                <w:rFonts w:ascii="T-FLEX Type A" w:hAnsi="T-FLEX Type A"/>
                <w:i w:val="0"/>
              </w:rPr>
            </w:pPr>
            <w:r w:rsidRPr="00453D2B">
              <w:rPr>
                <w:rFonts w:ascii="T-FLEX Type A" w:hAnsi="T-FLEX Type A"/>
                <w:i w:val="0"/>
              </w:rPr>
              <w:t>20</w:t>
            </w:r>
          </w:p>
        </w:tc>
        <w:tc>
          <w:tcPr>
            <w:tcW w:w="34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8AC8DEC" w14:textId="77777777" w:rsidR="00B87735" w:rsidRPr="0045118D" w:rsidRDefault="00B87735" w:rsidP="00D62FDE"/>
        </w:tc>
        <w:tc>
          <w:tcPr>
            <w:tcW w:w="256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ECD7867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B90EB85" w14:textId="77777777" w:rsidR="00B87735" w:rsidRDefault="00B87735" w:rsidP="00D62FDE">
            <w:pPr>
              <w:jc w:val="center"/>
            </w:pPr>
          </w:p>
        </w:tc>
        <w:tc>
          <w:tcPr>
            <w:tcW w:w="31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1A840EE" w14:textId="77777777" w:rsidR="00DF078F" w:rsidRDefault="00DF078F" w:rsidP="00D62FDE">
            <w:pPr>
              <w:jc w:val="center"/>
            </w:pPr>
          </w:p>
        </w:tc>
        <w:tc>
          <w:tcPr>
            <w:tcW w:w="399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ECFCEB8" w14:textId="77777777" w:rsidR="00B87735" w:rsidRDefault="00B87735" w:rsidP="00D62FDE">
            <w:pPr>
              <w:jc w:val="center"/>
            </w:pPr>
          </w:p>
        </w:tc>
        <w:tc>
          <w:tcPr>
            <w:tcW w:w="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53A1DAB" w14:textId="77777777" w:rsidR="00B87735" w:rsidRDefault="00B87735" w:rsidP="00D62FDE">
            <w:pPr>
              <w:jc w:val="center"/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1910522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</w:rPr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37EC54A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</w:rPr>
            </w:pPr>
          </w:p>
        </w:tc>
        <w:tc>
          <w:tcPr>
            <w:tcW w:w="914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1637CDA" w14:textId="77777777" w:rsidR="00B87735" w:rsidRDefault="00B87735" w:rsidP="00D62FDE">
            <w:pPr>
              <w:jc w:val="center"/>
            </w:pPr>
          </w:p>
        </w:tc>
        <w:tc>
          <w:tcPr>
            <w:tcW w:w="1369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0B99048" w14:textId="77777777" w:rsidR="00B87735" w:rsidRDefault="00B87735" w:rsidP="00D62FDE">
            <w:pPr>
              <w:jc w:val="center"/>
            </w:pPr>
          </w:p>
        </w:tc>
      </w:tr>
      <w:tr w:rsidR="002540DD" w:rsidRPr="0036668A" w14:paraId="5E88AF72" w14:textId="77777777" w:rsidTr="002976F8">
        <w:trPr>
          <w:cantSplit/>
          <w:trHeight w:hRule="exact" w:val="454"/>
        </w:trPr>
        <w:tc>
          <w:tcPr>
            <w:tcW w:w="2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bottom"/>
          </w:tcPr>
          <w:p w14:paraId="6B91EF08" w14:textId="77777777" w:rsidR="002540DD" w:rsidRPr="00453D2B" w:rsidRDefault="002540DD" w:rsidP="0051495E">
            <w:pPr>
              <w:pStyle w:val="20"/>
              <w:rPr>
                <w:rFonts w:ascii="T-FLEX Type A" w:hAnsi="T-FLEX Type A"/>
                <w:i w:val="0"/>
              </w:rPr>
            </w:pPr>
            <w:r w:rsidRPr="00453D2B">
              <w:rPr>
                <w:rFonts w:ascii="T-FLEX Type A" w:hAnsi="T-FLEX Type A"/>
                <w:i w:val="0"/>
              </w:rPr>
              <w:t>21</w:t>
            </w:r>
          </w:p>
        </w:tc>
        <w:tc>
          <w:tcPr>
            <w:tcW w:w="34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88BF6BF" w14:textId="77777777" w:rsidR="00B87735" w:rsidRDefault="00B87735" w:rsidP="00D62FDE"/>
        </w:tc>
        <w:tc>
          <w:tcPr>
            <w:tcW w:w="256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C85EC82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8CEF904" w14:textId="77777777" w:rsidR="00BE710D" w:rsidRDefault="00BE710D" w:rsidP="00D62FDE">
            <w:pPr>
              <w:jc w:val="center"/>
            </w:pPr>
          </w:p>
        </w:tc>
        <w:tc>
          <w:tcPr>
            <w:tcW w:w="31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733D45D" w14:textId="77777777" w:rsidR="00B87735" w:rsidRDefault="00B87735" w:rsidP="00D62FDE">
            <w:pPr>
              <w:jc w:val="center"/>
            </w:pPr>
          </w:p>
        </w:tc>
        <w:tc>
          <w:tcPr>
            <w:tcW w:w="399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A66B951" w14:textId="77777777" w:rsidR="00B87735" w:rsidRDefault="00B87735" w:rsidP="00D62FDE">
            <w:pPr>
              <w:jc w:val="center"/>
            </w:pPr>
          </w:p>
        </w:tc>
        <w:tc>
          <w:tcPr>
            <w:tcW w:w="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1E047D9" w14:textId="77777777" w:rsidR="00B87735" w:rsidRDefault="00B87735" w:rsidP="00D62FDE">
            <w:pPr>
              <w:jc w:val="center"/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4310722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  <w:lang w:val="en-US"/>
              </w:rPr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7EB58C7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  <w:lang w:val="en-US"/>
              </w:rPr>
            </w:pPr>
          </w:p>
        </w:tc>
        <w:tc>
          <w:tcPr>
            <w:tcW w:w="914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AB9A854" w14:textId="77777777" w:rsidR="00B87735" w:rsidRDefault="00B87735" w:rsidP="00D62FDE">
            <w:pPr>
              <w:jc w:val="center"/>
            </w:pPr>
          </w:p>
        </w:tc>
        <w:tc>
          <w:tcPr>
            <w:tcW w:w="1369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F7B76C9" w14:textId="77777777" w:rsidR="00B87735" w:rsidRDefault="00B87735" w:rsidP="00D62FDE">
            <w:pPr>
              <w:jc w:val="center"/>
            </w:pPr>
          </w:p>
        </w:tc>
      </w:tr>
      <w:tr w:rsidR="002540DD" w:rsidRPr="00A10391" w14:paraId="47F3A4AF" w14:textId="77777777" w:rsidTr="002976F8">
        <w:trPr>
          <w:cantSplit/>
          <w:trHeight w:hRule="exact" w:val="454"/>
        </w:trPr>
        <w:tc>
          <w:tcPr>
            <w:tcW w:w="2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bottom"/>
          </w:tcPr>
          <w:p w14:paraId="3CBF8B9F" w14:textId="77777777" w:rsidR="002540DD" w:rsidRPr="00453D2B" w:rsidRDefault="002540DD" w:rsidP="0051495E">
            <w:pPr>
              <w:pStyle w:val="20"/>
              <w:rPr>
                <w:rFonts w:ascii="T-FLEX Type A" w:hAnsi="T-FLEX Type A"/>
                <w:i w:val="0"/>
              </w:rPr>
            </w:pPr>
            <w:r w:rsidRPr="00453D2B">
              <w:rPr>
                <w:rFonts w:ascii="T-FLEX Type A" w:hAnsi="T-FLEX Type A"/>
                <w:i w:val="0"/>
              </w:rPr>
              <w:t>22</w:t>
            </w:r>
          </w:p>
        </w:tc>
        <w:tc>
          <w:tcPr>
            <w:tcW w:w="342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B5C191F" w14:textId="77777777" w:rsidR="00B87735" w:rsidRDefault="00B87735" w:rsidP="00D62FDE"/>
        </w:tc>
        <w:tc>
          <w:tcPr>
            <w:tcW w:w="2566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73C833E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</w:rPr>
            </w:pPr>
          </w:p>
        </w:tc>
        <w:tc>
          <w:tcPr>
            <w:tcW w:w="3993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783B838" w14:textId="77777777" w:rsidR="00B87735" w:rsidRDefault="00B87735" w:rsidP="00D62FDE">
            <w:pPr>
              <w:jc w:val="center"/>
            </w:pPr>
          </w:p>
        </w:tc>
        <w:tc>
          <w:tcPr>
            <w:tcW w:w="3137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33EF5E5" w14:textId="77777777" w:rsidR="00DF078F" w:rsidRDefault="00DF078F" w:rsidP="00D62FDE">
            <w:pPr>
              <w:jc w:val="center"/>
            </w:pPr>
          </w:p>
        </w:tc>
        <w:tc>
          <w:tcPr>
            <w:tcW w:w="3991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16BF27D" w14:textId="77777777" w:rsidR="00B87735" w:rsidRDefault="00B87735" w:rsidP="00D62FDE">
            <w:pPr>
              <w:jc w:val="center"/>
            </w:pPr>
          </w:p>
        </w:tc>
        <w:tc>
          <w:tcPr>
            <w:tcW w:w="959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54263E7" w14:textId="77777777" w:rsidR="00B87735" w:rsidRDefault="00B87735" w:rsidP="00D62FDE">
            <w:pPr>
              <w:jc w:val="center"/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EFF7222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</w:rPr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8CA3454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  <w:szCs w:val="28"/>
              </w:rPr>
            </w:pPr>
          </w:p>
        </w:tc>
        <w:tc>
          <w:tcPr>
            <w:tcW w:w="914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0465A47" w14:textId="77777777" w:rsidR="00B87735" w:rsidRDefault="00B87735" w:rsidP="00D62FDE">
            <w:pPr>
              <w:jc w:val="center"/>
            </w:pPr>
          </w:p>
        </w:tc>
        <w:tc>
          <w:tcPr>
            <w:tcW w:w="1369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6020E83" w14:textId="77777777" w:rsidR="00B87735" w:rsidRDefault="00B87735" w:rsidP="00D62FDE">
            <w:pPr>
              <w:jc w:val="center"/>
            </w:pPr>
          </w:p>
        </w:tc>
      </w:tr>
      <w:tr w:rsidR="002540DD" w:rsidRPr="00A10391" w14:paraId="4573B2FD" w14:textId="77777777" w:rsidTr="00A76176">
        <w:trPr>
          <w:cantSplit/>
          <w:trHeight w:hRule="exact" w:val="538"/>
        </w:trPr>
        <w:tc>
          <w:tcPr>
            <w:tcW w:w="2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bottom"/>
          </w:tcPr>
          <w:p w14:paraId="6901B965" w14:textId="77777777" w:rsidR="002540DD" w:rsidRPr="00453D2B" w:rsidRDefault="002540DD" w:rsidP="0051495E">
            <w:pPr>
              <w:pStyle w:val="20"/>
              <w:rPr>
                <w:rFonts w:ascii="T-FLEX Type A" w:hAnsi="T-FLEX Type A"/>
                <w:i w:val="0"/>
              </w:rPr>
            </w:pPr>
            <w:r w:rsidRPr="00453D2B">
              <w:rPr>
                <w:rFonts w:ascii="T-FLEX Type A" w:hAnsi="T-FLEX Type A"/>
                <w:i w:val="0"/>
              </w:rPr>
              <w:t>23</w:t>
            </w:r>
          </w:p>
        </w:tc>
        <w:tc>
          <w:tcPr>
            <w:tcW w:w="342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2324025" w14:textId="77777777" w:rsidR="00B87735" w:rsidRDefault="00B87735" w:rsidP="00D62FDE"/>
        </w:tc>
        <w:tc>
          <w:tcPr>
            <w:tcW w:w="2566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CD386DC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93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9E98156" w14:textId="77777777" w:rsidR="00BE710D" w:rsidRDefault="00BE710D" w:rsidP="00D62FDE">
            <w:pPr>
              <w:jc w:val="center"/>
            </w:pPr>
          </w:p>
        </w:tc>
        <w:tc>
          <w:tcPr>
            <w:tcW w:w="3137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E13A1CC" w14:textId="77777777" w:rsidR="00B87735" w:rsidRDefault="00B87735" w:rsidP="00D62FDE">
            <w:pPr>
              <w:jc w:val="center"/>
            </w:pPr>
          </w:p>
        </w:tc>
        <w:tc>
          <w:tcPr>
            <w:tcW w:w="3991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232FBFA" w14:textId="77777777" w:rsidR="00B87735" w:rsidRDefault="00B87735" w:rsidP="00D62FDE">
            <w:pPr>
              <w:jc w:val="center"/>
            </w:pPr>
          </w:p>
        </w:tc>
        <w:tc>
          <w:tcPr>
            <w:tcW w:w="959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8F9A319" w14:textId="77777777" w:rsidR="00B87735" w:rsidRDefault="00B87735" w:rsidP="00D62FDE">
            <w:pPr>
              <w:jc w:val="center"/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BF2EAE4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12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12A33DA" w14:textId="77777777" w:rsidR="002540DD" w:rsidRPr="00453D2B" w:rsidRDefault="002540DD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14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B13F1F6" w14:textId="77777777" w:rsidR="00B87735" w:rsidRDefault="00B87735" w:rsidP="00D62FDE">
            <w:pPr>
              <w:jc w:val="center"/>
            </w:pPr>
          </w:p>
        </w:tc>
        <w:tc>
          <w:tcPr>
            <w:tcW w:w="1369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73633F3" w14:textId="77777777" w:rsidR="00B87735" w:rsidRDefault="00B87735" w:rsidP="00D62FDE">
            <w:pPr>
              <w:jc w:val="center"/>
            </w:pPr>
          </w:p>
        </w:tc>
      </w:tr>
      <w:tr w:rsidR="00A76176" w:rsidRPr="00A10391" w14:paraId="67613C6E" w14:textId="77777777" w:rsidTr="00A76176">
        <w:trPr>
          <w:cantSplit/>
          <w:trHeight w:hRule="exact" w:val="561"/>
        </w:trPr>
        <w:tc>
          <w:tcPr>
            <w:tcW w:w="286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  <w:tcMar>
              <w:left w:w="0" w:type="dxa"/>
              <w:right w:w="28" w:type="dxa"/>
            </w:tcMar>
            <w:vAlign w:val="bottom"/>
          </w:tcPr>
          <w:p w14:paraId="6BA64E20" w14:textId="0C84F410" w:rsidR="00A76176" w:rsidRPr="00A76176" w:rsidRDefault="00A76176" w:rsidP="0051495E">
            <w:pPr>
              <w:pStyle w:val="20"/>
              <w:rPr>
                <w:rFonts w:ascii="T-FLEX Type A" w:hAnsi="T-FLEX Type A"/>
                <w:i w:val="0"/>
                <w:lang w:val="en-US"/>
              </w:rPr>
            </w:pPr>
            <w:r>
              <w:rPr>
                <w:rFonts w:ascii="T-FLEX Type A" w:hAnsi="T-FLEX Type A"/>
                <w:i w:val="0"/>
                <w:lang w:val="en-US"/>
              </w:rPr>
              <w:t>24</w:t>
            </w:r>
          </w:p>
        </w:tc>
        <w:tc>
          <w:tcPr>
            <w:tcW w:w="3422" w:type="dxa"/>
            <w:tcBorders>
              <w:top w:val="single" w:sz="6" w:space="0" w:color="auto"/>
              <w:bottom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6101BFB" w14:textId="77777777" w:rsidR="00A76176" w:rsidRDefault="00A76176" w:rsidP="00D62FDE"/>
        </w:tc>
        <w:tc>
          <w:tcPr>
            <w:tcW w:w="2566" w:type="dxa"/>
            <w:tcBorders>
              <w:top w:val="single" w:sz="6" w:space="0" w:color="auto"/>
              <w:bottom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30E5DDA" w14:textId="77777777" w:rsidR="00A76176" w:rsidRPr="00453D2B" w:rsidRDefault="00A76176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93" w:type="dxa"/>
            <w:tcBorders>
              <w:top w:val="single" w:sz="6" w:space="0" w:color="auto"/>
              <w:bottom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9333CBA" w14:textId="77777777" w:rsidR="00A76176" w:rsidRDefault="00A76176" w:rsidP="00D62FDE">
            <w:pPr>
              <w:jc w:val="center"/>
            </w:pPr>
          </w:p>
        </w:tc>
        <w:tc>
          <w:tcPr>
            <w:tcW w:w="3137" w:type="dxa"/>
            <w:tcBorders>
              <w:top w:val="single" w:sz="6" w:space="0" w:color="auto"/>
              <w:bottom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DAD7ED1" w14:textId="77777777" w:rsidR="00A76176" w:rsidRDefault="00A76176" w:rsidP="00D62FDE">
            <w:pPr>
              <w:jc w:val="center"/>
            </w:pPr>
          </w:p>
        </w:tc>
        <w:tc>
          <w:tcPr>
            <w:tcW w:w="3991" w:type="dxa"/>
            <w:tcBorders>
              <w:top w:val="single" w:sz="6" w:space="0" w:color="auto"/>
              <w:bottom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3E6EA32" w14:textId="77777777" w:rsidR="00A76176" w:rsidRDefault="00A76176" w:rsidP="00D62FDE">
            <w:pPr>
              <w:jc w:val="center"/>
            </w:pPr>
            <w:bookmarkStart w:id="0" w:name="_GoBack"/>
            <w:bookmarkEnd w:id="0"/>
          </w:p>
        </w:tc>
        <w:tc>
          <w:tcPr>
            <w:tcW w:w="959" w:type="dxa"/>
            <w:tcBorders>
              <w:top w:val="single" w:sz="6" w:space="0" w:color="auto"/>
              <w:bottom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CB36AEF" w14:textId="77777777" w:rsidR="00A76176" w:rsidRDefault="00A76176" w:rsidP="00D62FDE">
            <w:pPr>
              <w:jc w:val="center"/>
            </w:pPr>
          </w:p>
        </w:tc>
        <w:tc>
          <w:tcPr>
            <w:tcW w:w="912" w:type="dxa"/>
            <w:tcBorders>
              <w:top w:val="single" w:sz="6" w:space="0" w:color="auto"/>
              <w:bottom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A1A4CE3" w14:textId="77777777" w:rsidR="00A76176" w:rsidRPr="00453D2B" w:rsidRDefault="00A76176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12" w:type="dxa"/>
            <w:tcBorders>
              <w:top w:val="single" w:sz="6" w:space="0" w:color="auto"/>
              <w:bottom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E044FE5" w14:textId="77777777" w:rsidR="00A76176" w:rsidRPr="00453D2B" w:rsidRDefault="00A76176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14" w:type="dxa"/>
            <w:tcBorders>
              <w:top w:val="single" w:sz="6" w:space="0" w:color="auto"/>
              <w:bottom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679DD34" w14:textId="77777777" w:rsidR="00A76176" w:rsidRDefault="00A76176" w:rsidP="00D62FDE">
            <w:pPr>
              <w:jc w:val="center"/>
            </w:pPr>
          </w:p>
        </w:tc>
        <w:tc>
          <w:tcPr>
            <w:tcW w:w="1369" w:type="dxa"/>
            <w:tcBorders>
              <w:top w:val="single" w:sz="6" w:space="0" w:color="auto"/>
              <w:bottom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C280C00" w14:textId="77777777" w:rsidR="00A76176" w:rsidRDefault="00A76176" w:rsidP="00D62FDE">
            <w:pPr>
              <w:jc w:val="center"/>
            </w:pPr>
          </w:p>
        </w:tc>
      </w:tr>
    </w:tbl>
    <w:p w14:paraId="02A67938" w14:textId="77777777" w:rsidR="00B510ED" w:rsidRPr="00325DEA" w:rsidRDefault="00B510ED" w:rsidP="00325DEA">
      <w:pPr>
        <w:sectPr w:rsidR="00B510ED" w:rsidRPr="00325DEA" w:rsidSect="0045118D">
          <w:headerReference w:type="first" r:id="rId8"/>
          <w:footerReference w:type="first" r:id="rId9"/>
          <w:pgSz w:w="23814" w:h="16840" w:orient="landscape" w:code="8"/>
          <w:pgMar w:top="-289" w:right="346" w:bottom="720" w:left="1366" w:header="0" w:footer="170" w:gutter="0"/>
          <w:cols w:space="708"/>
          <w:titlePg/>
          <w:docGrid w:linePitch="360"/>
        </w:sectPr>
      </w:pPr>
    </w:p>
    <w:tbl>
      <w:tblPr>
        <w:tblpPr w:leftFromText="187" w:rightFromText="187" w:vertAnchor="page" w:horzAnchor="page" w:tblpX="1052" w:tblpY="289"/>
        <w:tblOverlap w:val="never"/>
        <w:tblW w:w="507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3404"/>
        <w:gridCol w:w="2554"/>
        <w:gridCol w:w="3974"/>
        <w:gridCol w:w="3122"/>
        <w:gridCol w:w="3974"/>
        <w:gridCol w:w="971"/>
        <w:gridCol w:w="906"/>
        <w:gridCol w:w="906"/>
        <w:gridCol w:w="941"/>
        <w:gridCol w:w="1374"/>
      </w:tblGrid>
      <w:tr w:rsidR="00F91395" w:rsidRPr="00A10391" w14:paraId="48901FEB" w14:textId="77777777" w:rsidTr="009D73F7">
        <w:trPr>
          <w:cantSplit/>
          <w:trHeight w:val="510"/>
          <w:tblHeader/>
        </w:trPr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textDirection w:val="btLr"/>
            <w:vAlign w:val="center"/>
          </w:tcPr>
          <w:p w14:paraId="4784FCA3" w14:textId="77777777" w:rsidR="00641FD7" w:rsidRPr="00453D2B" w:rsidRDefault="00641FD7" w:rsidP="00865D30">
            <w:pPr>
              <w:pStyle w:val="20"/>
              <w:rPr>
                <w:rFonts w:ascii="T-FLEX Type A" w:hAnsi="T-FLEX Type A"/>
                <w:i w:val="0"/>
              </w:rPr>
            </w:pPr>
            <w:r w:rsidRPr="00453D2B">
              <w:rPr>
                <w:rFonts w:ascii="T-FLEX Type A" w:hAnsi="T-FLEX Type A"/>
                <w:i w:val="0"/>
              </w:rPr>
              <w:lastRenderedPageBreak/>
              <w:t>№ строки</w:t>
            </w:r>
          </w:p>
        </w:tc>
        <w:tc>
          <w:tcPr>
            <w:tcW w:w="3408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3DCC1E6" w14:textId="77777777" w:rsidR="00641FD7" w:rsidRPr="00453D2B" w:rsidRDefault="00641FD7" w:rsidP="00865D30">
            <w:pPr>
              <w:pStyle w:val="20"/>
              <w:rPr>
                <w:rFonts w:ascii="T-FLEX Type A" w:hAnsi="T-FLEX Type A"/>
                <w:i w:val="0"/>
                <w:sz w:val="32"/>
              </w:rPr>
            </w:pPr>
            <w:r w:rsidRPr="00453D2B">
              <w:rPr>
                <w:rFonts w:ascii="T-FLEX Type A" w:hAnsi="T-FLEX Type A"/>
                <w:i w:val="0"/>
                <w:sz w:val="32"/>
              </w:rPr>
              <w:t>Наименование</w:t>
            </w:r>
          </w:p>
        </w:tc>
        <w:tc>
          <w:tcPr>
            <w:tcW w:w="2557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7076660" w14:textId="77777777" w:rsidR="00641FD7" w:rsidRPr="00453D2B" w:rsidRDefault="00641FD7" w:rsidP="00865D30">
            <w:pPr>
              <w:pStyle w:val="20"/>
              <w:rPr>
                <w:rFonts w:ascii="T-FLEX Type A" w:hAnsi="T-FLEX Type A"/>
                <w:i w:val="0"/>
                <w:sz w:val="32"/>
              </w:rPr>
            </w:pPr>
            <w:r w:rsidRPr="00453D2B">
              <w:rPr>
                <w:rFonts w:ascii="T-FLEX Type A" w:hAnsi="T-FLEX Type A"/>
                <w:i w:val="0"/>
                <w:sz w:val="32"/>
              </w:rPr>
              <w:t>Код продукции</w:t>
            </w:r>
          </w:p>
        </w:tc>
        <w:tc>
          <w:tcPr>
            <w:tcW w:w="3979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1EF5833" w14:textId="77777777" w:rsidR="00641FD7" w:rsidRPr="00453D2B" w:rsidRDefault="00641FD7" w:rsidP="00865D30">
            <w:pPr>
              <w:pStyle w:val="20"/>
              <w:tabs>
                <w:tab w:val="clear" w:pos="4153"/>
                <w:tab w:val="center" w:pos="3709"/>
              </w:tabs>
              <w:ind w:left="24" w:right="0"/>
              <w:rPr>
                <w:rFonts w:ascii="T-FLEX Type A" w:hAnsi="T-FLEX Type A"/>
                <w:i w:val="0"/>
                <w:sz w:val="32"/>
              </w:rPr>
            </w:pPr>
            <w:r w:rsidRPr="00453D2B">
              <w:rPr>
                <w:rFonts w:ascii="T-FLEX Type A" w:hAnsi="T-FLEX Type A"/>
                <w:i w:val="0"/>
                <w:sz w:val="32"/>
              </w:rPr>
              <w:t>Обозначение документа на поставку</w:t>
            </w:r>
          </w:p>
        </w:tc>
        <w:tc>
          <w:tcPr>
            <w:tcW w:w="3126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61788DF" w14:textId="77777777" w:rsidR="00641FD7" w:rsidRPr="00453D2B" w:rsidRDefault="00641FD7" w:rsidP="00865D30">
            <w:pPr>
              <w:pStyle w:val="20"/>
              <w:rPr>
                <w:rFonts w:ascii="T-FLEX Type A" w:hAnsi="T-FLEX Type A"/>
                <w:i w:val="0"/>
                <w:sz w:val="32"/>
              </w:rPr>
            </w:pPr>
            <w:r w:rsidRPr="00453D2B">
              <w:rPr>
                <w:rFonts w:ascii="T-FLEX Type A" w:hAnsi="T-FLEX Type A"/>
                <w:i w:val="0"/>
                <w:sz w:val="32"/>
              </w:rPr>
              <w:t>Поставщик</w:t>
            </w:r>
          </w:p>
        </w:tc>
        <w:tc>
          <w:tcPr>
            <w:tcW w:w="3979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FEAC5E1" w14:textId="77777777" w:rsidR="00641FD7" w:rsidRPr="00453D2B" w:rsidRDefault="00641FD7" w:rsidP="00865D30">
            <w:pPr>
              <w:pStyle w:val="20"/>
              <w:rPr>
                <w:rFonts w:ascii="T-FLEX Type A" w:hAnsi="T-FLEX Type A"/>
                <w:i w:val="0"/>
                <w:sz w:val="32"/>
              </w:rPr>
            </w:pPr>
            <w:r w:rsidRPr="00453D2B">
              <w:rPr>
                <w:rFonts w:ascii="T-FLEX Type A" w:hAnsi="T-FLEX Type A"/>
                <w:i w:val="0"/>
                <w:sz w:val="32"/>
              </w:rPr>
              <w:t>Куда входит</w:t>
            </w:r>
            <w:r w:rsidRPr="00453D2B">
              <w:rPr>
                <w:rFonts w:ascii="T-FLEX Type A" w:hAnsi="T-FLEX Type A"/>
                <w:i w:val="0"/>
                <w:sz w:val="32"/>
              </w:rPr>
              <w:br/>
              <w:t>(обозначение)</w:t>
            </w:r>
          </w:p>
        </w:tc>
        <w:tc>
          <w:tcPr>
            <w:tcW w:w="3697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CB60DAC" w14:textId="77777777" w:rsidR="00641FD7" w:rsidRPr="00EF2578" w:rsidRDefault="00641FD7" w:rsidP="00865D30">
            <w:pPr>
              <w:pStyle w:val="20"/>
              <w:rPr>
                <w:rFonts w:ascii="Times New Roman" w:hAnsi="Times New Roman"/>
                <w:i w:val="0"/>
              </w:rPr>
            </w:pPr>
            <w:r w:rsidRPr="00453D2B">
              <w:rPr>
                <w:rFonts w:ascii="T-FLEX Type A" w:hAnsi="T-FLEX Type A"/>
                <w:i w:val="0"/>
                <w:sz w:val="32"/>
              </w:rPr>
              <w:t>Количество</w:t>
            </w:r>
          </w:p>
        </w:tc>
        <w:tc>
          <w:tcPr>
            <w:tcW w:w="1376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tcMar>
              <w:left w:w="0" w:type="dxa"/>
              <w:right w:w="28" w:type="dxa"/>
            </w:tcMar>
            <w:vAlign w:val="center"/>
          </w:tcPr>
          <w:p w14:paraId="4F375D85" w14:textId="77777777" w:rsidR="00641FD7" w:rsidRPr="009649BF" w:rsidRDefault="00641FD7" w:rsidP="00865D30">
            <w:pPr>
              <w:pStyle w:val="20"/>
              <w:rPr>
                <w:rFonts w:ascii="T-FLEX Type A" w:hAnsi="T-FLEX Type A"/>
                <w:i w:val="0"/>
                <w:sz w:val="32"/>
              </w:rPr>
            </w:pPr>
            <w:r w:rsidRPr="009649BF">
              <w:rPr>
                <w:rFonts w:ascii="T-FLEX Type A" w:hAnsi="T-FLEX Type A"/>
                <w:i w:val="0"/>
                <w:sz w:val="32"/>
              </w:rPr>
              <w:t>Приме-</w:t>
            </w:r>
          </w:p>
          <w:p w14:paraId="1A0B8F96" w14:textId="77777777" w:rsidR="00641FD7" w:rsidRPr="009649BF" w:rsidRDefault="00641FD7" w:rsidP="00865D30">
            <w:pPr>
              <w:jc w:val="center"/>
              <w:rPr>
                <w:i/>
              </w:rPr>
            </w:pPr>
            <w:proofErr w:type="spellStart"/>
            <w:r w:rsidRPr="009649BF">
              <w:rPr>
                <w:sz w:val="32"/>
              </w:rPr>
              <w:t>чание</w:t>
            </w:r>
            <w:proofErr w:type="spellEnd"/>
          </w:p>
        </w:tc>
      </w:tr>
      <w:tr w:rsidR="00F91395" w:rsidRPr="00A10391" w14:paraId="75A842CF" w14:textId="77777777" w:rsidTr="002976F8">
        <w:trPr>
          <w:cantSplit/>
          <w:trHeight w:hRule="exact" w:val="1020"/>
          <w:tblHeader/>
        </w:trPr>
        <w:tc>
          <w:tcPr>
            <w:tcW w:w="28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textDirection w:val="btLr"/>
            <w:vAlign w:val="center"/>
          </w:tcPr>
          <w:p w14:paraId="5C255D93" w14:textId="77777777" w:rsidR="00641FD7" w:rsidRPr="00453D2B" w:rsidRDefault="00641FD7" w:rsidP="00865D30">
            <w:pPr>
              <w:pStyle w:val="20"/>
              <w:rPr>
                <w:rFonts w:ascii="T-FLEX Type A" w:hAnsi="T-FLEX Type A"/>
                <w:i w:val="0"/>
                <w:sz w:val="18"/>
              </w:rPr>
            </w:pPr>
          </w:p>
        </w:tc>
        <w:tc>
          <w:tcPr>
            <w:tcW w:w="340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</w:tcPr>
          <w:p w14:paraId="2083BD20" w14:textId="77777777" w:rsidR="00641FD7" w:rsidRPr="00453D2B" w:rsidRDefault="00641FD7" w:rsidP="00865D30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255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</w:tcPr>
          <w:p w14:paraId="78FB3D9A" w14:textId="77777777" w:rsidR="00641FD7" w:rsidRPr="00453D2B" w:rsidRDefault="00641FD7" w:rsidP="00865D30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</w:tcPr>
          <w:p w14:paraId="59773A00" w14:textId="77777777" w:rsidR="00641FD7" w:rsidRPr="00453D2B" w:rsidRDefault="00641FD7" w:rsidP="00865D30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12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</w:tcPr>
          <w:p w14:paraId="4DF8F1FC" w14:textId="77777777" w:rsidR="00641FD7" w:rsidRPr="00453D2B" w:rsidRDefault="00641FD7" w:rsidP="00865D30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2681E2C" w14:textId="77777777" w:rsidR="00641FD7" w:rsidRPr="00453D2B" w:rsidRDefault="00641FD7" w:rsidP="00865D30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170" w:type="dxa"/>
              <w:right w:w="28" w:type="dxa"/>
            </w:tcMar>
            <w:vAlign w:val="center"/>
          </w:tcPr>
          <w:p w14:paraId="4F5A5EB7" w14:textId="77777777" w:rsidR="00641FD7" w:rsidRPr="00641FD7" w:rsidRDefault="00641FD7" w:rsidP="00865D30">
            <w:pPr>
              <w:pStyle w:val="20"/>
              <w:ind w:left="-254"/>
              <w:rPr>
                <w:rFonts w:ascii="T-FLEX Type A" w:hAnsi="T-FLEX Type A"/>
                <w:i w:val="0"/>
                <w:spacing w:val="-14"/>
                <w:sz w:val="27"/>
              </w:rPr>
            </w:pPr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>на</w:t>
            </w:r>
            <w:r>
              <w:rPr>
                <w:rFonts w:ascii="T-FLEX Type A" w:hAnsi="T-FLEX Type A"/>
                <w:i w:val="0"/>
                <w:spacing w:val="-14"/>
                <w:sz w:val="27"/>
              </w:rPr>
              <w:br/>
            </w:r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>изделие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113" w:type="dxa"/>
              <w:bottom w:w="113" w:type="dxa"/>
              <w:right w:w="28" w:type="dxa"/>
            </w:tcMar>
            <w:vAlign w:val="center"/>
          </w:tcPr>
          <w:p w14:paraId="58F07F6D" w14:textId="77777777" w:rsidR="00641FD7" w:rsidRPr="00641FD7" w:rsidRDefault="00641FD7" w:rsidP="00865D30">
            <w:pPr>
              <w:pStyle w:val="20"/>
              <w:ind w:left="-173"/>
              <w:rPr>
                <w:rFonts w:ascii="T-FLEX Type A" w:hAnsi="T-FLEX Type A"/>
                <w:i w:val="0"/>
                <w:spacing w:val="-14"/>
                <w:sz w:val="27"/>
              </w:rPr>
            </w:pPr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 xml:space="preserve">в </w:t>
            </w:r>
            <w:proofErr w:type="gramStart"/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>комп-</w:t>
            </w:r>
            <w:proofErr w:type="spellStart"/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>лекты</w:t>
            </w:r>
            <w:proofErr w:type="spellEnd"/>
            <w:proofErr w:type="gramEnd"/>
          </w:p>
        </w:tc>
        <w:tc>
          <w:tcPr>
            <w:tcW w:w="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170" w:type="dxa"/>
              <w:bottom w:w="170" w:type="dxa"/>
              <w:right w:w="28" w:type="dxa"/>
            </w:tcMar>
            <w:vAlign w:val="center"/>
          </w:tcPr>
          <w:p w14:paraId="1D55567C" w14:textId="77777777" w:rsidR="00641FD7" w:rsidRPr="00641FD7" w:rsidRDefault="00641FD7" w:rsidP="00865D30">
            <w:pPr>
              <w:pStyle w:val="20"/>
              <w:ind w:left="-283"/>
              <w:rPr>
                <w:rFonts w:ascii="T-FLEX Type A" w:hAnsi="T-FLEX Type A"/>
                <w:i w:val="0"/>
                <w:spacing w:val="-14"/>
                <w:sz w:val="27"/>
              </w:rPr>
            </w:pPr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>на ре-</w:t>
            </w:r>
            <w:proofErr w:type="spellStart"/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>гулир</w:t>
            </w:r>
            <w:proofErr w:type="spellEnd"/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>.</w:t>
            </w:r>
          </w:p>
        </w:tc>
        <w:tc>
          <w:tcPr>
            <w:tcW w:w="9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DE39D60" w14:textId="77777777" w:rsidR="00641FD7" w:rsidRPr="00453D2B" w:rsidRDefault="00641FD7" w:rsidP="00865D30">
            <w:pPr>
              <w:pStyle w:val="20"/>
              <w:rPr>
                <w:rFonts w:ascii="T-FLEX Type A" w:hAnsi="T-FLEX Type A"/>
                <w:i w:val="0"/>
                <w:sz w:val="27"/>
              </w:rPr>
            </w:pPr>
            <w:r w:rsidRPr="00453D2B">
              <w:rPr>
                <w:rFonts w:ascii="T-FLEX Type A" w:hAnsi="T-FLEX Type A"/>
                <w:i w:val="0"/>
                <w:sz w:val="27"/>
              </w:rPr>
              <w:t>Всего</w:t>
            </w:r>
          </w:p>
        </w:tc>
        <w:tc>
          <w:tcPr>
            <w:tcW w:w="13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cMar>
              <w:left w:w="0" w:type="dxa"/>
              <w:right w:w="28" w:type="dxa"/>
            </w:tcMar>
            <w:vAlign w:val="center"/>
          </w:tcPr>
          <w:p w14:paraId="50194CE8" w14:textId="77777777" w:rsidR="00641FD7" w:rsidRPr="00453D2B" w:rsidRDefault="00641FD7" w:rsidP="00865D30">
            <w:pPr>
              <w:pStyle w:val="20"/>
              <w:rPr>
                <w:rFonts w:ascii="T-FLEX Type A" w:hAnsi="T-FLEX Type A"/>
                <w:i w:val="0"/>
              </w:rPr>
            </w:pPr>
          </w:p>
        </w:tc>
      </w:tr>
      <w:tr w:rsidR="00641FD7" w:rsidRPr="00222794" w14:paraId="3CC7343D" w14:textId="77777777" w:rsidTr="0051495E">
        <w:trPr>
          <w:cantSplit/>
          <w:trHeight w:hRule="exact" w:val="454"/>
        </w:trPr>
        <w:tc>
          <w:tcPr>
            <w:tcW w:w="283" w:type="dxa"/>
            <w:tcBorders>
              <w:top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317F9EE" w14:textId="77777777" w:rsidR="00641FD7" w:rsidRPr="00453D2B" w:rsidRDefault="00641FD7" w:rsidP="00865D30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</w:t>
            </w:r>
          </w:p>
        </w:tc>
        <w:tc>
          <w:tcPr>
            <w:tcW w:w="34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9DC0DAE" w14:textId="77777777" w:rsidR="00B87735" w:rsidRPr="00931638" w:rsidRDefault="00B87735" w:rsidP="00D62FDE"/>
        </w:tc>
        <w:tc>
          <w:tcPr>
            <w:tcW w:w="25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A05AD77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397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6DCA597" w14:textId="77777777" w:rsidR="00B87735" w:rsidRPr="00931638" w:rsidRDefault="00B87735" w:rsidP="00D62FDE">
            <w:pPr>
              <w:jc w:val="center"/>
            </w:pPr>
          </w:p>
        </w:tc>
        <w:tc>
          <w:tcPr>
            <w:tcW w:w="3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9C97943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397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13DA5EE" w14:textId="77777777" w:rsidR="00B87735" w:rsidRPr="00931638" w:rsidRDefault="00B87735" w:rsidP="00D62FDE">
            <w:pPr>
              <w:jc w:val="center"/>
            </w:pPr>
          </w:p>
        </w:tc>
        <w:tc>
          <w:tcPr>
            <w:tcW w:w="9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51363D8" w14:textId="77777777" w:rsidR="00B87735" w:rsidRPr="00931638" w:rsidRDefault="00B87735" w:rsidP="00D62FDE">
            <w:pPr>
              <w:jc w:val="center"/>
            </w:pPr>
          </w:p>
        </w:tc>
        <w:tc>
          <w:tcPr>
            <w:tcW w:w="9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3EA1AC7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9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7121ECE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9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D34AEDB" w14:textId="77777777" w:rsidR="00B87735" w:rsidRPr="00931638" w:rsidRDefault="00B87735" w:rsidP="00D62FDE">
            <w:pPr>
              <w:jc w:val="center"/>
            </w:pP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9250896" w14:textId="77777777" w:rsidR="00B87735" w:rsidRPr="00931638" w:rsidRDefault="00B87735" w:rsidP="00D62FDE">
            <w:pPr>
              <w:jc w:val="center"/>
            </w:pPr>
          </w:p>
        </w:tc>
      </w:tr>
      <w:tr w:rsidR="00641FD7" w:rsidRPr="00222794" w14:paraId="7DA112B0" w14:textId="77777777" w:rsidTr="0051495E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12BE885" w14:textId="77777777" w:rsidR="00641FD7" w:rsidRPr="00453D2B" w:rsidRDefault="00641FD7" w:rsidP="00865D30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</w:t>
            </w:r>
          </w:p>
        </w:tc>
        <w:tc>
          <w:tcPr>
            <w:tcW w:w="3408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C84006C" w14:textId="77777777" w:rsidR="009435DA" w:rsidRPr="00931638" w:rsidRDefault="009435DA" w:rsidP="00D62FDE"/>
        </w:tc>
        <w:tc>
          <w:tcPr>
            <w:tcW w:w="2557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F10FB5C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987E73E" w14:textId="77777777" w:rsidR="003812EF" w:rsidRPr="00931638" w:rsidRDefault="003812EF" w:rsidP="00D62FDE">
            <w:pPr>
              <w:jc w:val="center"/>
            </w:pPr>
          </w:p>
        </w:tc>
        <w:tc>
          <w:tcPr>
            <w:tcW w:w="312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DBF01DF" w14:textId="77777777" w:rsidR="00B87735" w:rsidRPr="00931638" w:rsidRDefault="00B87735" w:rsidP="00D62FDE">
            <w:pPr>
              <w:jc w:val="center"/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3B7CBBD" w14:textId="77777777" w:rsidR="00B87735" w:rsidRPr="00931638" w:rsidRDefault="00B87735" w:rsidP="00D62FDE">
            <w:pPr>
              <w:jc w:val="center"/>
            </w:pPr>
          </w:p>
        </w:tc>
        <w:tc>
          <w:tcPr>
            <w:tcW w:w="97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D0FD1B9" w14:textId="77777777" w:rsidR="00B87735" w:rsidRPr="00931638" w:rsidRDefault="00B87735" w:rsidP="00D62FDE">
            <w:pPr>
              <w:jc w:val="center"/>
            </w:pPr>
          </w:p>
        </w:tc>
        <w:tc>
          <w:tcPr>
            <w:tcW w:w="89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2ED8BA9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89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E13A9FD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94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36D0F59" w14:textId="77777777" w:rsidR="00B87735" w:rsidRPr="00931638" w:rsidRDefault="00B87735" w:rsidP="00D62FDE">
            <w:pPr>
              <w:jc w:val="center"/>
            </w:pP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9F2AB43" w14:textId="77777777" w:rsidR="00B87735" w:rsidRPr="00931638" w:rsidRDefault="00B87735" w:rsidP="00D62FDE">
            <w:pPr>
              <w:jc w:val="center"/>
            </w:pPr>
          </w:p>
        </w:tc>
      </w:tr>
      <w:tr w:rsidR="00641FD7" w:rsidRPr="00222794" w14:paraId="184031F1" w14:textId="77777777" w:rsidTr="0051495E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756D29D" w14:textId="77777777" w:rsidR="00641FD7" w:rsidRPr="00453D2B" w:rsidRDefault="00641FD7" w:rsidP="00865D30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3</w:t>
            </w:r>
          </w:p>
        </w:tc>
        <w:tc>
          <w:tcPr>
            <w:tcW w:w="3408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8DAA16F" w14:textId="77777777" w:rsidR="009435DA" w:rsidRPr="00931638" w:rsidRDefault="009435DA" w:rsidP="00D62FDE"/>
        </w:tc>
        <w:tc>
          <w:tcPr>
            <w:tcW w:w="2557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66FF559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023F887" w14:textId="77777777" w:rsidR="00B87735" w:rsidRPr="00931638" w:rsidRDefault="00B87735" w:rsidP="00D62FDE">
            <w:pPr>
              <w:jc w:val="center"/>
            </w:pPr>
          </w:p>
        </w:tc>
        <w:tc>
          <w:tcPr>
            <w:tcW w:w="312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F02186D" w14:textId="77777777" w:rsidR="009435DA" w:rsidRPr="00931638" w:rsidRDefault="009435DA" w:rsidP="00D62FDE">
            <w:pPr>
              <w:jc w:val="center"/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E6FEF15" w14:textId="77777777" w:rsidR="009435DA" w:rsidRPr="00931638" w:rsidRDefault="009435DA" w:rsidP="00D62FDE">
            <w:pPr>
              <w:jc w:val="center"/>
            </w:pPr>
          </w:p>
        </w:tc>
        <w:tc>
          <w:tcPr>
            <w:tcW w:w="97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733B82B" w14:textId="77777777" w:rsidR="009435DA" w:rsidRPr="00931638" w:rsidRDefault="009435DA" w:rsidP="00D62FDE">
            <w:pPr>
              <w:jc w:val="center"/>
            </w:pPr>
          </w:p>
        </w:tc>
        <w:tc>
          <w:tcPr>
            <w:tcW w:w="89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62D24A9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89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CE43579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94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9E420C6" w14:textId="77777777" w:rsidR="009435DA" w:rsidRPr="00931638" w:rsidRDefault="009435DA" w:rsidP="00D62FDE">
            <w:pPr>
              <w:jc w:val="center"/>
            </w:pP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FCA2026" w14:textId="77777777" w:rsidR="009435DA" w:rsidRPr="00931638" w:rsidRDefault="009435DA" w:rsidP="00D62FDE">
            <w:pPr>
              <w:jc w:val="center"/>
            </w:pPr>
          </w:p>
        </w:tc>
      </w:tr>
      <w:tr w:rsidR="00641FD7" w:rsidRPr="00222794" w14:paraId="71F59A22" w14:textId="77777777" w:rsidTr="0051495E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1C89FBF" w14:textId="77777777" w:rsidR="00641FD7" w:rsidRPr="00453D2B" w:rsidRDefault="00641FD7" w:rsidP="00865D30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4</w:t>
            </w:r>
          </w:p>
        </w:tc>
        <w:tc>
          <w:tcPr>
            <w:tcW w:w="340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8A5613E" w14:textId="77777777" w:rsidR="009435DA" w:rsidRPr="00931638" w:rsidRDefault="009435DA" w:rsidP="00D62FDE"/>
        </w:tc>
        <w:tc>
          <w:tcPr>
            <w:tcW w:w="255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B904EEE" w14:textId="174DB682" w:rsidR="00641FD7" w:rsidRPr="00931638" w:rsidRDefault="00641FD7" w:rsidP="00D62FDE">
            <w:pPr>
              <w:pStyle w:val="20"/>
              <w:rPr>
                <w:rFonts w:ascii="T-FLEX Type A" w:hAnsi="T-FLEX Type A"/>
                <w:lang w:val="en-US"/>
              </w:rPr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A30DE46" w14:textId="77777777" w:rsidR="009435DA" w:rsidRPr="00931638" w:rsidRDefault="009435DA" w:rsidP="00D62FDE">
            <w:pPr>
              <w:jc w:val="center"/>
            </w:pPr>
          </w:p>
        </w:tc>
        <w:tc>
          <w:tcPr>
            <w:tcW w:w="31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FCBE6CB" w14:textId="77777777" w:rsidR="00B87735" w:rsidRPr="00931638" w:rsidRDefault="00B87735" w:rsidP="00D62FDE">
            <w:pPr>
              <w:jc w:val="center"/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C61B889" w14:textId="77777777" w:rsidR="009435DA" w:rsidRPr="00931638" w:rsidRDefault="009435DA" w:rsidP="00D62FDE">
            <w:pPr>
              <w:jc w:val="center"/>
            </w:pPr>
          </w:p>
        </w:tc>
        <w:tc>
          <w:tcPr>
            <w:tcW w:w="9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BF141DB" w14:textId="77777777" w:rsidR="009435DA" w:rsidRPr="00931638" w:rsidRDefault="009435DA" w:rsidP="00D62FDE">
            <w:pPr>
              <w:jc w:val="center"/>
            </w:pPr>
          </w:p>
        </w:tc>
        <w:tc>
          <w:tcPr>
            <w:tcW w:w="89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178191E" w14:textId="77777777" w:rsidR="00641FD7" w:rsidRPr="00931638" w:rsidRDefault="00641FD7" w:rsidP="00D62FDE">
            <w:pPr>
              <w:pStyle w:val="Header"/>
              <w:spacing w:before="100"/>
              <w:jc w:val="center"/>
            </w:pPr>
          </w:p>
        </w:tc>
        <w:tc>
          <w:tcPr>
            <w:tcW w:w="89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7687455" w14:textId="77777777" w:rsidR="00641FD7" w:rsidRPr="00931638" w:rsidRDefault="00641FD7" w:rsidP="00D62FDE">
            <w:pPr>
              <w:pStyle w:val="Header"/>
              <w:spacing w:before="100"/>
              <w:jc w:val="center"/>
            </w:pPr>
          </w:p>
        </w:tc>
        <w:tc>
          <w:tcPr>
            <w:tcW w:w="94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D43B1F4" w14:textId="77777777" w:rsidR="009435DA" w:rsidRPr="00931638" w:rsidRDefault="009435DA" w:rsidP="00D62FDE">
            <w:pPr>
              <w:jc w:val="center"/>
            </w:pP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90EA5A5" w14:textId="77777777" w:rsidR="009435DA" w:rsidRPr="00931638" w:rsidRDefault="009435DA" w:rsidP="00D62FDE">
            <w:pPr>
              <w:jc w:val="center"/>
            </w:pPr>
          </w:p>
        </w:tc>
      </w:tr>
      <w:tr w:rsidR="00641FD7" w:rsidRPr="00222794" w14:paraId="605650F4" w14:textId="77777777" w:rsidTr="0051495E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626F978" w14:textId="77777777" w:rsidR="00641FD7" w:rsidRPr="00453D2B" w:rsidRDefault="00641FD7" w:rsidP="00865D30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5</w:t>
            </w:r>
          </w:p>
        </w:tc>
        <w:tc>
          <w:tcPr>
            <w:tcW w:w="340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03D58D1" w14:textId="77777777" w:rsidR="009435DA" w:rsidRPr="00931638" w:rsidRDefault="009435DA" w:rsidP="00D62FDE"/>
        </w:tc>
        <w:tc>
          <w:tcPr>
            <w:tcW w:w="255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C853D3D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E8B3BE7" w14:textId="77777777" w:rsidR="00B87735" w:rsidRPr="00931638" w:rsidRDefault="00B87735" w:rsidP="00D62FDE">
            <w:pPr>
              <w:jc w:val="center"/>
            </w:pPr>
          </w:p>
        </w:tc>
        <w:tc>
          <w:tcPr>
            <w:tcW w:w="31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E85F897" w14:textId="77777777" w:rsidR="009435DA" w:rsidRPr="00931638" w:rsidRDefault="009435DA" w:rsidP="00D62FDE">
            <w:pPr>
              <w:jc w:val="center"/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49E9372" w14:textId="77777777" w:rsidR="009435DA" w:rsidRPr="00931638" w:rsidRDefault="009435DA" w:rsidP="00D62FDE">
            <w:pPr>
              <w:jc w:val="center"/>
            </w:pPr>
          </w:p>
        </w:tc>
        <w:tc>
          <w:tcPr>
            <w:tcW w:w="9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28B470B" w14:textId="77777777" w:rsidR="009435DA" w:rsidRPr="00931638" w:rsidRDefault="009435DA" w:rsidP="00D62FDE">
            <w:pPr>
              <w:jc w:val="center"/>
            </w:pPr>
          </w:p>
        </w:tc>
        <w:tc>
          <w:tcPr>
            <w:tcW w:w="89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4314789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89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1924B1B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94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45819DD" w14:textId="77777777" w:rsidR="009435DA" w:rsidRPr="00931638" w:rsidRDefault="009435DA" w:rsidP="00D62FDE">
            <w:pPr>
              <w:jc w:val="center"/>
            </w:pP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2E4D899" w14:textId="77777777" w:rsidR="009435DA" w:rsidRPr="00931638" w:rsidRDefault="009435DA" w:rsidP="00D62FDE">
            <w:pPr>
              <w:jc w:val="center"/>
            </w:pPr>
          </w:p>
        </w:tc>
      </w:tr>
      <w:tr w:rsidR="00641FD7" w:rsidRPr="00222794" w14:paraId="30BBD9BB" w14:textId="77777777" w:rsidTr="0051495E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A6C85A4" w14:textId="77777777" w:rsidR="00641FD7" w:rsidRPr="00453D2B" w:rsidRDefault="00641FD7" w:rsidP="00865D30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6</w:t>
            </w:r>
          </w:p>
        </w:tc>
        <w:tc>
          <w:tcPr>
            <w:tcW w:w="340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04FDF16" w14:textId="77777777" w:rsidR="009435DA" w:rsidRPr="00931638" w:rsidRDefault="009435DA" w:rsidP="00D62FDE"/>
        </w:tc>
        <w:tc>
          <w:tcPr>
            <w:tcW w:w="255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32E2827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CC76637" w14:textId="77777777" w:rsidR="009435DA" w:rsidRPr="00931638" w:rsidRDefault="009435DA" w:rsidP="00D62FDE">
            <w:pPr>
              <w:jc w:val="center"/>
            </w:pPr>
          </w:p>
        </w:tc>
        <w:tc>
          <w:tcPr>
            <w:tcW w:w="31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8A9242C" w14:textId="77777777" w:rsidR="00B87735" w:rsidRPr="00931638" w:rsidRDefault="00B87735" w:rsidP="00D62FDE">
            <w:pPr>
              <w:jc w:val="center"/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BDD7DCF" w14:textId="77777777" w:rsidR="009435DA" w:rsidRPr="00931638" w:rsidRDefault="009435DA" w:rsidP="00D62FDE">
            <w:pPr>
              <w:jc w:val="center"/>
            </w:pPr>
          </w:p>
        </w:tc>
        <w:tc>
          <w:tcPr>
            <w:tcW w:w="9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B302F29" w14:textId="77777777" w:rsidR="009435DA" w:rsidRPr="00931638" w:rsidRDefault="009435DA" w:rsidP="00D62FDE">
            <w:pPr>
              <w:jc w:val="center"/>
            </w:pPr>
          </w:p>
        </w:tc>
        <w:tc>
          <w:tcPr>
            <w:tcW w:w="89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28E243E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89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2112B2E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94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7B23038" w14:textId="77777777" w:rsidR="009435DA" w:rsidRPr="00931638" w:rsidRDefault="009435DA" w:rsidP="00D62FDE">
            <w:pPr>
              <w:jc w:val="center"/>
            </w:pP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9F0AA23" w14:textId="77777777" w:rsidR="009435DA" w:rsidRPr="00931638" w:rsidRDefault="009435DA" w:rsidP="00D62FDE">
            <w:pPr>
              <w:jc w:val="center"/>
            </w:pPr>
          </w:p>
        </w:tc>
      </w:tr>
      <w:tr w:rsidR="00641FD7" w:rsidRPr="00222794" w14:paraId="00DF54E4" w14:textId="77777777" w:rsidTr="0051495E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19CACAE" w14:textId="77777777" w:rsidR="00641FD7" w:rsidRPr="00453D2B" w:rsidRDefault="00641FD7" w:rsidP="00865D30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7</w:t>
            </w:r>
          </w:p>
        </w:tc>
        <w:tc>
          <w:tcPr>
            <w:tcW w:w="340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2996F91" w14:textId="77777777" w:rsidR="009435DA" w:rsidRPr="00931638" w:rsidRDefault="009435DA" w:rsidP="00D62FDE"/>
        </w:tc>
        <w:tc>
          <w:tcPr>
            <w:tcW w:w="255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359FE25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E779D92" w14:textId="77777777" w:rsidR="00B87735" w:rsidRPr="00931638" w:rsidRDefault="00B87735" w:rsidP="00D62FDE">
            <w:pPr>
              <w:jc w:val="center"/>
            </w:pPr>
          </w:p>
        </w:tc>
        <w:tc>
          <w:tcPr>
            <w:tcW w:w="31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DE4B27E" w14:textId="77777777" w:rsidR="009435DA" w:rsidRPr="00931638" w:rsidRDefault="009435DA" w:rsidP="00D62FDE">
            <w:pPr>
              <w:jc w:val="center"/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9A07E69" w14:textId="77777777" w:rsidR="009435DA" w:rsidRPr="00931638" w:rsidRDefault="009435DA" w:rsidP="00D62FDE">
            <w:pPr>
              <w:jc w:val="center"/>
            </w:pPr>
          </w:p>
        </w:tc>
        <w:tc>
          <w:tcPr>
            <w:tcW w:w="9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D1E7F0D" w14:textId="77777777" w:rsidR="009435DA" w:rsidRPr="00931638" w:rsidRDefault="009435DA" w:rsidP="00D62FDE">
            <w:pPr>
              <w:jc w:val="center"/>
            </w:pPr>
          </w:p>
        </w:tc>
        <w:tc>
          <w:tcPr>
            <w:tcW w:w="89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5FCE7C5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89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254466F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94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61EF04F" w14:textId="77777777" w:rsidR="009435DA" w:rsidRPr="00931638" w:rsidRDefault="009435DA" w:rsidP="00D62FDE">
            <w:pPr>
              <w:jc w:val="center"/>
            </w:pP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BF5D453" w14:textId="77777777" w:rsidR="009435DA" w:rsidRPr="00931638" w:rsidRDefault="009435DA" w:rsidP="00D62FDE">
            <w:pPr>
              <w:jc w:val="center"/>
            </w:pPr>
          </w:p>
        </w:tc>
      </w:tr>
      <w:tr w:rsidR="00641FD7" w:rsidRPr="00222794" w14:paraId="1978E67B" w14:textId="77777777" w:rsidTr="0051495E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2C84F0D" w14:textId="77777777" w:rsidR="00641FD7" w:rsidRPr="00453D2B" w:rsidRDefault="00641FD7" w:rsidP="00865D30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8</w:t>
            </w:r>
          </w:p>
        </w:tc>
        <w:tc>
          <w:tcPr>
            <w:tcW w:w="340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98D5D3F" w14:textId="77777777" w:rsidR="009435DA" w:rsidRPr="00931638" w:rsidRDefault="009435DA" w:rsidP="00D62FDE"/>
        </w:tc>
        <w:tc>
          <w:tcPr>
            <w:tcW w:w="255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F3F0FB8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14ACF2A" w14:textId="77777777" w:rsidR="009435DA" w:rsidRPr="00931638" w:rsidRDefault="009435DA" w:rsidP="00D62FDE">
            <w:pPr>
              <w:jc w:val="center"/>
            </w:pPr>
          </w:p>
        </w:tc>
        <w:tc>
          <w:tcPr>
            <w:tcW w:w="31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DFA3AC3" w14:textId="77777777" w:rsidR="00B87735" w:rsidRPr="00931638" w:rsidRDefault="00B87735" w:rsidP="00D62FDE">
            <w:pPr>
              <w:jc w:val="center"/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3AD2B63" w14:textId="77777777" w:rsidR="009435DA" w:rsidRPr="00931638" w:rsidRDefault="009435DA" w:rsidP="00D62FDE">
            <w:pPr>
              <w:jc w:val="center"/>
            </w:pPr>
          </w:p>
        </w:tc>
        <w:tc>
          <w:tcPr>
            <w:tcW w:w="9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5663D58" w14:textId="77777777" w:rsidR="009435DA" w:rsidRPr="00931638" w:rsidRDefault="009435DA" w:rsidP="00D62FDE">
            <w:pPr>
              <w:jc w:val="center"/>
            </w:pPr>
          </w:p>
        </w:tc>
        <w:tc>
          <w:tcPr>
            <w:tcW w:w="89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E4C44A3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89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EF2222A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94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A159654" w14:textId="77777777" w:rsidR="009435DA" w:rsidRPr="00931638" w:rsidRDefault="009435DA" w:rsidP="00D62FDE">
            <w:pPr>
              <w:jc w:val="center"/>
            </w:pP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934CBBE" w14:textId="77777777" w:rsidR="009435DA" w:rsidRPr="00931638" w:rsidRDefault="009435DA" w:rsidP="00D62FDE">
            <w:pPr>
              <w:jc w:val="center"/>
            </w:pPr>
          </w:p>
        </w:tc>
      </w:tr>
      <w:tr w:rsidR="00641FD7" w:rsidRPr="00222794" w14:paraId="4E778D00" w14:textId="77777777" w:rsidTr="0051495E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E2EC7D6" w14:textId="77777777" w:rsidR="00641FD7" w:rsidRPr="00453D2B" w:rsidRDefault="00641FD7" w:rsidP="00865D30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9</w:t>
            </w:r>
          </w:p>
        </w:tc>
        <w:tc>
          <w:tcPr>
            <w:tcW w:w="340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3B53DB2" w14:textId="77777777" w:rsidR="009435DA" w:rsidRPr="00931638" w:rsidRDefault="009435DA" w:rsidP="00D62FDE"/>
        </w:tc>
        <w:tc>
          <w:tcPr>
            <w:tcW w:w="255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B0CD785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6B4B48E" w14:textId="77777777" w:rsidR="00B87735" w:rsidRPr="00931638" w:rsidRDefault="00B87735" w:rsidP="00D62FDE">
            <w:pPr>
              <w:jc w:val="center"/>
            </w:pPr>
          </w:p>
        </w:tc>
        <w:tc>
          <w:tcPr>
            <w:tcW w:w="31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D7F57A4" w14:textId="77777777" w:rsidR="009435DA" w:rsidRPr="00931638" w:rsidRDefault="009435DA" w:rsidP="00D62FDE">
            <w:pPr>
              <w:jc w:val="center"/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9522749" w14:textId="77777777" w:rsidR="009435DA" w:rsidRPr="00931638" w:rsidRDefault="009435DA" w:rsidP="00D62FDE">
            <w:pPr>
              <w:jc w:val="center"/>
            </w:pPr>
          </w:p>
        </w:tc>
        <w:tc>
          <w:tcPr>
            <w:tcW w:w="9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FBA0D42" w14:textId="77777777" w:rsidR="009435DA" w:rsidRPr="00931638" w:rsidRDefault="009435DA" w:rsidP="00D62FDE">
            <w:pPr>
              <w:jc w:val="center"/>
            </w:pPr>
          </w:p>
        </w:tc>
        <w:tc>
          <w:tcPr>
            <w:tcW w:w="89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F9B92FC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89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E62D0F9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94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FF7AB02" w14:textId="77777777" w:rsidR="009435DA" w:rsidRPr="00931638" w:rsidRDefault="009435DA" w:rsidP="00D62FDE">
            <w:pPr>
              <w:jc w:val="center"/>
            </w:pP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B6861AA" w14:textId="77777777" w:rsidR="009435DA" w:rsidRPr="00931638" w:rsidRDefault="009435DA" w:rsidP="00D62FDE">
            <w:pPr>
              <w:jc w:val="center"/>
            </w:pPr>
          </w:p>
        </w:tc>
      </w:tr>
      <w:tr w:rsidR="00641FD7" w:rsidRPr="00222794" w14:paraId="0A814644" w14:textId="77777777" w:rsidTr="0051495E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B691576" w14:textId="77777777" w:rsidR="00641FD7" w:rsidRPr="00453D2B" w:rsidRDefault="00641FD7" w:rsidP="00865D30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10</w:t>
            </w:r>
          </w:p>
        </w:tc>
        <w:tc>
          <w:tcPr>
            <w:tcW w:w="340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9692F40" w14:textId="77777777" w:rsidR="009435DA" w:rsidRPr="00931638" w:rsidRDefault="009435DA" w:rsidP="00D62FDE"/>
        </w:tc>
        <w:tc>
          <w:tcPr>
            <w:tcW w:w="255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3468CDC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49688E5" w14:textId="77777777" w:rsidR="009435DA" w:rsidRPr="00931638" w:rsidRDefault="009435DA" w:rsidP="00D62FDE">
            <w:pPr>
              <w:jc w:val="center"/>
            </w:pPr>
          </w:p>
        </w:tc>
        <w:tc>
          <w:tcPr>
            <w:tcW w:w="31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E0EA324" w14:textId="77777777" w:rsidR="00B87735" w:rsidRPr="00931638" w:rsidRDefault="00B87735" w:rsidP="00D62FDE">
            <w:pPr>
              <w:jc w:val="center"/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29586C6" w14:textId="77777777" w:rsidR="009435DA" w:rsidRPr="00931638" w:rsidRDefault="009435DA" w:rsidP="00D62FDE">
            <w:pPr>
              <w:jc w:val="center"/>
            </w:pPr>
          </w:p>
        </w:tc>
        <w:tc>
          <w:tcPr>
            <w:tcW w:w="9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D604CF1" w14:textId="77777777" w:rsidR="009435DA" w:rsidRPr="00931638" w:rsidRDefault="009435DA" w:rsidP="00D62FDE">
            <w:pPr>
              <w:jc w:val="center"/>
            </w:pPr>
          </w:p>
        </w:tc>
        <w:tc>
          <w:tcPr>
            <w:tcW w:w="89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274B2DD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89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1FE7EC1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94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B51B457" w14:textId="77777777" w:rsidR="009435DA" w:rsidRPr="00931638" w:rsidRDefault="009435DA" w:rsidP="00D62FDE">
            <w:pPr>
              <w:jc w:val="center"/>
            </w:pP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8803BC2" w14:textId="77777777" w:rsidR="009435DA" w:rsidRPr="00931638" w:rsidRDefault="009435DA" w:rsidP="00D62FDE">
            <w:pPr>
              <w:jc w:val="center"/>
            </w:pPr>
          </w:p>
        </w:tc>
      </w:tr>
      <w:tr w:rsidR="00641FD7" w:rsidRPr="00222794" w14:paraId="2D90DCA5" w14:textId="77777777" w:rsidTr="0051495E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C714871" w14:textId="77777777" w:rsidR="00641FD7" w:rsidRPr="00453D2B" w:rsidRDefault="00641FD7" w:rsidP="00865D30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11</w:t>
            </w:r>
          </w:p>
        </w:tc>
        <w:tc>
          <w:tcPr>
            <w:tcW w:w="340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0F4D132" w14:textId="77777777" w:rsidR="009435DA" w:rsidRPr="00931638" w:rsidRDefault="009435DA" w:rsidP="00D62FDE"/>
        </w:tc>
        <w:tc>
          <w:tcPr>
            <w:tcW w:w="255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B0A4335" w14:textId="77777777" w:rsidR="00641FD7" w:rsidRPr="00931638" w:rsidRDefault="00641FD7" w:rsidP="00D62FDE">
            <w:pPr>
              <w:pStyle w:val="Header"/>
              <w:spacing w:before="100"/>
              <w:jc w:val="center"/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3C10C24" w14:textId="77777777" w:rsidR="00B87735" w:rsidRPr="00931638" w:rsidRDefault="00B87735" w:rsidP="00D62FDE">
            <w:pPr>
              <w:jc w:val="center"/>
            </w:pPr>
          </w:p>
        </w:tc>
        <w:tc>
          <w:tcPr>
            <w:tcW w:w="31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FFB8A49" w14:textId="77777777" w:rsidR="009435DA" w:rsidRPr="00931638" w:rsidRDefault="009435DA" w:rsidP="00D62FDE">
            <w:pPr>
              <w:jc w:val="center"/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FF4D7C1" w14:textId="77777777" w:rsidR="009435DA" w:rsidRPr="00931638" w:rsidRDefault="009435DA" w:rsidP="00D62FDE">
            <w:pPr>
              <w:jc w:val="center"/>
            </w:pPr>
          </w:p>
        </w:tc>
        <w:tc>
          <w:tcPr>
            <w:tcW w:w="9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F05DAA8" w14:textId="77777777" w:rsidR="009435DA" w:rsidRPr="00931638" w:rsidRDefault="009435DA" w:rsidP="00D62FDE">
            <w:pPr>
              <w:jc w:val="center"/>
            </w:pPr>
          </w:p>
        </w:tc>
        <w:tc>
          <w:tcPr>
            <w:tcW w:w="89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EA24D2C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89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37791A3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94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D1AEF69" w14:textId="77777777" w:rsidR="009435DA" w:rsidRPr="00931638" w:rsidRDefault="009435DA" w:rsidP="00D62FDE">
            <w:pPr>
              <w:jc w:val="center"/>
            </w:pP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D5F56C6" w14:textId="77777777" w:rsidR="009435DA" w:rsidRPr="00931638" w:rsidRDefault="009435DA" w:rsidP="00D62FDE">
            <w:pPr>
              <w:jc w:val="center"/>
            </w:pPr>
          </w:p>
        </w:tc>
      </w:tr>
      <w:tr w:rsidR="00641FD7" w:rsidRPr="00222794" w14:paraId="50B4D17A" w14:textId="77777777" w:rsidTr="0051495E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96D834E" w14:textId="77777777" w:rsidR="00641FD7" w:rsidRPr="00453D2B" w:rsidRDefault="00641FD7" w:rsidP="00865D30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12</w:t>
            </w:r>
          </w:p>
        </w:tc>
        <w:tc>
          <w:tcPr>
            <w:tcW w:w="340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953073F" w14:textId="77777777" w:rsidR="009435DA" w:rsidRPr="00931638" w:rsidRDefault="009435DA" w:rsidP="00D62FDE"/>
        </w:tc>
        <w:tc>
          <w:tcPr>
            <w:tcW w:w="255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149F9C4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DFFB408" w14:textId="77777777" w:rsidR="009435DA" w:rsidRPr="00931638" w:rsidRDefault="009435DA" w:rsidP="00D62FDE">
            <w:pPr>
              <w:jc w:val="center"/>
            </w:pPr>
          </w:p>
        </w:tc>
        <w:tc>
          <w:tcPr>
            <w:tcW w:w="31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5AAA352" w14:textId="77777777" w:rsidR="00B87735" w:rsidRPr="00931638" w:rsidRDefault="00B87735" w:rsidP="00D62FDE">
            <w:pPr>
              <w:jc w:val="center"/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E4869EB" w14:textId="77777777" w:rsidR="009435DA" w:rsidRPr="00931638" w:rsidRDefault="009435DA" w:rsidP="00D62FDE">
            <w:pPr>
              <w:jc w:val="center"/>
            </w:pPr>
          </w:p>
        </w:tc>
        <w:tc>
          <w:tcPr>
            <w:tcW w:w="9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B1409C8" w14:textId="77777777" w:rsidR="009435DA" w:rsidRPr="00931638" w:rsidRDefault="009435DA" w:rsidP="00D62FDE">
            <w:pPr>
              <w:jc w:val="center"/>
            </w:pPr>
          </w:p>
        </w:tc>
        <w:tc>
          <w:tcPr>
            <w:tcW w:w="89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AC7F3FB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89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3E7B21D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94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AA8B269" w14:textId="77777777" w:rsidR="009435DA" w:rsidRPr="00931638" w:rsidRDefault="009435DA" w:rsidP="00D62FDE">
            <w:pPr>
              <w:jc w:val="center"/>
            </w:pP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4D168F8" w14:textId="77777777" w:rsidR="009435DA" w:rsidRPr="00931638" w:rsidRDefault="009435DA" w:rsidP="00D62FDE">
            <w:pPr>
              <w:jc w:val="center"/>
            </w:pPr>
          </w:p>
        </w:tc>
      </w:tr>
      <w:tr w:rsidR="00641FD7" w:rsidRPr="00222794" w14:paraId="2B7A9823" w14:textId="77777777" w:rsidTr="0051495E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3D517ED" w14:textId="77777777" w:rsidR="00641FD7" w:rsidRPr="00453D2B" w:rsidRDefault="00641FD7" w:rsidP="00865D30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13</w:t>
            </w:r>
          </w:p>
        </w:tc>
        <w:tc>
          <w:tcPr>
            <w:tcW w:w="340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103BA6F" w14:textId="77777777" w:rsidR="009435DA" w:rsidRPr="00931638" w:rsidRDefault="009435DA" w:rsidP="00D62FDE"/>
        </w:tc>
        <w:tc>
          <w:tcPr>
            <w:tcW w:w="255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7141E45" w14:textId="77777777" w:rsidR="00641FD7" w:rsidRPr="00931638" w:rsidRDefault="00641FD7" w:rsidP="00D62FDE">
            <w:pPr>
              <w:pStyle w:val="20"/>
              <w:ind w:left="0"/>
              <w:rPr>
                <w:rFonts w:ascii="T-FLEX Type A" w:hAnsi="T-FLEX Type A"/>
              </w:rPr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9DA3721" w14:textId="77777777" w:rsidR="00B87735" w:rsidRPr="00931638" w:rsidRDefault="00B87735" w:rsidP="00D62FDE">
            <w:pPr>
              <w:jc w:val="center"/>
            </w:pPr>
          </w:p>
        </w:tc>
        <w:tc>
          <w:tcPr>
            <w:tcW w:w="31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3819C59" w14:textId="77777777" w:rsidR="009435DA" w:rsidRPr="00931638" w:rsidRDefault="009435DA" w:rsidP="00D62FDE">
            <w:pPr>
              <w:jc w:val="center"/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E57AE03" w14:textId="77777777" w:rsidR="009435DA" w:rsidRPr="00931638" w:rsidRDefault="009435DA" w:rsidP="00D62FDE">
            <w:pPr>
              <w:jc w:val="center"/>
            </w:pPr>
          </w:p>
        </w:tc>
        <w:tc>
          <w:tcPr>
            <w:tcW w:w="9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4BBA552" w14:textId="77777777" w:rsidR="009435DA" w:rsidRPr="00931638" w:rsidRDefault="009435DA" w:rsidP="00D62FDE">
            <w:pPr>
              <w:jc w:val="center"/>
            </w:pPr>
          </w:p>
        </w:tc>
        <w:tc>
          <w:tcPr>
            <w:tcW w:w="89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DC21AED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89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A8FAB4C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94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4AB5B1A" w14:textId="77777777" w:rsidR="009435DA" w:rsidRPr="00931638" w:rsidRDefault="009435DA" w:rsidP="00D62FDE">
            <w:pPr>
              <w:jc w:val="center"/>
            </w:pP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CD2BBC7" w14:textId="77777777" w:rsidR="009435DA" w:rsidRPr="00931638" w:rsidRDefault="009435DA" w:rsidP="00D62FDE">
            <w:pPr>
              <w:jc w:val="center"/>
            </w:pPr>
          </w:p>
        </w:tc>
      </w:tr>
      <w:tr w:rsidR="00641FD7" w:rsidRPr="00222794" w14:paraId="2A66296C" w14:textId="77777777" w:rsidTr="0051495E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92B3E33" w14:textId="77777777" w:rsidR="00641FD7" w:rsidRPr="00453D2B" w:rsidRDefault="00641FD7" w:rsidP="00865D30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14</w:t>
            </w:r>
          </w:p>
        </w:tc>
        <w:tc>
          <w:tcPr>
            <w:tcW w:w="340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AFDE8F2" w14:textId="77777777" w:rsidR="009435DA" w:rsidRPr="00931638" w:rsidRDefault="009435DA" w:rsidP="00D62FDE"/>
        </w:tc>
        <w:tc>
          <w:tcPr>
            <w:tcW w:w="255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9DE4B27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FF5FCB3" w14:textId="77777777" w:rsidR="009435DA" w:rsidRPr="00931638" w:rsidRDefault="009435DA" w:rsidP="00D62FDE">
            <w:pPr>
              <w:jc w:val="center"/>
            </w:pPr>
          </w:p>
        </w:tc>
        <w:tc>
          <w:tcPr>
            <w:tcW w:w="31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AEC1739" w14:textId="77777777" w:rsidR="00B87735" w:rsidRPr="00931638" w:rsidRDefault="00B87735" w:rsidP="00D62FDE">
            <w:pPr>
              <w:jc w:val="center"/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E43C862" w14:textId="77777777" w:rsidR="009435DA" w:rsidRPr="00931638" w:rsidRDefault="009435DA" w:rsidP="00D62FDE">
            <w:pPr>
              <w:jc w:val="center"/>
            </w:pPr>
          </w:p>
        </w:tc>
        <w:tc>
          <w:tcPr>
            <w:tcW w:w="9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96B6059" w14:textId="77777777" w:rsidR="009435DA" w:rsidRPr="00931638" w:rsidRDefault="009435DA" w:rsidP="00D62FDE">
            <w:pPr>
              <w:jc w:val="center"/>
            </w:pPr>
          </w:p>
        </w:tc>
        <w:tc>
          <w:tcPr>
            <w:tcW w:w="89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75BFCD6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89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EFF9B06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94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EEB03A1" w14:textId="77777777" w:rsidR="009435DA" w:rsidRPr="00931638" w:rsidRDefault="009435DA" w:rsidP="00D62FDE">
            <w:pPr>
              <w:jc w:val="center"/>
            </w:pP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8F71826" w14:textId="77777777" w:rsidR="009435DA" w:rsidRPr="00931638" w:rsidRDefault="009435DA" w:rsidP="00D62FDE">
            <w:pPr>
              <w:jc w:val="center"/>
            </w:pPr>
          </w:p>
        </w:tc>
      </w:tr>
      <w:tr w:rsidR="00641FD7" w:rsidRPr="00222794" w14:paraId="7FB36E69" w14:textId="77777777" w:rsidTr="0051495E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C4FCFE1" w14:textId="77777777" w:rsidR="00641FD7" w:rsidRPr="00453D2B" w:rsidRDefault="00641FD7" w:rsidP="00865D30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15</w:t>
            </w:r>
          </w:p>
        </w:tc>
        <w:tc>
          <w:tcPr>
            <w:tcW w:w="340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CE6B4B2" w14:textId="77777777" w:rsidR="009435DA" w:rsidRPr="00931638" w:rsidRDefault="009435DA" w:rsidP="00D62FDE"/>
        </w:tc>
        <w:tc>
          <w:tcPr>
            <w:tcW w:w="255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9AECEDC" w14:textId="77777777" w:rsidR="00641FD7" w:rsidRPr="00931638" w:rsidRDefault="00641FD7" w:rsidP="00D62FDE">
            <w:pPr>
              <w:pStyle w:val="20"/>
              <w:ind w:left="0"/>
              <w:rPr>
                <w:rFonts w:ascii="T-FLEX Type A" w:hAnsi="T-FLEX Type A"/>
              </w:rPr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2427842" w14:textId="77777777" w:rsidR="00B87735" w:rsidRPr="00931638" w:rsidRDefault="00B87735" w:rsidP="00D62FDE">
            <w:pPr>
              <w:jc w:val="center"/>
            </w:pPr>
          </w:p>
        </w:tc>
        <w:tc>
          <w:tcPr>
            <w:tcW w:w="31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B0C4782" w14:textId="77777777" w:rsidR="009435DA" w:rsidRPr="00931638" w:rsidRDefault="009435DA" w:rsidP="00D62FDE">
            <w:pPr>
              <w:jc w:val="center"/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11FFD4D" w14:textId="77777777" w:rsidR="009435DA" w:rsidRPr="00931638" w:rsidRDefault="009435DA" w:rsidP="00D62FDE">
            <w:pPr>
              <w:jc w:val="center"/>
            </w:pPr>
          </w:p>
        </w:tc>
        <w:tc>
          <w:tcPr>
            <w:tcW w:w="9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34539DC" w14:textId="77777777" w:rsidR="009435DA" w:rsidRPr="00931638" w:rsidRDefault="009435DA" w:rsidP="00D62FDE">
            <w:pPr>
              <w:jc w:val="center"/>
            </w:pPr>
          </w:p>
        </w:tc>
        <w:tc>
          <w:tcPr>
            <w:tcW w:w="89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1C959F5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89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48CC5D9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94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78F0F5D" w14:textId="77777777" w:rsidR="009435DA" w:rsidRPr="00931638" w:rsidRDefault="009435DA" w:rsidP="00D62FDE">
            <w:pPr>
              <w:jc w:val="center"/>
            </w:pP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64D549A" w14:textId="77777777" w:rsidR="009435DA" w:rsidRPr="00931638" w:rsidRDefault="009435DA" w:rsidP="00D62FDE">
            <w:pPr>
              <w:jc w:val="center"/>
            </w:pPr>
          </w:p>
        </w:tc>
      </w:tr>
      <w:tr w:rsidR="00641FD7" w:rsidRPr="00222794" w14:paraId="065D9968" w14:textId="77777777" w:rsidTr="0051495E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19FA383" w14:textId="77777777" w:rsidR="00641FD7" w:rsidRPr="00453D2B" w:rsidRDefault="00641FD7" w:rsidP="00865D30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16</w:t>
            </w:r>
          </w:p>
        </w:tc>
        <w:tc>
          <w:tcPr>
            <w:tcW w:w="340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450ABB0" w14:textId="77777777" w:rsidR="009435DA" w:rsidRPr="00931638" w:rsidRDefault="009435DA" w:rsidP="00D62FDE"/>
        </w:tc>
        <w:tc>
          <w:tcPr>
            <w:tcW w:w="255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5D74346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E3CA115" w14:textId="77777777" w:rsidR="009435DA" w:rsidRPr="00931638" w:rsidRDefault="009435DA" w:rsidP="00D62FDE">
            <w:pPr>
              <w:jc w:val="center"/>
            </w:pPr>
          </w:p>
        </w:tc>
        <w:tc>
          <w:tcPr>
            <w:tcW w:w="31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6FC7581" w14:textId="77777777" w:rsidR="00B87735" w:rsidRPr="00931638" w:rsidRDefault="00B87735" w:rsidP="00D62FDE">
            <w:pPr>
              <w:jc w:val="center"/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E34854C" w14:textId="77777777" w:rsidR="009435DA" w:rsidRPr="00931638" w:rsidRDefault="009435DA" w:rsidP="00D62FDE">
            <w:pPr>
              <w:jc w:val="center"/>
            </w:pPr>
          </w:p>
        </w:tc>
        <w:tc>
          <w:tcPr>
            <w:tcW w:w="9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FEA6742" w14:textId="77777777" w:rsidR="009435DA" w:rsidRPr="00931638" w:rsidRDefault="009435DA" w:rsidP="00D62FDE">
            <w:pPr>
              <w:jc w:val="center"/>
            </w:pPr>
          </w:p>
        </w:tc>
        <w:tc>
          <w:tcPr>
            <w:tcW w:w="89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E884716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89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D1BF75A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94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4ED01CE" w14:textId="77777777" w:rsidR="009435DA" w:rsidRPr="00931638" w:rsidRDefault="009435DA" w:rsidP="00D62FDE">
            <w:pPr>
              <w:jc w:val="center"/>
            </w:pP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36AE19A" w14:textId="77777777" w:rsidR="009435DA" w:rsidRPr="00931638" w:rsidRDefault="009435DA" w:rsidP="00D62FDE">
            <w:pPr>
              <w:jc w:val="center"/>
            </w:pPr>
          </w:p>
        </w:tc>
      </w:tr>
      <w:tr w:rsidR="00641FD7" w:rsidRPr="00222794" w14:paraId="2ECBFA77" w14:textId="77777777" w:rsidTr="0051495E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FD2D0B2" w14:textId="77777777" w:rsidR="00641FD7" w:rsidRPr="00453D2B" w:rsidRDefault="00641FD7" w:rsidP="00865D30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17</w:t>
            </w:r>
          </w:p>
        </w:tc>
        <w:tc>
          <w:tcPr>
            <w:tcW w:w="340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59D130E" w14:textId="77777777" w:rsidR="009435DA" w:rsidRPr="00931638" w:rsidRDefault="009435DA" w:rsidP="00D62FDE"/>
        </w:tc>
        <w:tc>
          <w:tcPr>
            <w:tcW w:w="255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5F0EA7C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6606E31" w14:textId="77777777" w:rsidR="00B87735" w:rsidRPr="00931638" w:rsidRDefault="00B87735" w:rsidP="00D62FDE">
            <w:pPr>
              <w:jc w:val="center"/>
            </w:pPr>
          </w:p>
        </w:tc>
        <w:tc>
          <w:tcPr>
            <w:tcW w:w="31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C700ACC" w14:textId="77777777" w:rsidR="009435DA" w:rsidRPr="00931638" w:rsidRDefault="009435DA" w:rsidP="00D62FDE">
            <w:pPr>
              <w:jc w:val="center"/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15AE20A" w14:textId="77777777" w:rsidR="009435DA" w:rsidRPr="00931638" w:rsidRDefault="009435DA" w:rsidP="00D62FDE">
            <w:pPr>
              <w:jc w:val="center"/>
            </w:pPr>
          </w:p>
        </w:tc>
        <w:tc>
          <w:tcPr>
            <w:tcW w:w="9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69E80BC" w14:textId="77777777" w:rsidR="009435DA" w:rsidRPr="00931638" w:rsidRDefault="009435DA" w:rsidP="00D62FDE">
            <w:pPr>
              <w:jc w:val="center"/>
            </w:pPr>
          </w:p>
        </w:tc>
        <w:tc>
          <w:tcPr>
            <w:tcW w:w="89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9BD83BE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89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673C287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94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1FA78DA" w14:textId="77777777" w:rsidR="009435DA" w:rsidRPr="00931638" w:rsidRDefault="009435DA" w:rsidP="00D62FDE">
            <w:pPr>
              <w:jc w:val="center"/>
            </w:pP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0FB2BCC" w14:textId="77777777" w:rsidR="009435DA" w:rsidRPr="00931638" w:rsidRDefault="009435DA" w:rsidP="00D62FDE">
            <w:pPr>
              <w:jc w:val="center"/>
            </w:pPr>
          </w:p>
        </w:tc>
      </w:tr>
      <w:tr w:rsidR="00641FD7" w:rsidRPr="00222794" w14:paraId="1D176EA0" w14:textId="77777777" w:rsidTr="0051495E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2547A66" w14:textId="77777777" w:rsidR="00641FD7" w:rsidRPr="00453D2B" w:rsidRDefault="00641FD7" w:rsidP="00865D30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18</w:t>
            </w:r>
          </w:p>
        </w:tc>
        <w:tc>
          <w:tcPr>
            <w:tcW w:w="340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DE88CB8" w14:textId="77777777" w:rsidR="009435DA" w:rsidRPr="00931638" w:rsidRDefault="009435DA" w:rsidP="00D62FDE"/>
        </w:tc>
        <w:tc>
          <w:tcPr>
            <w:tcW w:w="255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D6B5DBD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AF7EEE7" w14:textId="77777777" w:rsidR="009435DA" w:rsidRPr="00931638" w:rsidRDefault="009435DA" w:rsidP="00D62FDE">
            <w:pPr>
              <w:jc w:val="center"/>
            </w:pPr>
          </w:p>
        </w:tc>
        <w:tc>
          <w:tcPr>
            <w:tcW w:w="31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4950C8D" w14:textId="77777777" w:rsidR="00B87735" w:rsidRPr="00931638" w:rsidRDefault="00B87735" w:rsidP="00D62FDE">
            <w:pPr>
              <w:jc w:val="center"/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50F6800" w14:textId="77777777" w:rsidR="009435DA" w:rsidRPr="00931638" w:rsidRDefault="009435DA" w:rsidP="00D62FDE">
            <w:pPr>
              <w:jc w:val="center"/>
            </w:pPr>
          </w:p>
        </w:tc>
        <w:tc>
          <w:tcPr>
            <w:tcW w:w="9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B157556" w14:textId="77777777" w:rsidR="009435DA" w:rsidRPr="00931638" w:rsidRDefault="009435DA" w:rsidP="00D62FDE">
            <w:pPr>
              <w:jc w:val="center"/>
            </w:pPr>
          </w:p>
        </w:tc>
        <w:tc>
          <w:tcPr>
            <w:tcW w:w="89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1431399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89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553A6A2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94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52C445B" w14:textId="77777777" w:rsidR="009435DA" w:rsidRPr="00931638" w:rsidRDefault="009435DA" w:rsidP="00D62FDE">
            <w:pPr>
              <w:jc w:val="center"/>
            </w:pP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E47370B" w14:textId="77777777" w:rsidR="009435DA" w:rsidRPr="00931638" w:rsidRDefault="009435DA" w:rsidP="00D62FDE">
            <w:pPr>
              <w:jc w:val="center"/>
            </w:pPr>
          </w:p>
        </w:tc>
      </w:tr>
      <w:tr w:rsidR="00641FD7" w:rsidRPr="00222794" w14:paraId="0C8D3FF5" w14:textId="77777777" w:rsidTr="0051495E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6FBAA7F" w14:textId="77777777" w:rsidR="00641FD7" w:rsidRPr="00453D2B" w:rsidRDefault="00641FD7" w:rsidP="00865D30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19</w:t>
            </w:r>
          </w:p>
        </w:tc>
        <w:tc>
          <w:tcPr>
            <w:tcW w:w="3408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FC890B9" w14:textId="77777777" w:rsidR="009435DA" w:rsidRPr="00931638" w:rsidRDefault="009435DA" w:rsidP="00D62FDE"/>
        </w:tc>
        <w:tc>
          <w:tcPr>
            <w:tcW w:w="2557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C64C0BA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0429043" w14:textId="77777777" w:rsidR="00B87735" w:rsidRPr="00931638" w:rsidRDefault="00B87735" w:rsidP="00D62FDE">
            <w:pPr>
              <w:jc w:val="center"/>
            </w:pPr>
          </w:p>
        </w:tc>
        <w:tc>
          <w:tcPr>
            <w:tcW w:w="312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4A53B5F" w14:textId="77777777" w:rsidR="009435DA" w:rsidRPr="00931638" w:rsidRDefault="009435DA" w:rsidP="00D62FDE">
            <w:pPr>
              <w:jc w:val="center"/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1E38E0C" w14:textId="77777777" w:rsidR="009435DA" w:rsidRPr="00931638" w:rsidRDefault="009435DA" w:rsidP="00D62FDE">
            <w:pPr>
              <w:jc w:val="center"/>
            </w:pPr>
          </w:p>
        </w:tc>
        <w:tc>
          <w:tcPr>
            <w:tcW w:w="97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1CD105D" w14:textId="77777777" w:rsidR="009435DA" w:rsidRPr="00931638" w:rsidRDefault="009435DA" w:rsidP="00D62FDE">
            <w:pPr>
              <w:jc w:val="center"/>
            </w:pPr>
          </w:p>
        </w:tc>
        <w:tc>
          <w:tcPr>
            <w:tcW w:w="89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2F9ADDC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89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F8F7DE2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94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EDCF9FB" w14:textId="77777777" w:rsidR="009435DA" w:rsidRPr="00931638" w:rsidRDefault="009435DA" w:rsidP="00D62FDE">
            <w:pPr>
              <w:jc w:val="center"/>
            </w:pP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E6ED279" w14:textId="77777777" w:rsidR="009435DA" w:rsidRPr="00931638" w:rsidRDefault="009435DA" w:rsidP="00D62FDE">
            <w:pPr>
              <w:jc w:val="center"/>
            </w:pPr>
          </w:p>
        </w:tc>
      </w:tr>
      <w:tr w:rsidR="00641FD7" w:rsidRPr="00222794" w14:paraId="41B91251" w14:textId="77777777" w:rsidTr="0051495E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1DB3EDF" w14:textId="77777777" w:rsidR="00641FD7" w:rsidRPr="00453D2B" w:rsidRDefault="00641FD7" w:rsidP="00865D30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20</w:t>
            </w:r>
          </w:p>
        </w:tc>
        <w:tc>
          <w:tcPr>
            <w:tcW w:w="3408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307B292" w14:textId="77777777" w:rsidR="009435DA" w:rsidRPr="00931638" w:rsidRDefault="009435DA" w:rsidP="00D62FDE"/>
        </w:tc>
        <w:tc>
          <w:tcPr>
            <w:tcW w:w="2557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95A88C6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13DBF9C" w14:textId="77777777" w:rsidR="009435DA" w:rsidRPr="00931638" w:rsidRDefault="009435DA" w:rsidP="00D62FDE">
            <w:pPr>
              <w:jc w:val="center"/>
            </w:pPr>
          </w:p>
        </w:tc>
        <w:tc>
          <w:tcPr>
            <w:tcW w:w="312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8ECBFE7" w14:textId="77777777" w:rsidR="00B87735" w:rsidRPr="00931638" w:rsidRDefault="00B87735" w:rsidP="00D62FDE">
            <w:pPr>
              <w:jc w:val="center"/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D8AE10D" w14:textId="77777777" w:rsidR="009435DA" w:rsidRPr="00931638" w:rsidRDefault="009435DA" w:rsidP="00D62FDE">
            <w:pPr>
              <w:jc w:val="center"/>
            </w:pPr>
          </w:p>
        </w:tc>
        <w:tc>
          <w:tcPr>
            <w:tcW w:w="97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3E88B49" w14:textId="77777777" w:rsidR="009435DA" w:rsidRPr="00931638" w:rsidRDefault="009435DA" w:rsidP="00D62FDE">
            <w:pPr>
              <w:jc w:val="center"/>
            </w:pPr>
          </w:p>
        </w:tc>
        <w:tc>
          <w:tcPr>
            <w:tcW w:w="89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B344802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89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FBB626D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94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2BBA013" w14:textId="77777777" w:rsidR="009435DA" w:rsidRPr="00931638" w:rsidRDefault="009435DA" w:rsidP="00D62FDE">
            <w:pPr>
              <w:jc w:val="center"/>
            </w:pP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2F8E6C0" w14:textId="77777777" w:rsidR="009435DA" w:rsidRPr="00931638" w:rsidRDefault="009435DA" w:rsidP="00D62FDE">
            <w:pPr>
              <w:jc w:val="center"/>
            </w:pPr>
          </w:p>
        </w:tc>
      </w:tr>
      <w:tr w:rsidR="00641FD7" w:rsidRPr="00222794" w14:paraId="4008C9C7" w14:textId="77777777" w:rsidTr="0051495E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4007A99" w14:textId="77777777" w:rsidR="00641FD7" w:rsidRPr="00453D2B" w:rsidRDefault="00641FD7" w:rsidP="00865D30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21</w:t>
            </w:r>
          </w:p>
        </w:tc>
        <w:tc>
          <w:tcPr>
            <w:tcW w:w="3408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16C433B" w14:textId="77777777" w:rsidR="009435DA" w:rsidRPr="00931638" w:rsidRDefault="009435DA" w:rsidP="00D62FDE"/>
        </w:tc>
        <w:tc>
          <w:tcPr>
            <w:tcW w:w="2557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15C0DD1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38AED89" w14:textId="77777777" w:rsidR="00B87735" w:rsidRPr="00931638" w:rsidRDefault="00B87735" w:rsidP="00D62FDE">
            <w:pPr>
              <w:jc w:val="center"/>
            </w:pPr>
          </w:p>
        </w:tc>
        <w:tc>
          <w:tcPr>
            <w:tcW w:w="312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3C755BF" w14:textId="77777777" w:rsidR="009435DA" w:rsidRPr="00931638" w:rsidRDefault="009435DA" w:rsidP="00D62FDE">
            <w:pPr>
              <w:jc w:val="center"/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13143FA" w14:textId="77777777" w:rsidR="009435DA" w:rsidRPr="00931638" w:rsidRDefault="009435DA" w:rsidP="00D62FDE">
            <w:pPr>
              <w:jc w:val="center"/>
            </w:pPr>
          </w:p>
        </w:tc>
        <w:tc>
          <w:tcPr>
            <w:tcW w:w="97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A097B27" w14:textId="77777777" w:rsidR="009435DA" w:rsidRPr="00931638" w:rsidRDefault="009435DA" w:rsidP="00D62FDE">
            <w:pPr>
              <w:jc w:val="center"/>
            </w:pPr>
          </w:p>
        </w:tc>
        <w:tc>
          <w:tcPr>
            <w:tcW w:w="89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8C65CE3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89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CE64282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94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8927176" w14:textId="77777777" w:rsidR="009435DA" w:rsidRPr="00931638" w:rsidRDefault="009435DA" w:rsidP="00D62FDE">
            <w:pPr>
              <w:jc w:val="center"/>
            </w:pP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51775A4" w14:textId="77777777" w:rsidR="009435DA" w:rsidRPr="00931638" w:rsidRDefault="009435DA" w:rsidP="00D62FDE">
            <w:pPr>
              <w:jc w:val="center"/>
            </w:pPr>
          </w:p>
        </w:tc>
      </w:tr>
      <w:tr w:rsidR="00641FD7" w:rsidRPr="00222794" w14:paraId="25CC9B8E" w14:textId="77777777" w:rsidTr="0051495E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C31AFC9" w14:textId="77777777" w:rsidR="00641FD7" w:rsidRPr="00453D2B" w:rsidRDefault="00641FD7" w:rsidP="00865D30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22</w:t>
            </w:r>
          </w:p>
        </w:tc>
        <w:tc>
          <w:tcPr>
            <w:tcW w:w="3408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931795B" w14:textId="77777777" w:rsidR="009435DA" w:rsidRPr="00931638" w:rsidRDefault="009435DA" w:rsidP="00D62FDE"/>
        </w:tc>
        <w:tc>
          <w:tcPr>
            <w:tcW w:w="2557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A094889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1309D9D" w14:textId="77777777" w:rsidR="009435DA" w:rsidRPr="00931638" w:rsidRDefault="009435DA" w:rsidP="00D62FDE">
            <w:pPr>
              <w:jc w:val="center"/>
            </w:pPr>
          </w:p>
        </w:tc>
        <w:tc>
          <w:tcPr>
            <w:tcW w:w="312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11B74D1" w14:textId="77777777" w:rsidR="00B87735" w:rsidRPr="00931638" w:rsidRDefault="00B87735" w:rsidP="00D62FDE">
            <w:pPr>
              <w:jc w:val="center"/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55D352B" w14:textId="77777777" w:rsidR="009435DA" w:rsidRPr="00931638" w:rsidRDefault="009435DA" w:rsidP="00D62FDE">
            <w:pPr>
              <w:jc w:val="center"/>
            </w:pPr>
          </w:p>
        </w:tc>
        <w:tc>
          <w:tcPr>
            <w:tcW w:w="97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3CD71C9" w14:textId="77777777" w:rsidR="009435DA" w:rsidRPr="00931638" w:rsidRDefault="009435DA" w:rsidP="00D62FDE">
            <w:pPr>
              <w:jc w:val="center"/>
            </w:pPr>
          </w:p>
        </w:tc>
        <w:tc>
          <w:tcPr>
            <w:tcW w:w="89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B930A95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89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309B273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94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60FA1B8" w14:textId="77777777" w:rsidR="009435DA" w:rsidRPr="00931638" w:rsidRDefault="009435DA" w:rsidP="00D62FDE">
            <w:pPr>
              <w:jc w:val="center"/>
            </w:pP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0BBF5AB" w14:textId="77777777" w:rsidR="009435DA" w:rsidRPr="00931638" w:rsidRDefault="009435DA" w:rsidP="00D62FDE">
            <w:pPr>
              <w:jc w:val="center"/>
            </w:pPr>
          </w:p>
        </w:tc>
      </w:tr>
      <w:tr w:rsidR="00641FD7" w:rsidRPr="00222794" w14:paraId="3B17842D" w14:textId="77777777" w:rsidTr="0051495E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57868C9" w14:textId="77777777" w:rsidR="00641FD7" w:rsidRPr="00453D2B" w:rsidRDefault="00641FD7" w:rsidP="00865D30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23</w:t>
            </w:r>
          </w:p>
        </w:tc>
        <w:tc>
          <w:tcPr>
            <w:tcW w:w="3408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758A475" w14:textId="77777777" w:rsidR="009435DA" w:rsidRPr="00931638" w:rsidRDefault="009435DA" w:rsidP="00D62FDE"/>
        </w:tc>
        <w:tc>
          <w:tcPr>
            <w:tcW w:w="2557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EAA1A9C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ECBA10B" w14:textId="77777777" w:rsidR="00B87735" w:rsidRPr="00931638" w:rsidRDefault="00B87735" w:rsidP="00D62FDE">
            <w:pPr>
              <w:jc w:val="center"/>
            </w:pPr>
          </w:p>
        </w:tc>
        <w:tc>
          <w:tcPr>
            <w:tcW w:w="312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4EE230D" w14:textId="77777777" w:rsidR="009435DA" w:rsidRPr="00931638" w:rsidRDefault="009435DA" w:rsidP="00D62FDE">
            <w:pPr>
              <w:jc w:val="center"/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EC36D89" w14:textId="77777777" w:rsidR="009435DA" w:rsidRPr="00931638" w:rsidRDefault="009435DA" w:rsidP="00D62FDE">
            <w:pPr>
              <w:jc w:val="center"/>
            </w:pPr>
          </w:p>
        </w:tc>
        <w:tc>
          <w:tcPr>
            <w:tcW w:w="97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A4DE301" w14:textId="77777777" w:rsidR="009435DA" w:rsidRPr="00931638" w:rsidRDefault="009435DA" w:rsidP="00D62FDE">
            <w:pPr>
              <w:jc w:val="center"/>
            </w:pPr>
          </w:p>
        </w:tc>
        <w:tc>
          <w:tcPr>
            <w:tcW w:w="89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90A8D16" w14:textId="77777777" w:rsidR="00641FD7" w:rsidRPr="00931638" w:rsidRDefault="00641FD7" w:rsidP="00D62FDE">
            <w:pPr>
              <w:pStyle w:val="Header"/>
              <w:spacing w:before="100"/>
              <w:jc w:val="center"/>
            </w:pPr>
          </w:p>
        </w:tc>
        <w:tc>
          <w:tcPr>
            <w:tcW w:w="89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4D331E0" w14:textId="77777777" w:rsidR="00641FD7" w:rsidRPr="00931638" w:rsidRDefault="00641FD7" w:rsidP="00D62FDE">
            <w:pPr>
              <w:pStyle w:val="Header"/>
              <w:spacing w:before="100"/>
              <w:jc w:val="center"/>
            </w:pPr>
          </w:p>
        </w:tc>
        <w:tc>
          <w:tcPr>
            <w:tcW w:w="94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52D30A5" w14:textId="77777777" w:rsidR="009435DA" w:rsidRPr="00931638" w:rsidRDefault="009435DA" w:rsidP="00D62FDE">
            <w:pPr>
              <w:jc w:val="center"/>
            </w:pP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1B014B6" w14:textId="77777777" w:rsidR="009435DA" w:rsidRPr="00931638" w:rsidRDefault="009435DA" w:rsidP="00D62FDE">
            <w:pPr>
              <w:jc w:val="center"/>
            </w:pPr>
          </w:p>
        </w:tc>
      </w:tr>
      <w:tr w:rsidR="00641FD7" w:rsidRPr="00222794" w14:paraId="16E8254C" w14:textId="77777777" w:rsidTr="0051495E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0368812" w14:textId="77777777" w:rsidR="00641FD7" w:rsidRPr="00453D2B" w:rsidRDefault="00641FD7" w:rsidP="00865D30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24</w:t>
            </w:r>
          </w:p>
        </w:tc>
        <w:tc>
          <w:tcPr>
            <w:tcW w:w="3408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70EC63A" w14:textId="77777777" w:rsidR="009435DA" w:rsidRPr="00931638" w:rsidRDefault="009435DA" w:rsidP="00D62FDE"/>
        </w:tc>
        <w:tc>
          <w:tcPr>
            <w:tcW w:w="2557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CD74E94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AEE3D62" w14:textId="77777777" w:rsidR="009435DA" w:rsidRPr="00931638" w:rsidRDefault="009435DA" w:rsidP="00D62FDE">
            <w:pPr>
              <w:jc w:val="center"/>
            </w:pPr>
          </w:p>
        </w:tc>
        <w:tc>
          <w:tcPr>
            <w:tcW w:w="312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0B5CC98" w14:textId="77777777" w:rsidR="00B87735" w:rsidRPr="00931638" w:rsidRDefault="00B87735" w:rsidP="00D62FDE">
            <w:pPr>
              <w:jc w:val="center"/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9769D96" w14:textId="77777777" w:rsidR="009435DA" w:rsidRPr="00931638" w:rsidRDefault="009435DA" w:rsidP="00D62FDE">
            <w:pPr>
              <w:jc w:val="center"/>
            </w:pPr>
          </w:p>
        </w:tc>
        <w:tc>
          <w:tcPr>
            <w:tcW w:w="97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6887071" w14:textId="77777777" w:rsidR="009435DA" w:rsidRPr="00931638" w:rsidRDefault="009435DA" w:rsidP="00D62FDE">
            <w:pPr>
              <w:jc w:val="center"/>
            </w:pPr>
          </w:p>
        </w:tc>
        <w:tc>
          <w:tcPr>
            <w:tcW w:w="89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B4E620A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89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913DBF1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94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9E9A33E" w14:textId="77777777" w:rsidR="009435DA" w:rsidRPr="00931638" w:rsidRDefault="009435DA" w:rsidP="00D62FDE">
            <w:pPr>
              <w:jc w:val="center"/>
            </w:pP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3282A35" w14:textId="77777777" w:rsidR="009435DA" w:rsidRPr="00931638" w:rsidRDefault="009435DA" w:rsidP="00D62FDE">
            <w:pPr>
              <w:jc w:val="center"/>
            </w:pPr>
          </w:p>
        </w:tc>
      </w:tr>
      <w:tr w:rsidR="00641FD7" w:rsidRPr="00222794" w14:paraId="5251A534" w14:textId="77777777" w:rsidTr="0051495E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2EB999E" w14:textId="77777777" w:rsidR="00641FD7" w:rsidRPr="00453D2B" w:rsidRDefault="00641FD7" w:rsidP="00865D30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25</w:t>
            </w:r>
          </w:p>
        </w:tc>
        <w:tc>
          <w:tcPr>
            <w:tcW w:w="3408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3712768" w14:textId="77777777" w:rsidR="009435DA" w:rsidRPr="00931638" w:rsidRDefault="009435DA" w:rsidP="00D62FDE"/>
        </w:tc>
        <w:tc>
          <w:tcPr>
            <w:tcW w:w="2557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7016E90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CFB6379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312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3241F01" w14:textId="77777777" w:rsidR="009435DA" w:rsidRPr="00931638" w:rsidRDefault="009435DA" w:rsidP="00D62FDE">
            <w:pPr>
              <w:jc w:val="center"/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BC6418E" w14:textId="77777777" w:rsidR="009435DA" w:rsidRPr="00931638" w:rsidRDefault="009435DA" w:rsidP="00D62FDE">
            <w:pPr>
              <w:jc w:val="center"/>
            </w:pPr>
          </w:p>
        </w:tc>
        <w:tc>
          <w:tcPr>
            <w:tcW w:w="97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FCDB668" w14:textId="77777777" w:rsidR="009435DA" w:rsidRPr="00931638" w:rsidRDefault="009435DA" w:rsidP="00D62FDE">
            <w:pPr>
              <w:jc w:val="center"/>
            </w:pPr>
          </w:p>
        </w:tc>
        <w:tc>
          <w:tcPr>
            <w:tcW w:w="89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1DB9B1C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89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0DA473B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94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0EB75E7" w14:textId="77777777" w:rsidR="009435DA" w:rsidRPr="00931638" w:rsidRDefault="009435DA" w:rsidP="00D62FDE">
            <w:pPr>
              <w:jc w:val="center"/>
            </w:pP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4170619" w14:textId="77777777" w:rsidR="009435DA" w:rsidRPr="00931638" w:rsidRDefault="009435DA" w:rsidP="00D62FDE">
            <w:pPr>
              <w:jc w:val="center"/>
            </w:pPr>
          </w:p>
        </w:tc>
      </w:tr>
      <w:tr w:rsidR="00641FD7" w:rsidRPr="00222794" w14:paraId="77E81C37" w14:textId="77777777" w:rsidTr="0051495E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13B979B" w14:textId="77777777" w:rsidR="00641FD7" w:rsidRPr="00453D2B" w:rsidRDefault="00641FD7" w:rsidP="00865D30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26</w:t>
            </w:r>
          </w:p>
        </w:tc>
        <w:tc>
          <w:tcPr>
            <w:tcW w:w="3408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633D560" w14:textId="77777777" w:rsidR="009435DA" w:rsidRPr="00931638" w:rsidRDefault="009435DA" w:rsidP="00D62FDE"/>
        </w:tc>
        <w:tc>
          <w:tcPr>
            <w:tcW w:w="2557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D8D82F8" w14:textId="77777777" w:rsidR="00641FD7" w:rsidRPr="00931638" w:rsidRDefault="00641FD7" w:rsidP="00D62FDE">
            <w:pPr>
              <w:pStyle w:val="Header"/>
              <w:spacing w:before="100"/>
              <w:jc w:val="center"/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8E61553" w14:textId="77777777" w:rsidR="009435DA" w:rsidRPr="00931638" w:rsidRDefault="009435DA" w:rsidP="00D62FDE">
            <w:pPr>
              <w:jc w:val="center"/>
            </w:pPr>
          </w:p>
        </w:tc>
        <w:tc>
          <w:tcPr>
            <w:tcW w:w="312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DCCD196" w14:textId="77777777" w:rsidR="00B87735" w:rsidRPr="00931638" w:rsidRDefault="00B87735" w:rsidP="00D62FDE">
            <w:pPr>
              <w:jc w:val="center"/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5916FCA" w14:textId="77777777" w:rsidR="009435DA" w:rsidRPr="00931638" w:rsidRDefault="009435DA" w:rsidP="00D62FDE">
            <w:pPr>
              <w:jc w:val="center"/>
            </w:pPr>
          </w:p>
        </w:tc>
        <w:tc>
          <w:tcPr>
            <w:tcW w:w="97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77A5B72" w14:textId="77777777" w:rsidR="009435DA" w:rsidRPr="00931638" w:rsidRDefault="009435DA" w:rsidP="00D62FDE">
            <w:pPr>
              <w:jc w:val="center"/>
            </w:pPr>
          </w:p>
        </w:tc>
        <w:tc>
          <w:tcPr>
            <w:tcW w:w="89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C12EDB2" w14:textId="77777777" w:rsidR="00641FD7" w:rsidRPr="00931638" w:rsidRDefault="00641FD7" w:rsidP="00D62FDE">
            <w:pPr>
              <w:pStyle w:val="Header"/>
              <w:spacing w:before="100"/>
              <w:jc w:val="center"/>
            </w:pPr>
          </w:p>
        </w:tc>
        <w:tc>
          <w:tcPr>
            <w:tcW w:w="89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D3591DE" w14:textId="77777777" w:rsidR="00641FD7" w:rsidRPr="00931638" w:rsidRDefault="00641FD7" w:rsidP="00D62FDE">
            <w:pPr>
              <w:pStyle w:val="Header"/>
              <w:spacing w:before="100"/>
              <w:jc w:val="center"/>
            </w:pPr>
          </w:p>
        </w:tc>
        <w:tc>
          <w:tcPr>
            <w:tcW w:w="94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B29C113" w14:textId="77777777" w:rsidR="009435DA" w:rsidRPr="00931638" w:rsidRDefault="009435DA" w:rsidP="00D62FDE">
            <w:pPr>
              <w:jc w:val="center"/>
            </w:pP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BE0BE0E" w14:textId="77777777" w:rsidR="009435DA" w:rsidRPr="00931638" w:rsidRDefault="009435DA" w:rsidP="00D62FDE">
            <w:pPr>
              <w:jc w:val="center"/>
            </w:pPr>
          </w:p>
        </w:tc>
      </w:tr>
      <w:tr w:rsidR="00641FD7" w:rsidRPr="00222794" w14:paraId="1C402325" w14:textId="77777777" w:rsidTr="0051495E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E8F5102" w14:textId="77777777" w:rsidR="00641FD7" w:rsidRPr="00453D2B" w:rsidRDefault="00641FD7" w:rsidP="00865D30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27</w:t>
            </w:r>
          </w:p>
        </w:tc>
        <w:tc>
          <w:tcPr>
            <w:tcW w:w="3408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B238A45" w14:textId="77777777" w:rsidR="009435DA" w:rsidRPr="00931638" w:rsidRDefault="009435DA" w:rsidP="00D62FDE"/>
        </w:tc>
        <w:tc>
          <w:tcPr>
            <w:tcW w:w="2557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D7C8363" w14:textId="77777777" w:rsidR="00641FD7" w:rsidRPr="00931638" w:rsidRDefault="00641FD7" w:rsidP="00D62FDE">
            <w:pPr>
              <w:pStyle w:val="Header"/>
              <w:spacing w:before="100"/>
              <w:jc w:val="center"/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CC92C6E" w14:textId="77777777" w:rsidR="00B87735" w:rsidRPr="00931638" w:rsidRDefault="00B87735" w:rsidP="00D62FDE">
            <w:pPr>
              <w:jc w:val="center"/>
            </w:pPr>
          </w:p>
        </w:tc>
        <w:tc>
          <w:tcPr>
            <w:tcW w:w="312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CBA4C07" w14:textId="77777777" w:rsidR="009435DA" w:rsidRPr="00931638" w:rsidRDefault="009435DA" w:rsidP="00D62FDE">
            <w:pPr>
              <w:jc w:val="center"/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203A11A" w14:textId="77777777" w:rsidR="009435DA" w:rsidRPr="00931638" w:rsidRDefault="009435DA" w:rsidP="00D62FDE">
            <w:pPr>
              <w:jc w:val="center"/>
            </w:pPr>
          </w:p>
        </w:tc>
        <w:tc>
          <w:tcPr>
            <w:tcW w:w="97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0484641" w14:textId="77777777" w:rsidR="009435DA" w:rsidRPr="00931638" w:rsidRDefault="009435DA" w:rsidP="00D62FDE">
            <w:pPr>
              <w:jc w:val="center"/>
            </w:pPr>
          </w:p>
        </w:tc>
        <w:tc>
          <w:tcPr>
            <w:tcW w:w="89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FBBDCFE" w14:textId="77777777" w:rsidR="00641FD7" w:rsidRPr="00931638" w:rsidRDefault="00641FD7" w:rsidP="00D62FDE">
            <w:pPr>
              <w:pStyle w:val="Header"/>
              <w:spacing w:before="100"/>
              <w:jc w:val="center"/>
            </w:pPr>
          </w:p>
        </w:tc>
        <w:tc>
          <w:tcPr>
            <w:tcW w:w="89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519CAA7" w14:textId="77777777" w:rsidR="00641FD7" w:rsidRPr="00931638" w:rsidRDefault="00641FD7" w:rsidP="00D62FDE">
            <w:pPr>
              <w:pStyle w:val="Header"/>
              <w:spacing w:before="100"/>
              <w:jc w:val="center"/>
            </w:pPr>
          </w:p>
        </w:tc>
        <w:tc>
          <w:tcPr>
            <w:tcW w:w="94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9801BFE" w14:textId="77777777" w:rsidR="009435DA" w:rsidRPr="00931638" w:rsidRDefault="009435DA" w:rsidP="00D62FDE">
            <w:pPr>
              <w:jc w:val="center"/>
            </w:pP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2BEC95E" w14:textId="77777777" w:rsidR="009435DA" w:rsidRPr="00931638" w:rsidRDefault="009435DA" w:rsidP="00D62FDE">
            <w:pPr>
              <w:jc w:val="center"/>
            </w:pPr>
          </w:p>
        </w:tc>
      </w:tr>
      <w:tr w:rsidR="00641FD7" w:rsidRPr="00222794" w14:paraId="4AB4C443" w14:textId="77777777" w:rsidTr="0051495E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3910FFE" w14:textId="77777777" w:rsidR="00641FD7" w:rsidRPr="00453D2B" w:rsidRDefault="00641FD7" w:rsidP="00865D30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28</w:t>
            </w:r>
          </w:p>
        </w:tc>
        <w:tc>
          <w:tcPr>
            <w:tcW w:w="3408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F1F5D09" w14:textId="77777777" w:rsidR="009435DA" w:rsidRPr="00931638" w:rsidRDefault="009435DA" w:rsidP="00D62FDE"/>
        </w:tc>
        <w:tc>
          <w:tcPr>
            <w:tcW w:w="2557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1411357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88FA7C1" w14:textId="77777777" w:rsidR="009435DA" w:rsidRPr="00931638" w:rsidRDefault="009435DA" w:rsidP="00D62FDE">
            <w:pPr>
              <w:jc w:val="center"/>
            </w:pPr>
          </w:p>
        </w:tc>
        <w:tc>
          <w:tcPr>
            <w:tcW w:w="312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A2364F6" w14:textId="77777777" w:rsidR="00B87735" w:rsidRPr="00931638" w:rsidRDefault="00B87735" w:rsidP="00D62FDE">
            <w:pPr>
              <w:jc w:val="center"/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AE53278" w14:textId="77777777" w:rsidR="009435DA" w:rsidRPr="00931638" w:rsidRDefault="009435DA" w:rsidP="00D62FDE">
            <w:pPr>
              <w:jc w:val="center"/>
            </w:pPr>
          </w:p>
        </w:tc>
        <w:tc>
          <w:tcPr>
            <w:tcW w:w="97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5CDFE3D" w14:textId="77777777" w:rsidR="009435DA" w:rsidRPr="00931638" w:rsidRDefault="009435DA" w:rsidP="00D62FDE">
            <w:pPr>
              <w:jc w:val="center"/>
            </w:pPr>
          </w:p>
        </w:tc>
        <w:tc>
          <w:tcPr>
            <w:tcW w:w="89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A9F1911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89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4916FC6" w14:textId="77777777" w:rsidR="00641FD7" w:rsidRPr="00931638" w:rsidRDefault="00641FD7" w:rsidP="00D62FDE">
            <w:pPr>
              <w:pStyle w:val="20"/>
              <w:rPr>
                <w:rFonts w:ascii="T-FLEX Type A" w:hAnsi="T-FLEX Type A"/>
              </w:rPr>
            </w:pPr>
          </w:p>
        </w:tc>
        <w:tc>
          <w:tcPr>
            <w:tcW w:w="94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A79ED86" w14:textId="77777777" w:rsidR="009435DA" w:rsidRPr="00931638" w:rsidRDefault="009435DA" w:rsidP="00D62FDE">
            <w:pPr>
              <w:jc w:val="center"/>
            </w:pP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29A0B6A" w14:textId="77777777" w:rsidR="009435DA" w:rsidRPr="00931638" w:rsidRDefault="009435DA" w:rsidP="00D62FDE">
            <w:pPr>
              <w:jc w:val="center"/>
            </w:pPr>
          </w:p>
        </w:tc>
      </w:tr>
      <w:tr w:rsidR="00641FD7" w:rsidRPr="00222794" w14:paraId="4A8FCB5B" w14:textId="77777777" w:rsidTr="0051495E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3DA279E" w14:textId="77777777" w:rsidR="00641FD7" w:rsidRPr="00453D2B" w:rsidRDefault="00641FD7" w:rsidP="00865D30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29</w:t>
            </w:r>
          </w:p>
        </w:tc>
        <w:tc>
          <w:tcPr>
            <w:tcW w:w="3408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32E93BE" w14:textId="77777777" w:rsidR="009435DA" w:rsidRPr="00931638" w:rsidRDefault="009435DA" w:rsidP="00D62FDE"/>
        </w:tc>
        <w:tc>
          <w:tcPr>
            <w:tcW w:w="2557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CE6B478" w14:textId="77777777" w:rsidR="00641FD7" w:rsidRPr="00931638" w:rsidRDefault="00641FD7" w:rsidP="00D62FDE">
            <w:pPr>
              <w:pStyle w:val="Header"/>
              <w:spacing w:before="100"/>
              <w:jc w:val="center"/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9A62E44" w14:textId="77777777" w:rsidR="00B87735" w:rsidRPr="00931638" w:rsidRDefault="00B87735" w:rsidP="00D62FDE">
            <w:pPr>
              <w:jc w:val="center"/>
            </w:pPr>
          </w:p>
        </w:tc>
        <w:tc>
          <w:tcPr>
            <w:tcW w:w="312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749DC44" w14:textId="77777777" w:rsidR="009435DA" w:rsidRPr="00931638" w:rsidRDefault="009435DA" w:rsidP="00D62FDE">
            <w:pPr>
              <w:jc w:val="center"/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793F651" w14:textId="77777777" w:rsidR="009435DA" w:rsidRPr="00931638" w:rsidRDefault="009435DA" w:rsidP="00D62FDE">
            <w:pPr>
              <w:jc w:val="center"/>
            </w:pPr>
          </w:p>
        </w:tc>
        <w:tc>
          <w:tcPr>
            <w:tcW w:w="97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25D648F" w14:textId="77777777" w:rsidR="009435DA" w:rsidRPr="00931638" w:rsidRDefault="009435DA" w:rsidP="00D62FDE">
            <w:pPr>
              <w:jc w:val="center"/>
            </w:pPr>
          </w:p>
        </w:tc>
        <w:tc>
          <w:tcPr>
            <w:tcW w:w="89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3E78157" w14:textId="77777777" w:rsidR="00641FD7" w:rsidRPr="00931638" w:rsidRDefault="00641FD7" w:rsidP="00D62FDE">
            <w:pPr>
              <w:pStyle w:val="Header"/>
              <w:spacing w:before="100"/>
              <w:jc w:val="center"/>
            </w:pPr>
          </w:p>
        </w:tc>
        <w:tc>
          <w:tcPr>
            <w:tcW w:w="89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359B3B6" w14:textId="77777777" w:rsidR="00641FD7" w:rsidRPr="00931638" w:rsidRDefault="00641FD7" w:rsidP="00D62FDE">
            <w:pPr>
              <w:pStyle w:val="Header"/>
              <w:spacing w:before="100"/>
              <w:jc w:val="center"/>
            </w:pPr>
          </w:p>
        </w:tc>
        <w:tc>
          <w:tcPr>
            <w:tcW w:w="94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34FFD13" w14:textId="77777777" w:rsidR="009435DA" w:rsidRPr="00931638" w:rsidRDefault="009435DA" w:rsidP="00D62FDE">
            <w:pPr>
              <w:jc w:val="center"/>
            </w:pP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EAC7EF8" w14:textId="77777777" w:rsidR="009435DA" w:rsidRPr="00931638" w:rsidRDefault="009435DA" w:rsidP="00D62FDE">
            <w:pPr>
              <w:jc w:val="center"/>
            </w:pPr>
          </w:p>
        </w:tc>
      </w:tr>
      <w:tr w:rsidR="00641FD7" w:rsidRPr="00222794" w14:paraId="504F0E53" w14:textId="77777777" w:rsidTr="0051495E">
        <w:trPr>
          <w:cantSplit/>
          <w:trHeight w:hRule="exact" w:val="482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979450B" w14:textId="77777777" w:rsidR="00641FD7" w:rsidRPr="000170F2" w:rsidRDefault="00641FD7" w:rsidP="00865D30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30</w:t>
            </w:r>
          </w:p>
        </w:tc>
        <w:tc>
          <w:tcPr>
            <w:tcW w:w="3408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C5A6874" w14:textId="77777777" w:rsidR="00B87735" w:rsidRPr="00931638" w:rsidRDefault="00B87735" w:rsidP="00D62FDE"/>
        </w:tc>
        <w:tc>
          <w:tcPr>
            <w:tcW w:w="2557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365D920" w14:textId="77777777" w:rsidR="00641FD7" w:rsidRPr="00931638" w:rsidRDefault="00641FD7" w:rsidP="00D62FDE">
            <w:pPr>
              <w:pStyle w:val="Header"/>
              <w:spacing w:before="100"/>
              <w:jc w:val="center"/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5474FD4" w14:textId="77777777" w:rsidR="003812EF" w:rsidRPr="00931638" w:rsidRDefault="003812EF" w:rsidP="00D62FDE">
            <w:pPr>
              <w:jc w:val="center"/>
            </w:pPr>
          </w:p>
        </w:tc>
        <w:tc>
          <w:tcPr>
            <w:tcW w:w="312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BCE627D" w14:textId="77777777" w:rsidR="00B87735" w:rsidRPr="00931638" w:rsidRDefault="00B87735" w:rsidP="00D62FDE">
            <w:pPr>
              <w:jc w:val="center"/>
            </w:pPr>
          </w:p>
        </w:tc>
        <w:tc>
          <w:tcPr>
            <w:tcW w:w="3979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7A53398" w14:textId="77777777" w:rsidR="00B87735" w:rsidRPr="00931638" w:rsidRDefault="00B87735" w:rsidP="00D62FDE">
            <w:pPr>
              <w:jc w:val="center"/>
            </w:pPr>
          </w:p>
        </w:tc>
        <w:tc>
          <w:tcPr>
            <w:tcW w:w="97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7B9346C" w14:textId="77777777" w:rsidR="00B87735" w:rsidRPr="00931638" w:rsidRDefault="00B87735" w:rsidP="00D62FDE">
            <w:pPr>
              <w:jc w:val="center"/>
            </w:pPr>
          </w:p>
        </w:tc>
        <w:tc>
          <w:tcPr>
            <w:tcW w:w="89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71CE3C9" w14:textId="77777777" w:rsidR="00641FD7" w:rsidRPr="00931638" w:rsidRDefault="00641FD7" w:rsidP="00D62FDE">
            <w:pPr>
              <w:pStyle w:val="Header"/>
              <w:spacing w:before="100"/>
              <w:jc w:val="center"/>
            </w:pPr>
          </w:p>
        </w:tc>
        <w:tc>
          <w:tcPr>
            <w:tcW w:w="89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A5B539B" w14:textId="77777777" w:rsidR="00641FD7" w:rsidRPr="00931638" w:rsidRDefault="00641FD7" w:rsidP="00D62FDE">
            <w:pPr>
              <w:jc w:val="center"/>
            </w:pPr>
          </w:p>
        </w:tc>
        <w:tc>
          <w:tcPr>
            <w:tcW w:w="94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CA36D5A" w14:textId="77777777" w:rsidR="00B87735" w:rsidRPr="00931638" w:rsidRDefault="00B87735" w:rsidP="00D62FDE">
            <w:pPr>
              <w:jc w:val="center"/>
            </w:pP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4A6DBE7" w14:textId="77777777" w:rsidR="00B87735" w:rsidRPr="00931638" w:rsidRDefault="00B87735" w:rsidP="00D62FDE">
            <w:pPr>
              <w:jc w:val="center"/>
            </w:pPr>
          </w:p>
        </w:tc>
      </w:tr>
    </w:tbl>
    <w:p w14:paraId="03E56517" w14:textId="77777777" w:rsidR="00665F55" w:rsidRDefault="00665F55" w:rsidP="00665F55">
      <w:pPr>
        <w:rPr>
          <w:sz w:val="2"/>
          <w:szCs w:val="2"/>
        </w:rPr>
      </w:pPr>
    </w:p>
    <w:p w14:paraId="1263DC27" w14:textId="77777777" w:rsidR="00665F55" w:rsidRDefault="00665F55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pPr w:leftFromText="187" w:rightFromText="187" w:vertAnchor="page" w:horzAnchor="page" w:tblpX="1052" w:tblpY="289"/>
        <w:tblOverlap w:val="never"/>
        <w:tblW w:w="507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"/>
        <w:gridCol w:w="3403"/>
        <w:gridCol w:w="2553"/>
        <w:gridCol w:w="3973"/>
        <w:gridCol w:w="3122"/>
        <w:gridCol w:w="3973"/>
        <w:gridCol w:w="971"/>
        <w:gridCol w:w="906"/>
        <w:gridCol w:w="906"/>
        <w:gridCol w:w="941"/>
        <w:gridCol w:w="1374"/>
      </w:tblGrid>
      <w:tr w:rsidR="00F91395" w:rsidRPr="00A10391" w14:paraId="2FDA82EA" w14:textId="77777777" w:rsidTr="00F91395">
        <w:trPr>
          <w:cantSplit/>
          <w:trHeight w:val="510"/>
          <w:tblHeader/>
        </w:trPr>
        <w:tc>
          <w:tcPr>
            <w:tcW w:w="283" w:type="dxa"/>
            <w:vMerge w:val="restart"/>
            <w:tcBorders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textDirection w:val="btLr"/>
            <w:vAlign w:val="center"/>
          </w:tcPr>
          <w:p w14:paraId="1C0191DF" w14:textId="77777777" w:rsidR="00F91395" w:rsidRPr="00453D2B" w:rsidRDefault="00F91395" w:rsidP="00DB15EB">
            <w:pPr>
              <w:pStyle w:val="20"/>
              <w:rPr>
                <w:rFonts w:ascii="T-FLEX Type A" w:hAnsi="T-FLEX Type A"/>
                <w:i w:val="0"/>
              </w:rPr>
            </w:pPr>
            <w:r w:rsidRPr="00453D2B">
              <w:rPr>
                <w:rFonts w:ascii="T-FLEX Type A" w:hAnsi="T-FLEX Type A"/>
                <w:i w:val="0"/>
              </w:rPr>
              <w:lastRenderedPageBreak/>
              <w:t>№ строки</w:t>
            </w:r>
          </w:p>
        </w:tc>
        <w:tc>
          <w:tcPr>
            <w:tcW w:w="3403" w:type="dxa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345D95A" w14:textId="77777777" w:rsidR="00F91395" w:rsidRPr="00453D2B" w:rsidRDefault="00F91395" w:rsidP="00DB15EB">
            <w:pPr>
              <w:pStyle w:val="20"/>
              <w:rPr>
                <w:rFonts w:ascii="T-FLEX Type A" w:hAnsi="T-FLEX Type A"/>
                <w:i w:val="0"/>
                <w:sz w:val="32"/>
              </w:rPr>
            </w:pPr>
            <w:r w:rsidRPr="00453D2B">
              <w:rPr>
                <w:rFonts w:ascii="T-FLEX Type A" w:hAnsi="T-FLEX Type A"/>
                <w:i w:val="0"/>
                <w:sz w:val="32"/>
              </w:rPr>
              <w:t>Наименование</w:t>
            </w:r>
          </w:p>
        </w:tc>
        <w:tc>
          <w:tcPr>
            <w:tcW w:w="2553" w:type="dxa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9B01429" w14:textId="77777777" w:rsidR="00F91395" w:rsidRPr="00453D2B" w:rsidRDefault="00F91395" w:rsidP="00DB15EB">
            <w:pPr>
              <w:pStyle w:val="20"/>
              <w:rPr>
                <w:rFonts w:ascii="T-FLEX Type A" w:hAnsi="T-FLEX Type A"/>
                <w:i w:val="0"/>
                <w:sz w:val="32"/>
              </w:rPr>
            </w:pPr>
            <w:r w:rsidRPr="00453D2B">
              <w:rPr>
                <w:rFonts w:ascii="T-FLEX Type A" w:hAnsi="T-FLEX Type A"/>
                <w:i w:val="0"/>
                <w:sz w:val="32"/>
              </w:rPr>
              <w:t>Код продукции</w:t>
            </w:r>
          </w:p>
        </w:tc>
        <w:tc>
          <w:tcPr>
            <w:tcW w:w="3973" w:type="dxa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30220CB" w14:textId="77777777" w:rsidR="00F91395" w:rsidRPr="00453D2B" w:rsidRDefault="00F91395" w:rsidP="00DB15EB">
            <w:pPr>
              <w:pStyle w:val="20"/>
              <w:tabs>
                <w:tab w:val="clear" w:pos="4153"/>
                <w:tab w:val="center" w:pos="3709"/>
              </w:tabs>
              <w:ind w:left="24" w:right="0"/>
              <w:rPr>
                <w:rFonts w:ascii="T-FLEX Type A" w:hAnsi="T-FLEX Type A"/>
                <w:i w:val="0"/>
                <w:sz w:val="32"/>
              </w:rPr>
            </w:pPr>
            <w:r w:rsidRPr="00453D2B">
              <w:rPr>
                <w:rFonts w:ascii="T-FLEX Type A" w:hAnsi="T-FLEX Type A"/>
                <w:i w:val="0"/>
                <w:sz w:val="32"/>
              </w:rPr>
              <w:t>Обозначение документа на поставку</w:t>
            </w:r>
          </w:p>
        </w:tc>
        <w:tc>
          <w:tcPr>
            <w:tcW w:w="3122" w:type="dxa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3B0E98E" w14:textId="77777777" w:rsidR="00F91395" w:rsidRPr="00453D2B" w:rsidRDefault="00F91395" w:rsidP="00DB15EB">
            <w:pPr>
              <w:pStyle w:val="20"/>
              <w:rPr>
                <w:rFonts w:ascii="T-FLEX Type A" w:hAnsi="T-FLEX Type A"/>
                <w:i w:val="0"/>
                <w:sz w:val="32"/>
              </w:rPr>
            </w:pPr>
            <w:r w:rsidRPr="00453D2B">
              <w:rPr>
                <w:rFonts w:ascii="T-FLEX Type A" w:hAnsi="T-FLEX Type A"/>
                <w:i w:val="0"/>
                <w:sz w:val="32"/>
              </w:rPr>
              <w:t>Поставщик</w:t>
            </w:r>
          </w:p>
        </w:tc>
        <w:tc>
          <w:tcPr>
            <w:tcW w:w="3973" w:type="dxa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4FCD650" w14:textId="77777777" w:rsidR="00F91395" w:rsidRPr="00453D2B" w:rsidRDefault="00F91395" w:rsidP="00DB15EB">
            <w:pPr>
              <w:pStyle w:val="20"/>
              <w:rPr>
                <w:rFonts w:ascii="T-FLEX Type A" w:hAnsi="T-FLEX Type A"/>
                <w:i w:val="0"/>
                <w:sz w:val="32"/>
              </w:rPr>
            </w:pPr>
            <w:r w:rsidRPr="00453D2B">
              <w:rPr>
                <w:rFonts w:ascii="T-FLEX Type A" w:hAnsi="T-FLEX Type A"/>
                <w:i w:val="0"/>
                <w:sz w:val="32"/>
              </w:rPr>
              <w:t>Куда входит</w:t>
            </w:r>
            <w:r w:rsidRPr="00453D2B">
              <w:rPr>
                <w:rFonts w:ascii="T-FLEX Type A" w:hAnsi="T-FLEX Type A"/>
                <w:i w:val="0"/>
                <w:sz w:val="32"/>
              </w:rPr>
              <w:br/>
              <w:t>(обозначение)</w:t>
            </w:r>
          </w:p>
        </w:tc>
        <w:tc>
          <w:tcPr>
            <w:tcW w:w="3724" w:type="dxa"/>
            <w:gridSpan w:val="4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2B679DA" w14:textId="77777777" w:rsidR="00F91395" w:rsidRPr="00EF2578" w:rsidRDefault="00F91395" w:rsidP="00DB15EB">
            <w:pPr>
              <w:pStyle w:val="20"/>
              <w:rPr>
                <w:rFonts w:ascii="Times New Roman" w:hAnsi="Times New Roman"/>
                <w:i w:val="0"/>
              </w:rPr>
            </w:pPr>
            <w:r w:rsidRPr="00453D2B">
              <w:rPr>
                <w:rFonts w:ascii="T-FLEX Type A" w:hAnsi="T-FLEX Type A"/>
                <w:i w:val="0"/>
                <w:sz w:val="32"/>
              </w:rPr>
              <w:t>Количество</w:t>
            </w:r>
          </w:p>
        </w:tc>
        <w:tc>
          <w:tcPr>
            <w:tcW w:w="1374" w:type="dxa"/>
            <w:vMerge w:val="restart"/>
            <w:tcBorders>
              <w:left w:val="single" w:sz="12" w:space="0" w:color="auto"/>
              <w:bottom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D6D8246" w14:textId="77777777" w:rsidR="00F91395" w:rsidRPr="009649BF" w:rsidRDefault="00F91395" w:rsidP="00DB15EB">
            <w:pPr>
              <w:pStyle w:val="20"/>
              <w:rPr>
                <w:rFonts w:ascii="T-FLEX Type A" w:hAnsi="T-FLEX Type A"/>
                <w:i w:val="0"/>
                <w:sz w:val="32"/>
              </w:rPr>
            </w:pPr>
            <w:r w:rsidRPr="009649BF">
              <w:rPr>
                <w:rFonts w:ascii="T-FLEX Type A" w:hAnsi="T-FLEX Type A"/>
                <w:i w:val="0"/>
                <w:sz w:val="32"/>
              </w:rPr>
              <w:t>Приме-</w:t>
            </w:r>
          </w:p>
          <w:p w14:paraId="1D2BAEB8" w14:textId="77777777" w:rsidR="00F91395" w:rsidRPr="009649BF" w:rsidRDefault="00F91395" w:rsidP="00DB15EB">
            <w:pPr>
              <w:jc w:val="center"/>
              <w:rPr>
                <w:i/>
              </w:rPr>
            </w:pPr>
            <w:proofErr w:type="spellStart"/>
            <w:r w:rsidRPr="009649BF">
              <w:rPr>
                <w:sz w:val="32"/>
              </w:rPr>
              <w:t>чание</w:t>
            </w:r>
            <w:proofErr w:type="spellEnd"/>
          </w:p>
        </w:tc>
      </w:tr>
      <w:tr w:rsidR="00F91395" w:rsidRPr="00A10391" w14:paraId="32B6F9DE" w14:textId="77777777" w:rsidTr="002976F8">
        <w:trPr>
          <w:cantSplit/>
          <w:trHeight w:hRule="exact" w:val="1020"/>
          <w:tblHeader/>
        </w:trPr>
        <w:tc>
          <w:tcPr>
            <w:tcW w:w="283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textDirection w:val="btLr"/>
            <w:vAlign w:val="center"/>
          </w:tcPr>
          <w:p w14:paraId="6CDD1C14" w14:textId="77777777" w:rsidR="00F91395" w:rsidRPr="00453D2B" w:rsidRDefault="00F91395" w:rsidP="00DB15EB">
            <w:pPr>
              <w:pStyle w:val="20"/>
              <w:rPr>
                <w:rFonts w:ascii="T-FLEX Type A" w:hAnsi="T-FLEX Type A"/>
                <w:i w:val="0"/>
                <w:sz w:val="18"/>
              </w:rPr>
            </w:pPr>
          </w:p>
        </w:tc>
        <w:tc>
          <w:tcPr>
            <w:tcW w:w="340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</w:tcPr>
          <w:p w14:paraId="798B19A2" w14:textId="77777777" w:rsidR="00F91395" w:rsidRPr="00453D2B" w:rsidRDefault="00F91395" w:rsidP="00DB15EB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255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</w:tcPr>
          <w:p w14:paraId="68634B1E" w14:textId="77777777" w:rsidR="00F91395" w:rsidRPr="00453D2B" w:rsidRDefault="00F91395" w:rsidP="00DB15EB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</w:tcPr>
          <w:p w14:paraId="4445B40F" w14:textId="77777777" w:rsidR="00F91395" w:rsidRPr="00453D2B" w:rsidRDefault="00F91395" w:rsidP="00DB15EB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12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</w:tcPr>
          <w:p w14:paraId="41198E72" w14:textId="77777777" w:rsidR="00F91395" w:rsidRPr="00453D2B" w:rsidRDefault="00F91395" w:rsidP="00DB15EB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C7A93F1" w14:textId="77777777" w:rsidR="00F91395" w:rsidRPr="00453D2B" w:rsidRDefault="00F91395" w:rsidP="00DB15EB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71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170" w:type="dxa"/>
              <w:right w:w="28" w:type="dxa"/>
            </w:tcMar>
            <w:vAlign w:val="center"/>
          </w:tcPr>
          <w:p w14:paraId="558A46F0" w14:textId="77777777" w:rsidR="00F91395" w:rsidRPr="00641FD7" w:rsidRDefault="00F91395" w:rsidP="00DB15EB">
            <w:pPr>
              <w:pStyle w:val="20"/>
              <w:ind w:left="-254"/>
              <w:rPr>
                <w:rFonts w:ascii="T-FLEX Type A" w:hAnsi="T-FLEX Type A"/>
                <w:i w:val="0"/>
                <w:spacing w:val="-14"/>
                <w:sz w:val="27"/>
              </w:rPr>
            </w:pPr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>на</w:t>
            </w:r>
            <w:r>
              <w:rPr>
                <w:rFonts w:ascii="T-FLEX Type A" w:hAnsi="T-FLEX Type A"/>
                <w:i w:val="0"/>
                <w:spacing w:val="-14"/>
                <w:sz w:val="27"/>
              </w:rPr>
              <w:br/>
            </w:r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>изделие</w:t>
            </w:r>
          </w:p>
        </w:tc>
        <w:tc>
          <w:tcPr>
            <w:tcW w:w="90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113" w:type="dxa"/>
              <w:bottom w:w="113" w:type="dxa"/>
              <w:right w:w="28" w:type="dxa"/>
            </w:tcMar>
            <w:vAlign w:val="center"/>
          </w:tcPr>
          <w:p w14:paraId="34D03C7B" w14:textId="77777777" w:rsidR="00F91395" w:rsidRPr="00641FD7" w:rsidRDefault="00F91395" w:rsidP="00DB15EB">
            <w:pPr>
              <w:pStyle w:val="20"/>
              <w:ind w:left="-173"/>
              <w:rPr>
                <w:rFonts w:ascii="T-FLEX Type A" w:hAnsi="T-FLEX Type A"/>
                <w:i w:val="0"/>
                <w:spacing w:val="-14"/>
                <w:sz w:val="27"/>
              </w:rPr>
            </w:pPr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 xml:space="preserve">в </w:t>
            </w:r>
            <w:proofErr w:type="gramStart"/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>комп-</w:t>
            </w:r>
            <w:proofErr w:type="spellStart"/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>лекты</w:t>
            </w:r>
            <w:proofErr w:type="spellEnd"/>
            <w:proofErr w:type="gramEnd"/>
          </w:p>
        </w:tc>
        <w:tc>
          <w:tcPr>
            <w:tcW w:w="90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170" w:type="dxa"/>
              <w:bottom w:w="170" w:type="dxa"/>
              <w:right w:w="28" w:type="dxa"/>
            </w:tcMar>
            <w:vAlign w:val="center"/>
          </w:tcPr>
          <w:p w14:paraId="33AD059D" w14:textId="77777777" w:rsidR="00F91395" w:rsidRPr="00641FD7" w:rsidRDefault="00F91395" w:rsidP="00DB15EB">
            <w:pPr>
              <w:pStyle w:val="20"/>
              <w:ind w:left="-283"/>
              <w:rPr>
                <w:rFonts w:ascii="T-FLEX Type A" w:hAnsi="T-FLEX Type A"/>
                <w:i w:val="0"/>
                <w:spacing w:val="-14"/>
                <w:sz w:val="27"/>
              </w:rPr>
            </w:pPr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>на ре-</w:t>
            </w:r>
            <w:proofErr w:type="spellStart"/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>гулир</w:t>
            </w:r>
            <w:proofErr w:type="spellEnd"/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>.</w:t>
            </w:r>
          </w:p>
        </w:tc>
        <w:tc>
          <w:tcPr>
            <w:tcW w:w="941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FBD2417" w14:textId="77777777" w:rsidR="00F91395" w:rsidRPr="00453D2B" w:rsidRDefault="00F91395" w:rsidP="00DB15EB">
            <w:pPr>
              <w:pStyle w:val="20"/>
              <w:rPr>
                <w:rFonts w:ascii="T-FLEX Type A" w:hAnsi="T-FLEX Type A"/>
                <w:i w:val="0"/>
                <w:sz w:val="27"/>
              </w:rPr>
            </w:pPr>
            <w:r w:rsidRPr="00453D2B">
              <w:rPr>
                <w:rFonts w:ascii="T-FLEX Type A" w:hAnsi="T-FLEX Type A"/>
                <w:i w:val="0"/>
                <w:sz w:val="27"/>
              </w:rPr>
              <w:t>Всего</w:t>
            </w:r>
          </w:p>
        </w:tc>
        <w:tc>
          <w:tcPr>
            <w:tcW w:w="1374" w:type="dxa"/>
            <w:vMerge/>
            <w:tcBorders>
              <w:left w:val="single" w:sz="12" w:space="0" w:color="auto"/>
              <w:bottom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61E47D7" w14:textId="77777777" w:rsidR="00F91395" w:rsidRPr="00453D2B" w:rsidRDefault="00F91395" w:rsidP="00DB15EB">
            <w:pPr>
              <w:pStyle w:val="20"/>
              <w:rPr>
                <w:rFonts w:ascii="T-FLEX Type A" w:hAnsi="T-FLEX Type A"/>
                <w:i w:val="0"/>
              </w:rPr>
            </w:pPr>
          </w:p>
        </w:tc>
      </w:tr>
      <w:tr w:rsidR="00F91395" w:rsidRPr="00222794" w14:paraId="332C0952" w14:textId="77777777" w:rsidTr="002976F8">
        <w:trPr>
          <w:cantSplit/>
          <w:trHeight w:hRule="exact" w:val="454"/>
        </w:trPr>
        <w:tc>
          <w:tcPr>
            <w:tcW w:w="283" w:type="dxa"/>
            <w:tcBorders>
              <w:top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09C8FAB" w14:textId="77777777" w:rsidR="00F91395" w:rsidRPr="00453D2B" w:rsidRDefault="00F91395" w:rsidP="00DB15EB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1405AAF" w14:textId="77777777" w:rsidR="00F91395" w:rsidRPr="00931638" w:rsidRDefault="00F91395" w:rsidP="00D62FDE"/>
        </w:tc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CE38A99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048CAB3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1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395266E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BF0339C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8F8C5DB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ACB48D5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3B61155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AC3D0C1" w14:textId="77777777" w:rsidR="00F91395" w:rsidRPr="00931638" w:rsidRDefault="00F91395" w:rsidP="00D62FDE">
            <w:pPr>
              <w:jc w:val="center"/>
            </w:pPr>
          </w:p>
        </w:tc>
        <w:tc>
          <w:tcPr>
            <w:tcW w:w="137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52C6504" w14:textId="77777777" w:rsidR="00F91395" w:rsidRPr="00931638" w:rsidRDefault="00F91395" w:rsidP="00D62FDE">
            <w:pPr>
              <w:jc w:val="center"/>
            </w:pPr>
          </w:p>
        </w:tc>
      </w:tr>
      <w:tr w:rsidR="00F91395" w:rsidRPr="00222794" w14:paraId="302E4E75" w14:textId="77777777" w:rsidTr="002976F8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B6E517A" w14:textId="77777777" w:rsidR="00F91395" w:rsidRPr="00453D2B" w:rsidRDefault="00F91395" w:rsidP="00DB15EB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2388220" w14:textId="77777777" w:rsidR="00F91395" w:rsidRPr="00931638" w:rsidRDefault="00F91395" w:rsidP="00D62FDE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CE4C012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EA94018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E0C8C1F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2684BF8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637203E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BDCB860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D9A0A26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9843463" w14:textId="77777777" w:rsidR="00F91395" w:rsidRPr="00931638" w:rsidRDefault="00F91395" w:rsidP="00D62FDE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FDA990C" w14:textId="77777777" w:rsidR="00F91395" w:rsidRPr="00931638" w:rsidRDefault="00F91395" w:rsidP="00D62FDE">
            <w:pPr>
              <w:jc w:val="center"/>
            </w:pPr>
          </w:p>
        </w:tc>
      </w:tr>
      <w:tr w:rsidR="00F91395" w:rsidRPr="00222794" w14:paraId="18F42688" w14:textId="77777777" w:rsidTr="002976F8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B84A3F6" w14:textId="77777777" w:rsidR="00F91395" w:rsidRPr="00453D2B" w:rsidRDefault="00F91395" w:rsidP="00DB15EB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3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A92FCD2" w14:textId="77777777" w:rsidR="00F91395" w:rsidRPr="00931638" w:rsidRDefault="00F91395" w:rsidP="00D62FDE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3F9BFDB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F421DE7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68235F5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C5CC866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E80ED70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321A93E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D669B45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45F87B3" w14:textId="77777777" w:rsidR="00F91395" w:rsidRPr="00931638" w:rsidRDefault="00F91395" w:rsidP="00D62FDE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FE5AB94" w14:textId="77777777" w:rsidR="00F91395" w:rsidRPr="00931638" w:rsidRDefault="00F91395" w:rsidP="00D62FDE">
            <w:pPr>
              <w:jc w:val="center"/>
            </w:pPr>
          </w:p>
        </w:tc>
      </w:tr>
      <w:tr w:rsidR="00F91395" w:rsidRPr="00222794" w14:paraId="63C43C71" w14:textId="77777777" w:rsidTr="002976F8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976FA1C" w14:textId="77777777" w:rsidR="00F91395" w:rsidRPr="00453D2B" w:rsidRDefault="00F91395" w:rsidP="00DB15EB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4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465E1AF" w14:textId="77777777" w:rsidR="00F91395" w:rsidRPr="00931638" w:rsidRDefault="00F91395" w:rsidP="00D62FDE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38FC46D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D6F58DF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3B14399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27AFD3B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3518033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8AFEE1C" w14:textId="77777777" w:rsidR="00F91395" w:rsidRPr="00931638" w:rsidRDefault="00F91395" w:rsidP="00D62FDE">
            <w:pPr>
              <w:pStyle w:val="Header"/>
              <w:spacing w:before="100"/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04E69E2" w14:textId="77777777" w:rsidR="00F91395" w:rsidRPr="00931638" w:rsidRDefault="00F91395" w:rsidP="00D62FDE">
            <w:pPr>
              <w:pStyle w:val="Header"/>
              <w:spacing w:before="100"/>
              <w:jc w:val="center"/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B40E867" w14:textId="77777777" w:rsidR="00F91395" w:rsidRPr="00931638" w:rsidRDefault="00F91395" w:rsidP="00D62FDE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420A770" w14:textId="77777777" w:rsidR="00F91395" w:rsidRPr="00931638" w:rsidRDefault="00F91395" w:rsidP="00D62FDE">
            <w:pPr>
              <w:jc w:val="center"/>
            </w:pPr>
          </w:p>
        </w:tc>
      </w:tr>
      <w:tr w:rsidR="00F91395" w:rsidRPr="00222794" w14:paraId="676D3C60" w14:textId="77777777" w:rsidTr="002976F8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A4FA333" w14:textId="77777777" w:rsidR="00F91395" w:rsidRPr="00453D2B" w:rsidRDefault="00F91395" w:rsidP="00DB15EB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5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C34C7CC" w14:textId="77777777" w:rsidR="00F91395" w:rsidRPr="00931638" w:rsidRDefault="00F91395" w:rsidP="00D62FDE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FE1C914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3EBFAA7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EFBB235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8F0776B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C220762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0820754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75FFB5C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83AA3BC" w14:textId="77777777" w:rsidR="00F91395" w:rsidRPr="00931638" w:rsidRDefault="00F91395" w:rsidP="00D62FDE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CA81653" w14:textId="77777777" w:rsidR="00F91395" w:rsidRPr="00931638" w:rsidRDefault="00F91395" w:rsidP="00D62FDE">
            <w:pPr>
              <w:jc w:val="center"/>
            </w:pPr>
          </w:p>
        </w:tc>
      </w:tr>
      <w:tr w:rsidR="00F91395" w:rsidRPr="00222794" w14:paraId="35C6AB69" w14:textId="77777777" w:rsidTr="002976F8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4B220FD" w14:textId="77777777" w:rsidR="00F91395" w:rsidRPr="00453D2B" w:rsidRDefault="00F91395" w:rsidP="00DB15EB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6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0A87C41" w14:textId="77777777" w:rsidR="00F91395" w:rsidRPr="00931638" w:rsidRDefault="00F91395" w:rsidP="00D62FDE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AB38421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3E0E0DF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51FA0A7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963181C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9A0C44F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797F83F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C1B51CA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F1DA879" w14:textId="77777777" w:rsidR="00F91395" w:rsidRPr="00931638" w:rsidRDefault="00F91395" w:rsidP="00D62FDE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FD4E79F" w14:textId="77777777" w:rsidR="00F91395" w:rsidRPr="00931638" w:rsidRDefault="00F91395" w:rsidP="00D62FDE">
            <w:pPr>
              <w:jc w:val="center"/>
            </w:pPr>
          </w:p>
        </w:tc>
      </w:tr>
      <w:tr w:rsidR="00F91395" w:rsidRPr="00222794" w14:paraId="47E44440" w14:textId="77777777" w:rsidTr="002976F8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1AA9D29" w14:textId="77777777" w:rsidR="00F91395" w:rsidRPr="00453D2B" w:rsidRDefault="00F91395" w:rsidP="00DB15EB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7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95BE259" w14:textId="77777777" w:rsidR="00F91395" w:rsidRPr="00931638" w:rsidRDefault="00F91395" w:rsidP="00D62FDE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5072981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ED0040B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D37ED17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58F760D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BB0C3BD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751FC9B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F54A312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D00BE6E" w14:textId="77777777" w:rsidR="00F91395" w:rsidRPr="00931638" w:rsidRDefault="00F91395" w:rsidP="00D62FDE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0967A73" w14:textId="77777777" w:rsidR="00F91395" w:rsidRPr="00931638" w:rsidRDefault="00F91395" w:rsidP="00D62FDE">
            <w:pPr>
              <w:jc w:val="center"/>
            </w:pPr>
          </w:p>
        </w:tc>
      </w:tr>
      <w:tr w:rsidR="00F91395" w:rsidRPr="00222794" w14:paraId="7E7F1871" w14:textId="77777777" w:rsidTr="002976F8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B1B271D" w14:textId="77777777" w:rsidR="00F91395" w:rsidRPr="00453D2B" w:rsidRDefault="00F91395" w:rsidP="00DB15EB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8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BB85188" w14:textId="77777777" w:rsidR="00F91395" w:rsidRPr="00931638" w:rsidRDefault="00F91395" w:rsidP="00D62FDE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91CD1FA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1B06287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6C08E70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4253DC6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3BF9BA9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8C38E38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133BC82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8D3899D" w14:textId="77777777" w:rsidR="00F91395" w:rsidRPr="00931638" w:rsidRDefault="00F91395" w:rsidP="00D62FDE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6532354" w14:textId="77777777" w:rsidR="00F91395" w:rsidRPr="00931638" w:rsidRDefault="00F91395" w:rsidP="00D62FDE">
            <w:pPr>
              <w:jc w:val="center"/>
            </w:pPr>
          </w:p>
        </w:tc>
      </w:tr>
      <w:tr w:rsidR="00F91395" w:rsidRPr="00222794" w14:paraId="136CDBF6" w14:textId="77777777" w:rsidTr="002976F8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CD99977" w14:textId="77777777" w:rsidR="00F91395" w:rsidRPr="00453D2B" w:rsidRDefault="00F91395" w:rsidP="00DB15EB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9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2E15227" w14:textId="77777777" w:rsidR="00F91395" w:rsidRPr="00931638" w:rsidRDefault="00F91395" w:rsidP="00D62FDE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9199FF9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71AEC65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EEBCFD5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7910303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12D3B65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F4C5919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F02F1E5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F06A18D" w14:textId="77777777" w:rsidR="00F91395" w:rsidRPr="00931638" w:rsidRDefault="00F91395" w:rsidP="00D62FDE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C708360" w14:textId="77777777" w:rsidR="00F91395" w:rsidRPr="00931638" w:rsidRDefault="00F91395" w:rsidP="00D62FDE">
            <w:pPr>
              <w:jc w:val="center"/>
            </w:pPr>
          </w:p>
        </w:tc>
      </w:tr>
      <w:tr w:rsidR="00F91395" w:rsidRPr="00222794" w14:paraId="2C77B918" w14:textId="77777777" w:rsidTr="002976F8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23F16ED" w14:textId="77777777" w:rsidR="00F91395" w:rsidRPr="00453D2B" w:rsidRDefault="00F91395" w:rsidP="00DB15EB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10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95F6287" w14:textId="77777777" w:rsidR="00F91395" w:rsidRPr="00931638" w:rsidRDefault="00F91395" w:rsidP="00D62FDE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B53CC7B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8D852B1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DE91922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275F61C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26F51F5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3A81047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1853967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EF7F470" w14:textId="77777777" w:rsidR="00F91395" w:rsidRPr="00931638" w:rsidRDefault="00F91395" w:rsidP="00D62FDE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9696C98" w14:textId="77777777" w:rsidR="00F91395" w:rsidRPr="00931638" w:rsidRDefault="00F91395" w:rsidP="00D62FDE">
            <w:pPr>
              <w:jc w:val="center"/>
            </w:pPr>
          </w:p>
        </w:tc>
      </w:tr>
      <w:tr w:rsidR="00F91395" w:rsidRPr="00222794" w14:paraId="542139D9" w14:textId="77777777" w:rsidTr="002976F8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8049834" w14:textId="77777777" w:rsidR="00F91395" w:rsidRPr="00453D2B" w:rsidRDefault="00F91395" w:rsidP="00DB15EB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11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34FA522" w14:textId="77777777" w:rsidR="00F91395" w:rsidRPr="00931638" w:rsidRDefault="00F91395" w:rsidP="00D62FDE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17EE392" w14:textId="77777777" w:rsidR="00F91395" w:rsidRPr="00931638" w:rsidRDefault="00F91395" w:rsidP="00D62FDE">
            <w:pPr>
              <w:pStyle w:val="Header"/>
              <w:spacing w:before="100"/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BECFFD3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E1F2CCC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D068492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E18B58C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4F993E7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5ABC8CD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A43500A" w14:textId="77777777" w:rsidR="00F91395" w:rsidRPr="00931638" w:rsidRDefault="00F91395" w:rsidP="00D62FDE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3627B4E" w14:textId="77777777" w:rsidR="00F91395" w:rsidRPr="00931638" w:rsidRDefault="00F91395" w:rsidP="00D62FDE">
            <w:pPr>
              <w:jc w:val="center"/>
            </w:pPr>
          </w:p>
        </w:tc>
      </w:tr>
      <w:tr w:rsidR="00F91395" w:rsidRPr="00222794" w14:paraId="7DD731C5" w14:textId="77777777" w:rsidTr="002976F8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9B523DC" w14:textId="77777777" w:rsidR="00F91395" w:rsidRPr="00453D2B" w:rsidRDefault="00F91395" w:rsidP="00DB15EB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12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52D6339" w14:textId="77777777" w:rsidR="00F91395" w:rsidRPr="00931638" w:rsidRDefault="00F91395" w:rsidP="00D62FDE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944534E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D3CA9C1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B4949D2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5A1EF08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05BD58D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E1C85A6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73FFBDB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CADF67E" w14:textId="77777777" w:rsidR="00F91395" w:rsidRPr="00931638" w:rsidRDefault="00F91395" w:rsidP="00D62FDE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8D63C61" w14:textId="77777777" w:rsidR="00F91395" w:rsidRPr="00931638" w:rsidRDefault="00F91395" w:rsidP="00D62FDE">
            <w:pPr>
              <w:jc w:val="center"/>
            </w:pPr>
          </w:p>
        </w:tc>
      </w:tr>
      <w:tr w:rsidR="00F91395" w:rsidRPr="00222794" w14:paraId="0E66E707" w14:textId="77777777" w:rsidTr="002976F8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39D5F48" w14:textId="77777777" w:rsidR="00F91395" w:rsidRPr="00453D2B" w:rsidRDefault="00F91395" w:rsidP="00DB15EB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13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75D2BCB" w14:textId="77777777" w:rsidR="00F91395" w:rsidRPr="00931638" w:rsidRDefault="00F91395" w:rsidP="00D62FDE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C65CE09" w14:textId="77777777" w:rsidR="00F91395" w:rsidRPr="00931638" w:rsidRDefault="00F91395" w:rsidP="00D62FDE">
            <w:pPr>
              <w:pStyle w:val="20"/>
              <w:ind w:left="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89DE718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CB7438F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DA79580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11F0D17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F461108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E084C7A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F6AC5BA" w14:textId="77777777" w:rsidR="00F91395" w:rsidRPr="00931638" w:rsidRDefault="00F91395" w:rsidP="00D62FDE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E304F82" w14:textId="77777777" w:rsidR="00F91395" w:rsidRPr="00931638" w:rsidRDefault="00F91395" w:rsidP="00D62FDE">
            <w:pPr>
              <w:jc w:val="center"/>
            </w:pPr>
          </w:p>
        </w:tc>
      </w:tr>
      <w:tr w:rsidR="00F91395" w:rsidRPr="00222794" w14:paraId="6F3193B2" w14:textId="77777777" w:rsidTr="002976F8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CB99EE2" w14:textId="77777777" w:rsidR="00F91395" w:rsidRPr="00453D2B" w:rsidRDefault="00F91395" w:rsidP="00DB15EB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14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8110571" w14:textId="77777777" w:rsidR="00F91395" w:rsidRPr="00931638" w:rsidRDefault="00F91395" w:rsidP="00D62FDE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00A8283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E3DB9DA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10FA700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0869DCB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76032B6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0865246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C0F2AC9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CE9354F" w14:textId="77777777" w:rsidR="00F91395" w:rsidRPr="00931638" w:rsidRDefault="00F91395" w:rsidP="00D62FDE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9AF252B" w14:textId="77777777" w:rsidR="00F91395" w:rsidRPr="00931638" w:rsidRDefault="00F91395" w:rsidP="00D62FDE">
            <w:pPr>
              <w:jc w:val="center"/>
            </w:pPr>
          </w:p>
        </w:tc>
      </w:tr>
      <w:tr w:rsidR="00F91395" w:rsidRPr="00222794" w14:paraId="4B6168EB" w14:textId="77777777" w:rsidTr="002976F8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BFC12E4" w14:textId="77777777" w:rsidR="00F91395" w:rsidRPr="00453D2B" w:rsidRDefault="00F91395" w:rsidP="00DB15EB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15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06D9F26" w14:textId="77777777" w:rsidR="00F91395" w:rsidRPr="00931638" w:rsidRDefault="00F91395" w:rsidP="00D62FDE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87F6B58" w14:textId="77777777" w:rsidR="00F91395" w:rsidRPr="00931638" w:rsidRDefault="00F91395" w:rsidP="00D62FDE">
            <w:pPr>
              <w:pStyle w:val="20"/>
              <w:ind w:left="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B45D03C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052494B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FD27E44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942BD24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05EB7A9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CB8C755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7C3C1CC" w14:textId="77777777" w:rsidR="00F91395" w:rsidRPr="00931638" w:rsidRDefault="00F91395" w:rsidP="00D62FDE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BEE989C" w14:textId="77777777" w:rsidR="00F91395" w:rsidRPr="00931638" w:rsidRDefault="00F91395" w:rsidP="00D62FDE">
            <w:pPr>
              <w:jc w:val="center"/>
            </w:pPr>
          </w:p>
        </w:tc>
      </w:tr>
      <w:tr w:rsidR="00F91395" w:rsidRPr="00222794" w14:paraId="18DAC0E2" w14:textId="77777777" w:rsidTr="002976F8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302EDD0" w14:textId="77777777" w:rsidR="00F91395" w:rsidRPr="00453D2B" w:rsidRDefault="00F91395" w:rsidP="00DB15EB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16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26A3AB9" w14:textId="77777777" w:rsidR="00F91395" w:rsidRPr="00931638" w:rsidRDefault="00F91395" w:rsidP="00D62FDE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05BB647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96CB149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9DA2227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05CE379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68F605D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570AD98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EC089F1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B78C7B5" w14:textId="77777777" w:rsidR="00F91395" w:rsidRPr="00931638" w:rsidRDefault="00F91395" w:rsidP="00D62FDE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392267A" w14:textId="77777777" w:rsidR="00F91395" w:rsidRPr="00931638" w:rsidRDefault="00F91395" w:rsidP="00D62FDE">
            <w:pPr>
              <w:jc w:val="center"/>
            </w:pPr>
          </w:p>
        </w:tc>
      </w:tr>
      <w:tr w:rsidR="00F91395" w:rsidRPr="00222794" w14:paraId="7C110D66" w14:textId="77777777" w:rsidTr="002976F8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B26582C" w14:textId="77777777" w:rsidR="00F91395" w:rsidRPr="00453D2B" w:rsidRDefault="00F91395" w:rsidP="00DB15EB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17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911610F" w14:textId="77777777" w:rsidR="00F91395" w:rsidRPr="00931638" w:rsidRDefault="00F91395" w:rsidP="00D62FDE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AC54475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CE00556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9397CFF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D7D2ACA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5DF4D4B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2A4FBC8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E5BF0B5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82E53C8" w14:textId="77777777" w:rsidR="00F91395" w:rsidRPr="00931638" w:rsidRDefault="00F91395" w:rsidP="00D62FDE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450D53C" w14:textId="77777777" w:rsidR="00F91395" w:rsidRPr="00931638" w:rsidRDefault="00F91395" w:rsidP="00D62FDE">
            <w:pPr>
              <w:jc w:val="center"/>
            </w:pPr>
          </w:p>
        </w:tc>
      </w:tr>
      <w:tr w:rsidR="00F91395" w:rsidRPr="00222794" w14:paraId="262A6CA8" w14:textId="77777777" w:rsidTr="002976F8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53C0182" w14:textId="77777777" w:rsidR="00F91395" w:rsidRPr="00453D2B" w:rsidRDefault="00F91395" w:rsidP="00DB15EB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18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A12B104" w14:textId="77777777" w:rsidR="00F91395" w:rsidRPr="00931638" w:rsidRDefault="00F91395" w:rsidP="00D62FDE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A1DC9A9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3CE1EC2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57E9B19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510BE69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E65A20D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C06B9BD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91092E1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BDF8818" w14:textId="77777777" w:rsidR="00F91395" w:rsidRPr="00931638" w:rsidRDefault="00F91395" w:rsidP="00D62FDE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974F010" w14:textId="77777777" w:rsidR="00F91395" w:rsidRPr="00931638" w:rsidRDefault="00F91395" w:rsidP="00D62FDE">
            <w:pPr>
              <w:jc w:val="center"/>
            </w:pPr>
          </w:p>
        </w:tc>
      </w:tr>
      <w:tr w:rsidR="00F91395" w:rsidRPr="00222794" w14:paraId="19B4C1F2" w14:textId="77777777" w:rsidTr="002976F8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4973083" w14:textId="77777777" w:rsidR="00F91395" w:rsidRPr="00453D2B" w:rsidRDefault="00F91395" w:rsidP="00DB15EB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19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72CF65E" w14:textId="77777777" w:rsidR="00F91395" w:rsidRPr="00931638" w:rsidRDefault="00F91395" w:rsidP="00D62FDE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2F459C1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3240047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72B825A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B349960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BECDA2E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87AFC89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1370E48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82B9308" w14:textId="77777777" w:rsidR="00F91395" w:rsidRPr="00931638" w:rsidRDefault="00F91395" w:rsidP="00D62FDE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AB48090" w14:textId="77777777" w:rsidR="00F91395" w:rsidRPr="00931638" w:rsidRDefault="00F91395" w:rsidP="00D62FDE">
            <w:pPr>
              <w:jc w:val="center"/>
            </w:pPr>
          </w:p>
        </w:tc>
      </w:tr>
      <w:tr w:rsidR="00F91395" w:rsidRPr="00222794" w14:paraId="7FAB2648" w14:textId="77777777" w:rsidTr="002976F8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6812C24" w14:textId="77777777" w:rsidR="00F91395" w:rsidRPr="00453D2B" w:rsidRDefault="00F91395" w:rsidP="00DB15EB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20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4874900" w14:textId="77777777" w:rsidR="00F91395" w:rsidRPr="00931638" w:rsidRDefault="00F91395" w:rsidP="00D62FDE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50882BB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28C11D5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294E04F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46E1EEC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FA5370D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03DB61B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A7FEF1D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9052C6A" w14:textId="77777777" w:rsidR="00F91395" w:rsidRPr="00931638" w:rsidRDefault="00F91395" w:rsidP="00D62FDE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685A22A" w14:textId="77777777" w:rsidR="00F91395" w:rsidRPr="00931638" w:rsidRDefault="00F91395" w:rsidP="00D62FDE">
            <w:pPr>
              <w:jc w:val="center"/>
            </w:pPr>
          </w:p>
        </w:tc>
      </w:tr>
      <w:tr w:rsidR="00F91395" w:rsidRPr="00222794" w14:paraId="3FB3DECD" w14:textId="77777777" w:rsidTr="002976F8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3E89044" w14:textId="77777777" w:rsidR="00F91395" w:rsidRPr="00453D2B" w:rsidRDefault="00F91395" w:rsidP="00DB15EB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21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BF36122" w14:textId="77777777" w:rsidR="00F91395" w:rsidRPr="00931638" w:rsidRDefault="00F91395" w:rsidP="00D62FDE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2E24CC9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EA8A989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77CE9F9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E28E360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1A7C5A0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C554666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E7A5E2B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77B6A6A" w14:textId="77777777" w:rsidR="00F91395" w:rsidRPr="00931638" w:rsidRDefault="00F91395" w:rsidP="00D62FDE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4AE59B2" w14:textId="77777777" w:rsidR="00F91395" w:rsidRPr="00931638" w:rsidRDefault="00F91395" w:rsidP="00D62FDE">
            <w:pPr>
              <w:jc w:val="center"/>
            </w:pPr>
          </w:p>
        </w:tc>
      </w:tr>
      <w:tr w:rsidR="00F91395" w:rsidRPr="00222794" w14:paraId="1C6E9EE6" w14:textId="77777777" w:rsidTr="002976F8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2772FD8" w14:textId="77777777" w:rsidR="00F91395" w:rsidRPr="00453D2B" w:rsidRDefault="00F91395" w:rsidP="00DB15EB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22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1735559" w14:textId="77777777" w:rsidR="00F91395" w:rsidRPr="00931638" w:rsidRDefault="00F91395" w:rsidP="00D62FDE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09E161E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BC34E1E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E98D134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79E9EEC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B436DD7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4D9D475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3B85005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0E2762E" w14:textId="77777777" w:rsidR="00F91395" w:rsidRPr="00931638" w:rsidRDefault="00F91395" w:rsidP="00D62FDE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ADC9C8D" w14:textId="77777777" w:rsidR="00F91395" w:rsidRPr="00931638" w:rsidRDefault="00F91395" w:rsidP="00D62FDE">
            <w:pPr>
              <w:jc w:val="center"/>
            </w:pPr>
          </w:p>
        </w:tc>
      </w:tr>
      <w:tr w:rsidR="00F91395" w:rsidRPr="00222794" w14:paraId="705C89F5" w14:textId="77777777" w:rsidTr="002976F8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AD29094" w14:textId="77777777" w:rsidR="00F91395" w:rsidRPr="00453D2B" w:rsidRDefault="00F91395" w:rsidP="00DB15EB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23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B01725A" w14:textId="77777777" w:rsidR="00F91395" w:rsidRPr="00931638" w:rsidRDefault="00F91395" w:rsidP="00D62FDE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18CD8CF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3666F89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BD1E204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DD8880B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6E810F8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FDFE76A" w14:textId="77777777" w:rsidR="00F91395" w:rsidRPr="00931638" w:rsidRDefault="00F91395" w:rsidP="00D62FDE">
            <w:pPr>
              <w:pStyle w:val="Header"/>
              <w:spacing w:before="100"/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BBDA7F3" w14:textId="77777777" w:rsidR="00F91395" w:rsidRPr="00931638" w:rsidRDefault="00F91395" w:rsidP="00D62FDE">
            <w:pPr>
              <w:pStyle w:val="Header"/>
              <w:spacing w:before="100"/>
              <w:jc w:val="center"/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5E0D1F9" w14:textId="77777777" w:rsidR="00F91395" w:rsidRPr="00931638" w:rsidRDefault="00F91395" w:rsidP="00D62FDE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CE3F5E1" w14:textId="77777777" w:rsidR="00F91395" w:rsidRPr="00931638" w:rsidRDefault="00F91395" w:rsidP="00D62FDE">
            <w:pPr>
              <w:jc w:val="center"/>
            </w:pPr>
          </w:p>
        </w:tc>
      </w:tr>
      <w:tr w:rsidR="00F91395" w:rsidRPr="00222794" w14:paraId="27663A85" w14:textId="77777777" w:rsidTr="002976F8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9257850" w14:textId="77777777" w:rsidR="00F91395" w:rsidRPr="00453D2B" w:rsidRDefault="00F91395" w:rsidP="00DB15EB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24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D8555BA" w14:textId="77777777" w:rsidR="00F91395" w:rsidRPr="00931638" w:rsidRDefault="00F91395" w:rsidP="00D62FDE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F36910C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B672FFC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0A899FC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F281E4E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11F744C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EBD58E9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1089931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1E9CFA2" w14:textId="77777777" w:rsidR="00F91395" w:rsidRPr="00931638" w:rsidRDefault="00F91395" w:rsidP="00D62FDE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1CF43BC" w14:textId="77777777" w:rsidR="00F91395" w:rsidRPr="00931638" w:rsidRDefault="00F91395" w:rsidP="00D62FDE">
            <w:pPr>
              <w:jc w:val="center"/>
            </w:pPr>
          </w:p>
        </w:tc>
      </w:tr>
      <w:tr w:rsidR="00F91395" w:rsidRPr="00222794" w14:paraId="7528A675" w14:textId="77777777" w:rsidTr="002976F8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7DFD523" w14:textId="77777777" w:rsidR="00F91395" w:rsidRPr="00453D2B" w:rsidRDefault="00F91395" w:rsidP="00DB15EB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25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1006ADF" w14:textId="77777777" w:rsidR="00F91395" w:rsidRPr="00931638" w:rsidRDefault="00F91395" w:rsidP="00D62FDE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810A79C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1FAC0CD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BC32F23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9F40574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1822105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8395C48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B964173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E59B191" w14:textId="77777777" w:rsidR="00F91395" w:rsidRPr="00931638" w:rsidRDefault="00F91395" w:rsidP="00D62FDE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1FDEAE2" w14:textId="77777777" w:rsidR="00F91395" w:rsidRPr="00931638" w:rsidRDefault="00F91395" w:rsidP="00D62FDE">
            <w:pPr>
              <w:jc w:val="center"/>
            </w:pPr>
          </w:p>
        </w:tc>
      </w:tr>
      <w:tr w:rsidR="00F91395" w:rsidRPr="00222794" w14:paraId="214C4458" w14:textId="77777777" w:rsidTr="002976F8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386C5D9" w14:textId="77777777" w:rsidR="00F91395" w:rsidRPr="00453D2B" w:rsidRDefault="00F91395" w:rsidP="00DB15EB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26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460ECAC" w14:textId="77777777" w:rsidR="00F91395" w:rsidRPr="00931638" w:rsidRDefault="00F91395" w:rsidP="00D62FDE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5647055" w14:textId="77777777" w:rsidR="00F91395" w:rsidRPr="00931638" w:rsidRDefault="00F91395" w:rsidP="00D62FDE">
            <w:pPr>
              <w:pStyle w:val="Header"/>
              <w:spacing w:before="100"/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9362B4C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E27C1D9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644875C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E09B2FB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52429DE" w14:textId="77777777" w:rsidR="00F91395" w:rsidRPr="00931638" w:rsidRDefault="00F91395" w:rsidP="00D62FDE">
            <w:pPr>
              <w:pStyle w:val="Header"/>
              <w:spacing w:before="100"/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766E5AA" w14:textId="77777777" w:rsidR="00F91395" w:rsidRPr="00931638" w:rsidRDefault="00F91395" w:rsidP="00D62FDE">
            <w:pPr>
              <w:pStyle w:val="Header"/>
              <w:spacing w:before="100"/>
              <w:jc w:val="center"/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185978E" w14:textId="77777777" w:rsidR="00F91395" w:rsidRPr="00931638" w:rsidRDefault="00F91395" w:rsidP="00D62FDE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D13F289" w14:textId="77777777" w:rsidR="00F91395" w:rsidRPr="00931638" w:rsidRDefault="00F91395" w:rsidP="00D62FDE">
            <w:pPr>
              <w:jc w:val="center"/>
            </w:pPr>
          </w:p>
        </w:tc>
      </w:tr>
      <w:tr w:rsidR="00F91395" w:rsidRPr="00222794" w14:paraId="5CB470D5" w14:textId="77777777" w:rsidTr="002976F8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5E69DE4" w14:textId="77777777" w:rsidR="00F91395" w:rsidRPr="00453D2B" w:rsidRDefault="00F91395" w:rsidP="00DB15EB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27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B43F6F6" w14:textId="77777777" w:rsidR="00F91395" w:rsidRPr="00931638" w:rsidRDefault="00F91395" w:rsidP="00D62FDE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96631FA" w14:textId="77777777" w:rsidR="00F91395" w:rsidRPr="00931638" w:rsidRDefault="00F91395" w:rsidP="00D62FDE">
            <w:pPr>
              <w:pStyle w:val="Header"/>
              <w:spacing w:before="100"/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0983256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9D00A72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D2DA542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B29B9C1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AC806B7" w14:textId="77777777" w:rsidR="00F91395" w:rsidRPr="00931638" w:rsidRDefault="00F91395" w:rsidP="00D62FDE">
            <w:pPr>
              <w:pStyle w:val="Header"/>
              <w:spacing w:before="100"/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6B68003" w14:textId="77777777" w:rsidR="00F91395" w:rsidRPr="00931638" w:rsidRDefault="00F91395" w:rsidP="00D62FDE">
            <w:pPr>
              <w:pStyle w:val="Header"/>
              <w:spacing w:before="100"/>
              <w:jc w:val="center"/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259AB49" w14:textId="77777777" w:rsidR="00F91395" w:rsidRPr="00931638" w:rsidRDefault="00F91395" w:rsidP="00D62FDE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50CF234" w14:textId="77777777" w:rsidR="00F91395" w:rsidRPr="00931638" w:rsidRDefault="00F91395" w:rsidP="00D62FDE">
            <w:pPr>
              <w:jc w:val="center"/>
            </w:pPr>
          </w:p>
        </w:tc>
      </w:tr>
      <w:tr w:rsidR="00F91395" w:rsidRPr="00222794" w14:paraId="009E252C" w14:textId="77777777" w:rsidTr="002976F8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1598136" w14:textId="77777777" w:rsidR="00F91395" w:rsidRPr="00453D2B" w:rsidRDefault="00F91395" w:rsidP="00DB15EB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28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1BEA253" w14:textId="77777777" w:rsidR="00F91395" w:rsidRPr="00931638" w:rsidRDefault="00F91395" w:rsidP="00D62FDE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9661C58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D5A6623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00D2474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33C6AE1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FDD1393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F44E670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1493039" w14:textId="77777777" w:rsidR="00F91395" w:rsidRPr="00931638" w:rsidRDefault="00F91395" w:rsidP="00D62FDE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FCBFD3C" w14:textId="77777777" w:rsidR="00F91395" w:rsidRPr="00931638" w:rsidRDefault="00F91395" w:rsidP="00D62FDE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FBEAA74" w14:textId="77777777" w:rsidR="00F91395" w:rsidRPr="00931638" w:rsidRDefault="00F91395" w:rsidP="00D62FDE">
            <w:pPr>
              <w:jc w:val="center"/>
            </w:pPr>
          </w:p>
        </w:tc>
      </w:tr>
      <w:tr w:rsidR="00F91395" w:rsidRPr="00222794" w14:paraId="5CA56FB1" w14:textId="77777777" w:rsidTr="002976F8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E04B45E" w14:textId="77777777" w:rsidR="00F91395" w:rsidRPr="00453D2B" w:rsidRDefault="00F91395" w:rsidP="00DB15EB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29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5885A82" w14:textId="77777777" w:rsidR="00F91395" w:rsidRPr="00931638" w:rsidRDefault="00F91395" w:rsidP="00D62FDE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B0502CB" w14:textId="77777777" w:rsidR="00F91395" w:rsidRPr="00931638" w:rsidRDefault="00F91395" w:rsidP="00D62FDE">
            <w:pPr>
              <w:pStyle w:val="Header"/>
              <w:spacing w:before="100"/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A491039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0001288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DD3AB40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C5D6070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5496647" w14:textId="77777777" w:rsidR="00F91395" w:rsidRPr="00931638" w:rsidRDefault="00F91395" w:rsidP="00D62FDE">
            <w:pPr>
              <w:pStyle w:val="Header"/>
              <w:spacing w:before="100"/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BE59779" w14:textId="77777777" w:rsidR="00F91395" w:rsidRPr="00931638" w:rsidRDefault="00F91395" w:rsidP="00D62FDE">
            <w:pPr>
              <w:pStyle w:val="Header"/>
              <w:spacing w:before="100"/>
              <w:jc w:val="center"/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1F0C32A" w14:textId="77777777" w:rsidR="00F91395" w:rsidRPr="00931638" w:rsidRDefault="00F91395" w:rsidP="00D62FDE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C7C03AB" w14:textId="77777777" w:rsidR="00F91395" w:rsidRPr="00931638" w:rsidRDefault="00F91395" w:rsidP="00D62FDE">
            <w:pPr>
              <w:jc w:val="center"/>
            </w:pPr>
          </w:p>
        </w:tc>
      </w:tr>
      <w:tr w:rsidR="00F91395" w:rsidRPr="00222794" w14:paraId="327070E1" w14:textId="77777777" w:rsidTr="002976F8">
        <w:trPr>
          <w:cantSplit/>
          <w:trHeight w:hRule="exact" w:val="461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1BAB875" w14:textId="77777777" w:rsidR="00F91395" w:rsidRPr="000170F2" w:rsidRDefault="00F91395" w:rsidP="00DB15EB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30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3435492" w14:textId="77777777" w:rsidR="00F91395" w:rsidRPr="00931638" w:rsidRDefault="00F91395" w:rsidP="00D62FDE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9102660" w14:textId="77777777" w:rsidR="00F91395" w:rsidRPr="00931638" w:rsidRDefault="00F91395" w:rsidP="00D62FDE">
            <w:pPr>
              <w:pStyle w:val="Header"/>
              <w:spacing w:before="100"/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B9D19B5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4EFDD4B" w14:textId="77777777" w:rsidR="00F91395" w:rsidRPr="00931638" w:rsidRDefault="00F91395" w:rsidP="00D62FDE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10943FD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B820E28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7661F26" w14:textId="77777777" w:rsidR="00F91395" w:rsidRPr="00931638" w:rsidRDefault="00F91395" w:rsidP="00D62FDE">
            <w:pPr>
              <w:pStyle w:val="Header"/>
              <w:spacing w:before="100"/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3C5D025" w14:textId="77777777" w:rsidR="00F91395" w:rsidRPr="00931638" w:rsidRDefault="00F91395" w:rsidP="00D62FDE">
            <w:pPr>
              <w:jc w:val="center"/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6CEDF07" w14:textId="77777777" w:rsidR="00F91395" w:rsidRPr="00931638" w:rsidRDefault="00F91395" w:rsidP="00D62FDE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94EE33E" w14:textId="77777777" w:rsidR="00F91395" w:rsidRPr="00931638" w:rsidRDefault="00F91395" w:rsidP="00D62FDE">
            <w:pPr>
              <w:jc w:val="center"/>
            </w:pPr>
          </w:p>
        </w:tc>
      </w:tr>
    </w:tbl>
    <w:p w14:paraId="6FA55328" w14:textId="77777777" w:rsidR="00931638" w:rsidRPr="00931638" w:rsidRDefault="00931638" w:rsidP="00665F55">
      <w:r>
        <w:br w:type="page"/>
      </w:r>
    </w:p>
    <w:tbl>
      <w:tblPr>
        <w:tblpPr w:leftFromText="187" w:rightFromText="187" w:vertAnchor="page" w:horzAnchor="page" w:tblpX="1052" w:tblpY="289"/>
        <w:tblOverlap w:val="never"/>
        <w:tblW w:w="507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"/>
        <w:gridCol w:w="3403"/>
        <w:gridCol w:w="2553"/>
        <w:gridCol w:w="3973"/>
        <w:gridCol w:w="3122"/>
        <w:gridCol w:w="3973"/>
        <w:gridCol w:w="971"/>
        <w:gridCol w:w="906"/>
        <w:gridCol w:w="906"/>
        <w:gridCol w:w="941"/>
        <w:gridCol w:w="1374"/>
      </w:tblGrid>
      <w:tr w:rsidR="00931638" w:rsidRPr="00A10391" w14:paraId="280F979A" w14:textId="77777777" w:rsidTr="00274213">
        <w:trPr>
          <w:cantSplit/>
          <w:trHeight w:val="510"/>
          <w:tblHeader/>
        </w:trPr>
        <w:tc>
          <w:tcPr>
            <w:tcW w:w="283" w:type="dxa"/>
            <w:vMerge w:val="restart"/>
            <w:tcBorders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textDirection w:val="btLr"/>
            <w:vAlign w:val="center"/>
          </w:tcPr>
          <w:p w14:paraId="34742AD4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 w:rsidRPr="00453D2B">
              <w:rPr>
                <w:rFonts w:ascii="T-FLEX Type A" w:hAnsi="T-FLEX Type A"/>
                <w:i w:val="0"/>
              </w:rPr>
              <w:lastRenderedPageBreak/>
              <w:t>№ строки</w:t>
            </w:r>
          </w:p>
        </w:tc>
        <w:tc>
          <w:tcPr>
            <w:tcW w:w="3403" w:type="dxa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79BE63F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  <w:sz w:val="32"/>
              </w:rPr>
            </w:pPr>
            <w:r w:rsidRPr="00453D2B">
              <w:rPr>
                <w:rFonts w:ascii="T-FLEX Type A" w:hAnsi="T-FLEX Type A"/>
                <w:i w:val="0"/>
                <w:sz w:val="32"/>
              </w:rPr>
              <w:t>Наименование</w:t>
            </w:r>
          </w:p>
        </w:tc>
        <w:tc>
          <w:tcPr>
            <w:tcW w:w="2553" w:type="dxa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2DCF9EB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  <w:sz w:val="32"/>
              </w:rPr>
            </w:pPr>
            <w:r w:rsidRPr="00453D2B">
              <w:rPr>
                <w:rFonts w:ascii="T-FLEX Type A" w:hAnsi="T-FLEX Type A"/>
                <w:i w:val="0"/>
                <w:sz w:val="32"/>
              </w:rPr>
              <w:t>Код продукции</w:t>
            </w:r>
          </w:p>
        </w:tc>
        <w:tc>
          <w:tcPr>
            <w:tcW w:w="3973" w:type="dxa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26C8FF3" w14:textId="77777777" w:rsidR="00931638" w:rsidRPr="00453D2B" w:rsidRDefault="00931638" w:rsidP="00274213">
            <w:pPr>
              <w:pStyle w:val="20"/>
              <w:tabs>
                <w:tab w:val="clear" w:pos="4153"/>
                <w:tab w:val="center" w:pos="3709"/>
              </w:tabs>
              <w:ind w:left="24" w:right="0"/>
              <w:rPr>
                <w:rFonts w:ascii="T-FLEX Type A" w:hAnsi="T-FLEX Type A"/>
                <w:i w:val="0"/>
                <w:sz w:val="32"/>
              </w:rPr>
            </w:pPr>
            <w:r w:rsidRPr="00453D2B">
              <w:rPr>
                <w:rFonts w:ascii="T-FLEX Type A" w:hAnsi="T-FLEX Type A"/>
                <w:i w:val="0"/>
                <w:sz w:val="32"/>
              </w:rPr>
              <w:t>Обозначение документа на поставку</w:t>
            </w:r>
          </w:p>
        </w:tc>
        <w:tc>
          <w:tcPr>
            <w:tcW w:w="3122" w:type="dxa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9DB467A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  <w:sz w:val="32"/>
              </w:rPr>
            </w:pPr>
            <w:r w:rsidRPr="00453D2B">
              <w:rPr>
                <w:rFonts w:ascii="T-FLEX Type A" w:hAnsi="T-FLEX Type A"/>
                <w:i w:val="0"/>
                <w:sz w:val="32"/>
              </w:rPr>
              <w:t>Поставщик</w:t>
            </w:r>
          </w:p>
        </w:tc>
        <w:tc>
          <w:tcPr>
            <w:tcW w:w="3973" w:type="dxa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C2B910F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  <w:sz w:val="32"/>
              </w:rPr>
            </w:pPr>
            <w:r w:rsidRPr="00453D2B">
              <w:rPr>
                <w:rFonts w:ascii="T-FLEX Type A" w:hAnsi="T-FLEX Type A"/>
                <w:i w:val="0"/>
                <w:sz w:val="32"/>
              </w:rPr>
              <w:t>Куда входит</w:t>
            </w:r>
            <w:r w:rsidRPr="00453D2B">
              <w:rPr>
                <w:rFonts w:ascii="T-FLEX Type A" w:hAnsi="T-FLEX Type A"/>
                <w:i w:val="0"/>
                <w:sz w:val="32"/>
              </w:rPr>
              <w:br/>
              <w:t>(обозначение)</w:t>
            </w:r>
          </w:p>
        </w:tc>
        <w:tc>
          <w:tcPr>
            <w:tcW w:w="3724" w:type="dxa"/>
            <w:gridSpan w:val="4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E68C505" w14:textId="77777777" w:rsidR="00931638" w:rsidRPr="00EF2578" w:rsidRDefault="00931638" w:rsidP="00274213">
            <w:pPr>
              <w:pStyle w:val="20"/>
              <w:rPr>
                <w:rFonts w:ascii="Times New Roman" w:hAnsi="Times New Roman"/>
                <w:i w:val="0"/>
              </w:rPr>
            </w:pPr>
            <w:r w:rsidRPr="00453D2B">
              <w:rPr>
                <w:rFonts w:ascii="T-FLEX Type A" w:hAnsi="T-FLEX Type A"/>
                <w:i w:val="0"/>
                <w:sz w:val="32"/>
              </w:rPr>
              <w:t>Количество</w:t>
            </w:r>
          </w:p>
        </w:tc>
        <w:tc>
          <w:tcPr>
            <w:tcW w:w="1374" w:type="dxa"/>
            <w:vMerge w:val="restart"/>
            <w:tcBorders>
              <w:left w:val="single" w:sz="12" w:space="0" w:color="auto"/>
              <w:bottom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45AF8C0" w14:textId="77777777" w:rsidR="00931638" w:rsidRPr="009649BF" w:rsidRDefault="00931638" w:rsidP="00274213">
            <w:pPr>
              <w:pStyle w:val="20"/>
              <w:rPr>
                <w:rFonts w:ascii="T-FLEX Type A" w:hAnsi="T-FLEX Type A"/>
                <w:i w:val="0"/>
                <w:sz w:val="32"/>
              </w:rPr>
            </w:pPr>
            <w:r w:rsidRPr="009649BF">
              <w:rPr>
                <w:rFonts w:ascii="T-FLEX Type A" w:hAnsi="T-FLEX Type A"/>
                <w:i w:val="0"/>
                <w:sz w:val="32"/>
              </w:rPr>
              <w:t>Приме-</w:t>
            </w:r>
          </w:p>
          <w:p w14:paraId="1105D6D6" w14:textId="77777777" w:rsidR="00931638" w:rsidRPr="009649BF" w:rsidRDefault="00931638" w:rsidP="00274213">
            <w:pPr>
              <w:jc w:val="center"/>
              <w:rPr>
                <w:i/>
              </w:rPr>
            </w:pPr>
            <w:proofErr w:type="spellStart"/>
            <w:r w:rsidRPr="009649BF">
              <w:rPr>
                <w:sz w:val="32"/>
              </w:rPr>
              <w:t>чание</w:t>
            </w:r>
            <w:proofErr w:type="spellEnd"/>
          </w:p>
        </w:tc>
      </w:tr>
      <w:tr w:rsidR="00931638" w:rsidRPr="00A10391" w14:paraId="300F8FD9" w14:textId="77777777" w:rsidTr="00A76176">
        <w:trPr>
          <w:cantSplit/>
          <w:trHeight w:hRule="exact" w:val="1020"/>
          <w:tblHeader/>
        </w:trPr>
        <w:tc>
          <w:tcPr>
            <w:tcW w:w="283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textDirection w:val="btLr"/>
            <w:vAlign w:val="center"/>
          </w:tcPr>
          <w:p w14:paraId="7937A9D6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  <w:sz w:val="18"/>
              </w:rPr>
            </w:pPr>
          </w:p>
        </w:tc>
        <w:tc>
          <w:tcPr>
            <w:tcW w:w="340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</w:tcPr>
          <w:p w14:paraId="677B6E1A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255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</w:tcPr>
          <w:p w14:paraId="053BC2ED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</w:tcPr>
          <w:p w14:paraId="60B1ABA7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12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</w:tcPr>
          <w:p w14:paraId="1B13104B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564D2EE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71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170" w:type="dxa"/>
              <w:right w:w="28" w:type="dxa"/>
            </w:tcMar>
            <w:vAlign w:val="center"/>
          </w:tcPr>
          <w:p w14:paraId="47FCCB74" w14:textId="77777777" w:rsidR="00931638" w:rsidRPr="00641FD7" w:rsidRDefault="00931638" w:rsidP="00274213">
            <w:pPr>
              <w:pStyle w:val="20"/>
              <w:ind w:left="-254"/>
              <w:rPr>
                <w:rFonts w:ascii="T-FLEX Type A" w:hAnsi="T-FLEX Type A"/>
                <w:i w:val="0"/>
                <w:spacing w:val="-14"/>
                <w:sz w:val="27"/>
              </w:rPr>
            </w:pPr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>на</w:t>
            </w:r>
            <w:r>
              <w:rPr>
                <w:rFonts w:ascii="T-FLEX Type A" w:hAnsi="T-FLEX Type A"/>
                <w:i w:val="0"/>
                <w:spacing w:val="-14"/>
                <w:sz w:val="27"/>
              </w:rPr>
              <w:br/>
            </w:r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>изделие</w:t>
            </w:r>
          </w:p>
        </w:tc>
        <w:tc>
          <w:tcPr>
            <w:tcW w:w="90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113" w:type="dxa"/>
              <w:bottom w:w="113" w:type="dxa"/>
              <w:right w:w="28" w:type="dxa"/>
            </w:tcMar>
            <w:vAlign w:val="center"/>
          </w:tcPr>
          <w:p w14:paraId="4815F68F" w14:textId="77777777" w:rsidR="00931638" w:rsidRPr="00641FD7" w:rsidRDefault="00931638" w:rsidP="00274213">
            <w:pPr>
              <w:pStyle w:val="20"/>
              <w:ind w:left="-173"/>
              <w:rPr>
                <w:rFonts w:ascii="T-FLEX Type A" w:hAnsi="T-FLEX Type A"/>
                <w:i w:val="0"/>
                <w:spacing w:val="-14"/>
                <w:sz w:val="27"/>
              </w:rPr>
            </w:pPr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 xml:space="preserve">в </w:t>
            </w:r>
            <w:proofErr w:type="gramStart"/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>комп-</w:t>
            </w:r>
            <w:proofErr w:type="spellStart"/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>лекты</w:t>
            </w:r>
            <w:proofErr w:type="spellEnd"/>
            <w:proofErr w:type="gramEnd"/>
          </w:p>
        </w:tc>
        <w:tc>
          <w:tcPr>
            <w:tcW w:w="90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170" w:type="dxa"/>
              <w:bottom w:w="170" w:type="dxa"/>
              <w:right w:w="28" w:type="dxa"/>
            </w:tcMar>
            <w:vAlign w:val="center"/>
          </w:tcPr>
          <w:p w14:paraId="0DA0A87D" w14:textId="77777777" w:rsidR="00931638" w:rsidRPr="00641FD7" w:rsidRDefault="00931638" w:rsidP="00274213">
            <w:pPr>
              <w:pStyle w:val="20"/>
              <w:ind w:left="-283"/>
              <w:rPr>
                <w:rFonts w:ascii="T-FLEX Type A" w:hAnsi="T-FLEX Type A"/>
                <w:i w:val="0"/>
                <w:spacing w:val="-14"/>
                <w:sz w:val="27"/>
              </w:rPr>
            </w:pPr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>на ре-</w:t>
            </w:r>
            <w:proofErr w:type="spellStart"/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>гулир</w:t>
            </w:r>
            <w:proofErr w:type="spellEnd"/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>.</w:t>
            </w:r>
          </w:p>
        </w:tc>
        <w:tc>
          <w:tcPr>
            <w:tcW w:w="941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76C8366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  <w:sz w:val="27"/>
              </w:rPr>
            </w:pPr>
            <w:r w:rsidRPr="00453D2B">
              <w:rPr>
                <w:rFonts w:ascii="T-FLEX Type A" w:hAnsi="T-FLEX Type A"/>
                <w:i w:val="0"/>
                <w:sz w:val="27"/>
              </w:rPr>
              <w:t>Всего</w:t>
            </w:r>
          </w:p>
        </w:tc>
        <w:tc>
          <w:tcPr>
            <w:tcW w:w="1374" w:type="dxa"/>
            <w:vMerge/>
            <w:tcBorders>
              <w:left w:val="single" w:sz="12" w:space="0" w:color="auto"/>
              <w:bottom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8F9BE8A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</w:tr>
      <w:tr w:rsidR="00931638" w:rsidRPr="00222794" w14:paraId="145E6026" w14:textId="77777777" w:rsidTr="00A76176">
        <w:trPr>
          <w:cantSplit/>
          <w:trHeight w:hRule="exact" w:val="454"/>
        </w:trPr>
        <w:tc>
          <w:tcPr>
            <w:tcW w:w="283" w:type="dxa"/>
            <w:tcBorders>
              <w:top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00E37E5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C8331A6" w14:textId="77777777" w:rsidR="00931638" w:rsidRPr="00931638" w:rsidRDefault="00931638" w:rsidP="00274213"/>
        </w:tc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0145E88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87B6E35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23FC930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415F96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A0E8CE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B4096F8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7EC7724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5A3921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top w:val="single" w:sz="12" w:space="0" w:color="auto"/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F297446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0E3C20C0" w14:textId="77777777" w:rsidTr="00A76176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39B468F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6EE8AA0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849228C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8BF299A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8ABE37F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5433DDA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FA8AF4F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55A3EBE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225DF15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1EBFD38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55E5053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0CA957E4" w14:textId="77777777" w:rsidTr="00A76176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3C119C0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3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205B6D7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04412A7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E8C3B2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4C620A2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FDECA6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108C73C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8D02A94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4FE4B2E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A96EE43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B3F7647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28EDCAD4" w14:textId="77777777" w:rsidTr="00A76176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79D6DFD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4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D916A89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EB0EBA0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44C3B82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B93B0A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BED1358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10BE98A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10B336B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5C05302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E3D43F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F65A166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755CD039" w14:textId="77777777" w:rsidTr="00A76176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58AFBC2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5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FE92C05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F4AC742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2CB0A2A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251C946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6A33801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EA85355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A91BCF9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40B4ED0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0DB3770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4EA8E2B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1D6CE7FE" w14:textId="77777777" w:rsidTr="00A76176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4AD1B4A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6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FFC8DAB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6D3C445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51D5B50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244FA81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B4B1D0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BA55A2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18158DF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A3B4BC4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FD64F4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BAC5605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1427E17F" w14:textId="77777777" w:rsidTr="00A76176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60CBD95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7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1D1F3D0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E8367F9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238AD80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364CC82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D067C3A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CD8B793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1078202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8134717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69B1851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700C8E6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4A2CAFA9" w14:textId="77777777" w:rsidTr="00A76176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902729E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8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DF3FB0D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3F311E4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F022E72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1BCA45A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CFA01D6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E25533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8F67B6F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2EA4756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0BF8B4F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F4FF9BD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36F267E5" w14:textId="77777777" w:rsidTr="00A76176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F5BD032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9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04ED3EB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B24E2B2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119981C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DED5504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4E37B8F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607CF3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4A5B957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4C40D5C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041323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030B091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3D8F21B4" w14:textId="77777777" w:rsidTr="00A76176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C887F08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10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B7E0A47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D5D44B8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E223BA8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2577CB0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15751EA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DEE6004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CE64368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8B4D157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BCFA0F1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75E0915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1ED2FF9D" w14:textId="77777777" w:rsidTr="00A76176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70CBD46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11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EC5F9D2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C0DF3DD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E512175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97D3382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32DF04C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46866EF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44191B4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27F66AE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C92F534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CD5BD7C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2FA9D8E5" w14:textId="77777777" w:rsidTr="00A76176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FA4DB0A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12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273E088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2798957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B96907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A31187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884B25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5BB7143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2F506D6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D13FE02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3046A64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B726C19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13086655" w14:textId="77777777" w:rsidTr="00A76176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1F28C8E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13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106E260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0275EF5" w14:textId="77777777" w:rsidR="00931638" w:rsidRPr="00931638" w:rsidRDefault="00931638" w:rsidP="00274213">
            <w:pPr>
              <w:pStyle w:val="20"/>
              <w:ind w:left="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172AE00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78A1D66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896C55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B1E95E4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F693780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2830416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740B0FC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7D28A16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7D002CFA" w14:textId="77777777" w:rsidTr="00A76176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44A736A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14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73A8D9C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C578D4A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5D40DD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3241FF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BEC04CC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88108C8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93AD877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18F3815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E6731DB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7F06931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4ED849EA" w14:textId="77777777" w:rsidTr="00A76176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ACA6B29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15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27DAC95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A529BCE" w14:textId="77777777" w:rsidR="00931638" w:rsidRPr="00931638" w:rsidRDefault="00931638" w:rsidP="00274213">
            <w:pPr>
              <w:pStyle w:val="20"/>
              <w:ind w:left="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E301935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643EB56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6A7F6FF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4BB4351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F125A7B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E261BA4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6FF3F30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92801C2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3A295ABD" w14:textId="77777777" w:rsidTr="00A76176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A987910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16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6693999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DD373CE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40E7BC8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AAF683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63F0265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A4B9770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0FD66C0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45B9D07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9A4081C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4D7E999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416DC4AB" w14:textId="77777777" w:rsidTr="00A76176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F8ADB6D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17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D10CB79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85AC9DC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DFEBBCA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076F713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EF13A5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757FC6A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57B4799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576914D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0B0ECD8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E7B0B50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6D955F3A" w14:textId="77777777" w:rsidTr="00A76176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B1EAE56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18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312E764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743D27A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FEE626C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7428362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DB6F84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F5FA60B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371BD5A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D79F8DE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B4D27F4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A02842D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36133D3C" w14:textId="77777777" w:rsidTr="00A76176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6732CB5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19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B86E050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0583E9E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4672045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34DCDFB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AE40B00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986B95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0823817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EAECE9A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338DAB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72B601E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37BD4905" w14:textId="77777777" w:rsidTr="00A76176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B20F493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20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A5373B5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E8ACB75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DAC2624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03FF65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0DB2BF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332AF4B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A7BC728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9943919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65F5FC1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3E949B3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1F340155" w14:textId="77777777" w:rsidTr="00A76176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3A71B5B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21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CD16A64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8EB73BE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BC40BC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B049D45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B1240F3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6527ED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5DA0D9F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9497A15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2DD51FF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F9F595B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1B0C4A3A" w14:textId="77777777" w:rsidTr="00A76176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923DB71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22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FA6556A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B27BBC5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E5B3C80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D2CBC5C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84308AA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EB0232B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642186A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0AF74A5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61ACB7C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CFD4350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556938A1" w14:textId="77777777" w:rsidTr="00A76176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18857C8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23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69C5CCA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7A06FA6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0E80AF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0F9B9D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75C311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6D44F72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9F88734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E67B7F8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C099C61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7C115AC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06C475AC" w14:textId="77777777" w:rsidTr="00A76176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0AE6DD4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24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EB822B9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91902B2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F8971A8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6DA11C5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6E8A74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667350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06A1148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025B26C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13ACD12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7DA24D8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3181DFCA" w14:textId="77777777" w:rsidTr="00A76176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9E2FD0F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25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412FD6B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790CAF5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8C71816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8F3B9D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92E4421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EF86E9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BB7976F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D394B7A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A114C1A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4A177E8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50311050" w14:textId="77777777" w:rsidTr="00A76176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E73206C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26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1AFB97D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D6B9340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2FCE9DA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BA41462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0AEB251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8FBA88A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97D8B2D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0511D67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2E1F35F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142868F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0FEF3305" w14:textId="77777777" w:rsidTr="00A76176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54BAA47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27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2D017C5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42CC053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3DB0F3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5E45DE5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4F2DFA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47ACBC2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5E78CE5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F15089A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4F7ECD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646A9DB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4E3E055C" w14:textId="77777777" w:rsidTr="00A76176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684EF0D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28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4D3B452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8B9652A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B6AB8A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83AA194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C558C7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8FAD266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9668817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D7FCFEA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B58440F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437DD9F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50182AC0" w14:textId="77777777" w:rsidTr="00A76176">
        <w:trPr>
          <w:cantSplit/>
          <w:trHeight w:hRule="exact" w:val="454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C608A24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29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EA05A3F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8B3148D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928541F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B2FD625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5371BB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E2EFFE4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C1BA174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B0D8788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1151C35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1E8191C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4F4B27BB" w14:textId="77777777" w:rsidTr="00A76176">
        <w:trPr>
          <w:cantSplit/>
          <w:trHeight w:hRule="exact" w:val="461"/>
        </w:trPr>
        <w:tc>
          <w:tcPr>
            <w:tcW w:w="28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A2CF0F3" w14:textId="77777777" w:rsidR="00931638" w:rsidRPr="000170F2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30</w:t>
            </w:r>
          </w:p>
        </w:tc>
        <w:tc>
          <w:tcPr>
            <w:tcW w:w="340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9247504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6A9F305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0DCD51F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2E8B29F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419459F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890AB2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102FD2D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AB78F46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F0047CB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8CF2F01" w14:textId="77777777" w:rsidR="00931638" w:rsidRPr="00931638" w:rsidRDefault="00931638" w:rsidP="00274213">
            <w:pPr>
              <w:jc w:val="center"/>
            </w:pPr>
          </w:p>
        </w:tc>
      </w:tr>
    </w:tbl>
    <w:p w14:paraId="552F132C" w14:textId="77777777" w:rsidR="00931638" w:rsidRPr="00931638" w:rsidRDefault="00931638" w:rsidP="00665F55">
      <w:r>
        <w:br w:type="page"/>
      </w:r>
    </w:p>
    <w:tbl>
      <w:tblPr>
        <w:tblpPr w:leftFromText="187" w:rightFromText="187" w:vertAnchor="page" w:horzAnchor="page" w:tblpX="1052" w:tblpY="289"/>
        <w:tblOverlap w:val="never"/>
        <w:tblW w:w="507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"/>
        <w:gridCol w:w="3403"/>
        <w:gridCol w:w="2553"/>
        <w:gridCol w:w="3973"/>
        <w:gridCol w:w="3122"/>
        <w:gridCol w:w="3973"/>
        <w:gridCol w:w="971"/>
        <w:gridCol w:w="906"/>
        <w:gridCol w:w="906"/>
        <w:gridCol w:w="941"/>
        <w:gridCol w:w="1374"/>
      </w:tblGrid>
      <w:tr w:rsidR="00931638" w:rsidRPr="00A10391" w14:paraId="0C1178A8" w14:textId="77777777" w:rsidTr="00274213">
        <w:trPr>
          <w:cantSplit/>
          <w:trHeight w:val="510"/>
          <w:tblHeader/>
        </w:trPr>
        <w:tc>
          <w:tcPr>
            <w:tcW w:w="283" w:type="dxa"/>
            <w:vMerge w:val="restart"/>
            <w:tcBorders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textDirection w:val="btLr"/>
            <w:vAlign w:val="center"/>
          </w:tcPr>
          <w:p w14:paraId="09FF6B42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 w:rsidRPr="00453D2B">
              <w:rPr>
                <w:rFonts w:ascii="T-FLEX Type A" w:hAnsi="T-FLEX Type A"/>
                <w:i w:val="0"/>
              </w:rPr>
              <w:lastRenderedPageBreak/>
              <w:t>№ строки</w:t>
            </w:r>
          </w:p>
        </w:tc>
        <w:tc>
          <w:tcPr>
            <w:tcW w:w="3403" w:type="dxa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6C28883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  <w:sz w:val="32"/>
              </w:rPr>
            </w:pPr>
            <w:r w:rsidRPr="00453D2B">
              <w:rPr>
                <w:rFonts w:ascii="T-FLEX Type A" w:hAnsi="T-FLEX Type A"/>
                <w:i w:val="0"/>
                <w:sz w:val="32"/>
              </w:rPr>
              <w:t>Наименование</w:t>
            </w:r>
          </w:p>
        </w:tc>
        <w:tc>
          <w:tcPr>
            <w:tcW w:w="2553" w:type="dxa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FFBD2A6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  <w:sz w:val="32"/>
              </w:rPr>
            </w:pPr>
            <w:r w:rsidRPr="00453D2B">
              <w:rPr>
                <w:rFonts w:ascii="T-FLEX Type A" w:hAnsi="T-FLEX Type A"/>
                <w:i w:val="0"/>
                <w:sz w:val="32"/>
              </w:rPr>
              <w:t>Код продукции</w:t>
            </w:r>
          </w:p>
        </w:tc>
        <w:tc>
          <w:tcPr>
            <w:tcW w:w="3973" w:type="dxa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ACCE19A" w14:textId="77777777" w:rsidR="00931638" w:rsidRPr="00453D2B" w:rsidRDefault="00931638" w:rsidP="00274213">
            <w:pPr>
              <w:pStyle w:val="20"/>
              <w:tabs>
                <w:tab w:val="clear" w:pos="4153"/>
                <w:tab w:val="center" w:pos="3709"/>
              </w:tabs>
              <w:ind w:left="24" w:right="0"/>
              <w:rPr>
                <w:rFonts w:ascii="T-FLEX Type A" w:hAnsi="T-FLEX Type A"/>
                <w:i w:val="0"/>
                <w:sz w:val="32"/>
              </w:rPr>
            </w:pPr>
            <w:r w:rsidRPr="00453D2B">
              <w:rPr>
                <w:rFonts w:ascii="T-FLEX Type A" w:hAnsi="T-FLEX Type A"/>
                <w:i w:val="0"/>
                <w:sz w:val="32"/>
              </w:rPr>
              <w:t>Обозначение документа на поставку</w:t>
            </w:r>
          </w:p>
        </w:tc>
        <w:tc>
          <w:tcPr>
            <w:tcW w:w="3122" w:type="dxa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0F7ACBC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  <w:sz w:val="32"/>
              </w:rPr>
            </w:pPr>
            <w:r w:rsidRPr="00453D2B">
              <w:rPr>
                <w:rFonts w:ascii="T-FLEX Type A" w:hAnsi="T-FLEX Type A"/>
                <w:i w:val="0"/>
                <w:sz w:val="32"/>
              </w:rPr>
              <w:t>Поставщик</w:t>
            </w:r>
          </w:p>
        </w:tc>
        <w:tc>
          <w:tcPr>
            <w:tcW w:w="3973" w:type="dxa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8AA6F55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  <w:sz w:val="32"/>
              </w:rPr>
            </w:pPr>
            <w:r w:rsidRPr="00453D2B">
              <w:rPr>
                <w:rFonts w:ascii="T-FLEX Type A" w:hAnsi="T-FLEX Type A"/>
                <w:i w:val="0"/>
                <w:sz w:val="32"/>
              </w:rPr>
              <w:t>Куда входит</w:t>
            </w:r>
            <w:r w:rsidRPr="00453D2B">
              <w:rPr>
                <w:rFonts w:ascii="T-FLEX Type A" w:hAnsi="T-FLEX Type A"/>
                <w:i w:val="0"/>
                <w:sz w:val="32"/>
              </w:rPr>
              <w:br/>
              <w:t>(обозначение)</w:t>
            </w:r>
          </w:p>
        </w:tc>
        <w:tc>
          <w:tcPr>
            <w:tcW w:w="3724" w:type="dxa"/>
            <w:gridSpan w:val="4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D7DCAD9" w14:textId="77777777" w:rsidR="00931638" w:rsidRPr="00EF2578" w:rsidRDefault="00931638" w:rsidP="00274213">
            <w:pPr>
              <w:pStyle w:val="20"/>
              <w:rPr>
                <w:rFonts w:ascii="Times New Roman" w:hAnsi="Times New Roman"/>
                <w:i w:val="0"/>
              </w:rPr>
            </w:pPr>
            <w:r w:rsidRPr="00453D2B">
              <w:rPr>
                <w:rFonts w:ascii="T-FLEX Type A" w:hAnsi="T-FLEX Type A"/>
                <w:i w:val="0"/>
                <w:sz w:val="32"/>
              </w:rPr>
              <w:t>Количество</w:t>
            </w:r>
          </w:p>
        </w:tc>
        <w:tc>
          <w:tcPr>
            <w:tcW w:w="1374" w:type="dxa"/>
            <w:vMerge w:val="restart"/>
            <w:tcBorders>
              <w:left w:val="single" w:sz="12" w:space="0" w:color="auto"/>
              <w:bottom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DDBBECC" w14:textId="77777777" w:rsidR="00931638" w:rsidRPr="009649BF" w:rsidRDefault="00931638" w:rsidP="00274213">
            <w:pPr>
              <w:pStyle w:val="20"/>
              <w:rPr>
                <w:rFonts w:ascii="T-FLEX Type A" w:hAnsi="T-FLEX Type A"/>
                <w:i w:val="0"/>
                <w:sz w:val="32"/>
              </w:rPr>
            </w:pPr>
            <w:r w:rsidRPr="009649BF">
              <w:rPr>
                <w:rFonts w:ascii="T-FLEX Type A" w:hAnsi="T-FLEX Type A"/>
                <w:i w:val="0"/>
                <w:sz w:val="32"/>
              </w:rPr>
              <w:t>Приме-</w:t>
            </w:r>
          </w:p>
          <w:p w14:paraId="02337B65" w14:textId="77777777" w:rsidR="00931638" w:rsidRPr="009649BF" w:rsidRDefault="00931638" w:rsidP="00274213">
            <w:pPr>
              <w:jc w:val="center"/>
              <w:rPr>
                <w:i/>
              </w:rPr>
            </w:pPr>
            <w:proofErr w:type="spellStart"/>
            <w:r w:rsidRPr="009649BF">
              <w:rPr>
                <w:sz w:val="32"/>
              </w:rPr>
              <w:t>чание</w:t>
            </w:r>
            <w:proofErr w:type="spellEnd"/>
          </w:p>
        </w:tc>
      </w:tr>
      <w:tr w:rsidR="00931638" w:rsidRPr="00A10391" w14:paraId="527A70C3" w14:textId="77777777" w:rsidTr="00A76176">
        <w:trPr>
          <w:cantSplit/>
          <w:trHeight w:hRule="exact" w:val="1020"/>
          <w:tblHeader/>
        </w:trPr>
        <w:tc>
          <w:tcPr>
            <w:tcW w:w="283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textDirection w:val="btLr"/>
            <w:vAlign w:val="center"/>
          </w:tcPr>
          <w:p w14:paraId="154E89E5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  <w:sz w:val="18"/>
              </w:rPr>
            </w:pPr>
          </w:p>
        </w:tc>
        <w:tc>
          <w:tcPr>
            <w:tcW w:w="340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</w:tcPr>
          <w:p w14:paraId="010CDDE5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255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</w:tcPr>
          <w:p w14:paraId="65A937E6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</w:tcPr>
          <w:p w14:paraId="27D2605D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12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</w:tcPr>
          <w:p w14:paraId="4CC7A966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2BA9130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71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170" w:type="dxa"/>
              <w:right w:w="28" w:type="dxa"/>
            </w:tcMar>
            <w:vAlign w:val="center"/>
          </w:tcPr>
          <w:p w14:paraId="6A609DD3" w14:textId="77777777" w:rsidR="00931638" w:rsidRPr="00641FD7" w:rsidRDefault="00931638" w:rsidP="00274213">
            <w:pPr>
              <w:pStyle w:val="20"/>
              <w:ind w:left="-254"/>
              <w:rPr>
                <w:rFonts w:ascii="T-FLEX Type A" w:hAnsi="T-FLEX Type A"/>
                <w:i w:val="0"/>
                <w:spacing w:val="-14"/>
                <w:sz w:val="27"/>
              </w:rPr>
            </w:pPr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>на</w:t>
            </w:r>
            <w:r>
              <w:rPr>
                <w:rFonts w:ascii="T-FLEX Type A" w:hAnsi="T-FLEX Type A"/>
                <w:i w:val="0"/>
                <w:spacing w:val="-14"/>
                <w:sz w:val="27"/>
              </w:rPr>
              <w:br/>
            </w:r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>изделие</w:t>
            </w:r>
          </w:p>
        </w:tc>
        <w:tc>
          <w:tcPr>
            <w:tcW w:w="90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113" w:type="dxa"/>
              <w:bottom w:w="113" w:type="dxa"/>
              <w:right w:w="28" w:type="dxa"/>
            </w:tcMar>
            <w:vAlign w:val="center"/>
          </w:tcPr>
          <w:p w14:paraId="17939B1F" w14:textId="77777777" w:rsidR="00931638" w:rsidRPr="00641FD7" w:rsidRDefault="00931638" w:rsidP="00274213">
            <w:pPr>
              <w:pStyle w:val="20"/>
              <w:ind w:left="-173"/>
              <w:rPr>
                <w:rFonts w:ascii="T-FLEX Type A" w:hAnsi="T-FLEX Type A"/>
                <w:i w:val="0"/>
                <w:spacing w:val="-14"/>
                <w:sz w:val="27"/>
              </w:rPr>
            </w:pPr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 xml:space="preserve">в </w:t>
            </w:r>
            <w:proofErr w:type="gramStart"/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>комп-</w:t>
            </w:r>
            <w:proofErr w:type="spellStart"/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>лекты</w:t>
            </w:r>
            <w:proofErr w:type="spellEnd"/>
            <w:proofErr w:type="gramEnd"/>
          </w:p>
        </w:tc>
        <w:tc>
          <w:tcPr>
            <w:tcW w:w="90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170" w:type="dxa"/>
              <w:bottom w:w="170" w:type="dxa"/>
              <w:right w:w="28" w:type="dxa"/>
            </w:tcMar>
            <w:vAlign w:val="center"/>
          </w:tcPr>
          <w:p w14:paraId="14B2A438" w14:textId="77777777" w:rsidR="00931638" w:rsidRPr="00641FD7" w:rsidRDefault="00931638" w:rsidP="00274213">
            <w:pPr>
              <w:pStyle w:val="20"/>
              <w:ind w:left="-283"/>
              <w:rPr>
                <w:rFonts w:ascii="T-FLEX Type A" w:hAnsi="T-FLEX Type A"/>
                <w:i w:val="0"/>
                <w:spacing w:val="-14"/>
                <w:sz w:val="27"/>
              </w:rPr>
            </w:pPr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>на ре-</w:t>
            </w:r>
            <w:proofErr w:type="spellStart"/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>гулир</w:t>
            </w:r>
            <w:proofErr w:type="spellEnd"/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>.</w:t>
            </w:r>
          </w:p>
        </w:tc>
        <w:tc>
          <w:tcPr>
            <w:tcW w:w="941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452B56A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  <w:sz w:val="27"/>
              </w:rPr>
            </w:pPr>
            <w:r w:rsidRPr="00453D2B">
              <w:rPr>
                <w:rFonts w:ascii="T-FLEX Type A" w:hAnsi="T-FLEX Type A"/>
                <w:i w:val="0"/>
                <w:sz w:val="27"/>
              </w:rPr>
              <w:t>Всего</w:t>
            </w:r>
          </w:p>
        </w:tc>
        <w:tc>
          <w:tcPr>
            <w:tcW w:w="1374" w:type="dxa"/>
            <w:vMerge/>
            <w:tcBorders>
              <w:left w:val="single" w:sz="12" w:space="0" w:color="auto"/>
              <w:bottom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4065869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</w:tr>
      <w:tr w:rsidR="00931638" w:rsidRPr="00222794" w14:paraId="39FC973E" w14:textId="77777777" w:rsidTr="00A76176">
        <w:trPr>
          <w:cantSplit/>
          <w:trHeight w:hRule="exact" w:val="454"/>
        </w:trPr>
        <w:tc>
          <w:tcPr>
            <w:tcW w:w="283" w:type="dxa"/>
            <w:tcBorders>
              <w:top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E44C0A8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</w:t>
            </w:r>
          </w:p>
        </w:tc>
        <w:tc>
          <w:tcPr>
            <w:tcW w:w="3403" w:type="dxa"/>
            <w:tcBorders>
              <w:top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E9FC25F" w14:textId="77777777" w:rsidR="00931638" w:rsidRPr="00931638" w:rsidRDefault="00931638" w:rsidP="00274213"/>
        </w:tc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1F0B272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9FA83A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A9A4988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C03D464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9F7E3C1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5E964BD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5CA89CA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614F022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top w:val="single" w:sz="12" w:space="0" w:color="auto"/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C4D3BD0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6AAF3B8E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2A4308F4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8BB53E7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58EA7E5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CCBFA5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850E3DB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2421E34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D8D7BF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7D9B316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5B80C3D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0BA514F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6CE12AC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33CEF56C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5F8CA614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3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1CC31E5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1A2F5DD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3BEC054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7E53454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F154958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EAB6BBF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1512965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1ADEB93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8331EC1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C2F7602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5122771E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25A9FE80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4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595308F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77494AF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E78DEA4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E0232A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55E6B9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253474A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FE2D93F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CB506ED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7D77F0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131DE1A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531B8878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3240946A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5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28A6A2A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317CE49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3519845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C4B490F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F3EB4EC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3AF7E80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E94DA41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F85BCB6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8A58ECB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2640B8B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163595B5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624F4D8B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6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75EB832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7CD22D1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3BD7EC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7B62DE8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30BCFEF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734D592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0F22267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41E6D28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E4E8A05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611DC1A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6AFDC0F9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20BD0671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7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EACCDAF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65B61A2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ABD3A06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867DE88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3D0E5E5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010378B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92F8F90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0A34668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2D0B503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BBCF488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6822C705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23E0F9CF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8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8DC3CAA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40FFDA9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482DCD6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B5EF088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43E75BC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B378F74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D872D08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5D76838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3C5FDCB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DA6193A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3A48874D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1939FBE3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9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080EA9C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CB556E3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3D311B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35C603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9E50988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2AB8C88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A3B2D6C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B4A7746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2CEBFF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0A7A3EE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0F4169A0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0B7B6467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10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7C770AD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93A6B99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13EA2C0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AF6753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BFCAF0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7D381C6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82667DD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46B6872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792AB1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0BB5F3C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5A700FA3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5B7DD705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11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5AEC7FE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D3B0157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BAF2491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91AD733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5BE7134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609C223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F69A848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369BDC1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AA168A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D38E32E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52476E46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1814B556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12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D7D64E7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E94E8C0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1B21140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74C95B3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017B882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90E542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5C0336B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9814706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F8E58AB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2EC6765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04B5F838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195E5271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13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28D78D0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860B382" w14:textId="77777777" w:rsidR="00931638" w:rsidRPr="00931638" w:rsidRDefault="00931638" w:rsidP="00274213">
            <w:pPr>
              <w:pStyle w:val="20"/>
              <w:ind w:left="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0D343F0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3E2337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7DE326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2416EA5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33E6AC2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C9284DF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C00242B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C787891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6CF2C404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54002FE5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14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63A3CD5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33C8CA6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4EC8AE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199AE83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FC8B553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1E113E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2C5948F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0E0ED4C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FFC2AB1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7FE96FA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509A8A6D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3856CD6E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15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513D817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555D01C" w14:textId="77777777" w:rsidR="00931638" w:rsidRPr="00931638" w:rsidRDefault="00931638" w:rsidP="00274213">
            <w:pPr>
              <w:pStyle w:val="20"/>
              <w:ind w:left="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81D8F6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114067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849C49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107FD9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A988C28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945AF80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16AA61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372A7C2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1234F4FB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53BD6657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16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40C0348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BE6954E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7FABB5C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8F2932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D046476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C8ED12B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DFB3158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8A0C4D3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AABB3E8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821C2A5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40E20204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14A70E23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17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7D61D18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C270D65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1398FD8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8501521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3476DA6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6467145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7741033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A9E4DD8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61D1EBA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6309571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0CD9DB3F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397437EF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18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A92958E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480383D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5FA32DB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A7DEC53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BE0142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E71FA81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5A3F4A4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DECFFE2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82165C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44B6E78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6572E5D4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1CBCB7DC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19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EE640B3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24CDB56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9873095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25FA2C3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9F3FC7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02A2598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BF11E6C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C28E5C9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8040D9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E8AFF59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0EFADF58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03E7D075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20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F34D531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8E3BDF2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3FAE493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B1FB850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AEEB7E4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3119612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4B70E21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DA5B671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954FE91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CB6E1A1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5DCD06ED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4956DE34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21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4974350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9FE2668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614558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521C52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B9644D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EDB9864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971F537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3D9245C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C54AE0B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7A5C6EB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7FA8CBC6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1D8F9EF9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22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9D26703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7C6AC8B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BD60ACA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D68CD5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89B2482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2D439C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2B9B473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94C9737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A51E0FC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23112BE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2F24E844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099E7972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23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FA5D079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73B856E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17A8DC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59DC35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05BB55A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9490D5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291C609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D66EB76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063DD71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2332525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41A27A7B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35EF3ADE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24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5B21909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C774591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6B4703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342C693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3C8DD42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BDCD704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231641D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BDA4DBB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0E4C452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34C4FEA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2BB65131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11419C8D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25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D1F74DD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AD2F922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AAC65B1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2C6170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46F798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3964394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6AB5132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556A922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8A33925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8D41855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32B25C32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0C559640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26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A71D9BC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CBADBE3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7925E1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5309543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3DAFD62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33794D5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6558F82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B6F7027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D2E60D0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744BA78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13A45192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7F87B264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27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3D3AA6E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A3DFA6E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6BD17D6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F4870B1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9180B32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A724F4A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E58805B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440FEEC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C8071B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6981683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1CB64347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21DA0770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28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45C0C69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A54DEE1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4F72332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80E1D9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092F1D1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053BA5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7206628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0FC0278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EF78BD6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9BC6D35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34D85BFE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173FB70A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29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25DAF9C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F26B741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B5132AC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511DD35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960034F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36BCB5C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9656435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1C232A6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21DEBA4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0E5A42E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7828F0DF" w14:textId="77777777" w:rsidTr="00A76176">
        <w:trPr>
          <w:cantSplit/>
          <w:trHeight w:hRule="exact" w:val="461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6B4DECAC" w14:textId="77777777" w:rsidR="00931638" w:rsidRPr="000170F2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30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77D74AD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2F1E3CC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4BCBF81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80BB31F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3E37E62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9745270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E8B6E8D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61CE53A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D9298EC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C0147B7" w14:textId="77777777" w:rsidR="00931638" w:rsidRPr="00931638" w:rsidRDefault="00931638" w:rsidP="00274213">
            <w:pPr>
              <w:jc w:val="center"/>
            </w:pPr>
          </w:p>
        </w:tc>
      </w:tr>
    </w:tbl>
    <w:p w14:paraId="4F07DA46" w14:textId="77777777" w:rsidR="00931638" w:rsidRPr="00931638" w:rsidRDefault="00931638" w:rsidP="00665F55">
      <w:r>
        <w:br w:type="page"/>
      </w:r>
    </w:p>
    <w:tbl>
      <w:tblPr>
        <w:tblpPr w:leftFromText="187" w:rightFromText="187" w:vertAnchor="page" w:horzAnchor="page" w:tblpX="1052" w:tblpY="289"/>
        <w:tblOverlap w:val="never"/>
        <w:tblW w:w="507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"/>
        <w:gridCol w:w="3403"/>
        <w:gridCol w:w="2553"/>
        <w:gridCol w:w="3973"/>
        <w:gridCol w:w="3122"/>
        <w:gridCol w:w="3973"/>
        <w:gridCol w:w="971"/>
        <w:gridCol w:w="906"/>
        <w:gridCol w:w="906"/>
        <w:gridCol w:w="941"/>
        <w:gridCol w:w="1374"/>
      </w:tblGrid>
      <w:tr w:rsidR="00931638" w:rsidRPr="00A10391" w14:paraId="2AC7AFCE" w14:textId="77777777" w:rsidTr="00274213">
        <w:trPr>
          <w:cantSplit/>
          <w:trHeight w:val="510"/>
          <w:tblHeader/>
        </w:trPr>
        <w:tc>
          <w:tcPr>
            <w:tcW w:w="283" w:type="dxa"/>
            <w:vMerge w:val="restart"/>
            <w:tcBorders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textDirection w:val="btLr"/>
            <w:vAlign w:val="center"/>
          </w:tcPr>
          <w:p w14:paraId="7B4D93C2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 w:rsidRPr="00453D2B">
              <w:rPr>
                <w:rFonts w:ascii="T-FLEX Type A" w:hAnsi="T-FLEX Type A"/>
                <w:i w:val="0"/>
              </w:rPr>
              <w:lastRenderedPageBreak/>
              <w:t>№ строки</w:t>
            </w:r>
          </w:p>
        </w:tc>
        <w:tc>
          <w:tcPr>
            <w:tcW w:w="3403" w:type="dxa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A2A6718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  <w:sz w:val="32"/>
              </w:rPr>
            </w:pPr>
            <w:r w:rsidRPr="00453D2B">
              <w:rPr>
                <w:rFonts w:ascii="T-FLEX Type A" w:hAnsi="T-FLEX Type A"/>
                <w:i w:val="0"/>
                <w:sz w:val="32"/>
              </w:rPr>
              <w:t>Наименование</w:t>
            </w:r>
          </w:p>
        </w:tc>
        <w:tc>
          <w:tcPr>
            <w:tcW w:w="2553" w:type="dxa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7C1FA07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  <w:sz w:val="32"/>
              </w:rPr>
            </w:pPr>
            <w:r w:rsidRPr="00453D2B">
              <w:rPr>
                <w:rFonts w:ascii="T-FLEX Type A" w:hAnsi="T-FLEX Type A"/>
                <w:i w:val="0"/>
                <w:sz w:val="32"/>
              </w:rPr>
              <w:t>Код продукции</w:t>
            </w:r>
          </w:p>
        </w:tc>
        <w:tc>
          <w:tcPr>
            <w:tcW w:w="3973" w:type="dxa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7A1D77A" w14:textId="77777777" w:rsidR="00931638" w:rsidRPr="00453D2B" w:rsidRDefault="00931638" w:rsidP="00274213">
            <w:pPr>
              <w:pStyle w:val="20"/>
              <w:tabs>
                <w:tab w:val="clear" w:pos="4153"/>
                <w:tab w:val="center" w:pos="3709"/>
              </w:tabs>
              <w:ind w:left="24" w:right="0"/>
              <w:rPr>
                <w:rFonts w:ascii="T-FLEX Type A" w:hAnsi="T-FLEX Type A"/>
                <w:i w:val="0"/>
                <w:sz w:val="32"/>
              </w:rPr>
            </w:pPr>
            <w:r w:rsidRPr="00453D2B">
              <w:rPr>
                <w:rFonts w:ascii="T-FLEX Type A" w:hAnsi="T-FLEX Type A"/>
                <w:i w:val="0"/>
                <w:sz w:val="32"/>
              </w:rPr>
              <w:t>Обозначение документа на поставку</w:t>
            </w:r>
          </w:p>
        </w:tc>
        <w:tc>
          <w:tcPr>
            <w:tcW w:w="3122" w:type="dxa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6D443C1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  <w:sz w:val="32"/>
              </w:rPr>
            </w:pPr>
            <w:r w:rsidRPr="00453D2B">
              <w:rPr>
                <w:rFonts w:ascii="T-FLEX Type A" w:hAnsi="T-FLEX Type A"/>
                <w:i w:val="0"/>
                <w:sz w:val="32"/>
              </w:rPr>
              <w:t>Поставщик</w:t>
            </w:r>
          </w:p>
        </w:tc>
        <w:tc>
          <w:tcPr>
            <w:tcW w:w="3973" w:type="dxa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838142F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  <w:sz w:val="32"/>
              </w:rPr>
            </w:pPr>
            <w:r w:rsidRPr="00453D2B">
              <w:rPr>
                <w:rFonts w:ascii="T-FLEX Type A" w:hAnsi="T-FLEX Type A"/>
                <w:i w:val="0"/>
                <w:sz w:val="32"/>
              </w:rPr>
              <w:t>Куда входит</w:t>
            </w:r>
            <w:r w:rsidRPr="00453D2B">
              <w:rPr>
                <w:rFonts w:ascii="T-FLEX Type A" w:hAnsi="T-FLEX Type A"/>
                <w:i w:val="0"/>
                <w:sz w:val="32"/>
              </w:rPr>
              <w:br/>
              <w:t>(обозначение)</w:t>
            </w:r>
          </w:p>
        </w:tc>
        <w:tc>
          <w:tcPr>
            <w:tcW w:w="3724" w:type="dxa"/>
            <w:gridSpan w:val="4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A6B3D71" w14:textId="77777777" w:rsidR="00931638" w:rsidRPr="00EF2578" w:rsidRDefault="00931638" w:rsidP="00274213">
            <w:pPr>
              <w:pStyle w:val="20"/>
              <w:rPr>
                <w:rFonts w:ascii="Times New Roman" w:hAnsi="Times New Roman"/>
                <w:i w:val="0"/>
              </w:rPr>
            </w:pPr>
            <w:r w:rsidRPr="00453D2B">
              <w:rPr>
                <w:rFonts w:ascii="T-FLEX Type A" w:hAnsi="T-FLEX Type A"/>
                <w:i w:val="0"/>
                <w:sz w:val="32"/>
              </w:rPr>
              <w:t>Количество</w:t>
            </w:r>
          </w:p>
        </w:tc>
        <w:tc>
          <w:tcPr>
            <w:tcW w:w="1374" w:type="dxa"/>
            <w:vMerge w:val="restart"/>
            <w:tcBorders>
              <w:left w:val="single" w:sz="12" w:space="0" w:color="auto"/>
              <w:bottom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F21073E" w14:textId="77777777" w:rsidR="00931638" w:rsidRPr="009649BF" w:rsidRDefault="00931638" w:rsidP="00274213">
            <w:pPr>
              <w:pStyle w:val="20"/>
              <w:rPr>
                <w:rFonts w:ascii="T-FLEX Type A" w:hAnsi="T-FLEX Type A"/>
                <w:i w:val="0"/>
                <w:sz w:val="32"/>
              </w:rPr>
            </w:pPr>
            <w:r w:rsidRPr="009649BF">
              <w:rPr>
                <w:rFonts w:ascii="T-FLEX Type A" w:hAnsi="T-FLEX Type A"/>
                <w:i w:val="0"/>
                <w:sz w:val="32"/>
              </w:rPr>
              <w:t>Приме-</w:t>
            </w:r>
          </w:p>
          <w:p w14:paraId="311FC4A5" w14:textId="77777777" w:rsidR="00931638" w:rsidRPr="009649BF" w:rsidRDefault="00931638" w:rsidP="00274213">
            <w:pPr>
              <w:jc w:val="center"/>
              <w:rPr>
                <w:i/>
              </w:rPr>
            </w:pPr>
            <w:proofErr w:type="spellStart"/>
            <w:r w:rsidRPr="009649BF">
              <w:rPr>
                <w:sz w:val="32"/>
              </w:rPr>
              <w:t>чание</w:t>
            </w:r>
            <w:proofErr w:type="spellEnd"/>
          </w:p>
        </w:tc>
      </w:tr>
      <w:tr w:rsidR="00931638" w:rsidRPr="00A10391" w14:paraId="01679679" w14:textId="77777777" w:rsidTr="00A76176">
        <w:trPr>
          <w:cantSplit/>
          <w:trHeight w:hRule="exact" w:val="1020"/>
          <w:tblHeader/>
        </w:trPr>
        <w:tc>
          <w:tcPr>
            <w:tcW w:w="283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textDirection w:val="btLr"/>
            <w:vAlign w:val="center"/>
          </w:tcPr>
          <w:p w14:paraId="49B03EB6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  <w:sz w:val="18"/>
              </w:rPr>
            </w:pPr>
          </w:p>
        </w:tc>
        <w:tc>
          <w:tcPr>
            <w:tcW w:w="340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</w:tcPr>
          <w:p w14:paraId="0962B3E6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255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</w:tcPr>
          <w:p w14:paraId="2A9C219F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</w:tcPr>
          <w:p w14:paraId="42C2AAE7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12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</w:tcPr>
          <w:p w14:paraId="4123271A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C9FD959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71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170" w:type="dxa"/>
              <w:right w:w="28" w:type="dxa"/>
            </w:tcMar>
            <w:vAlign w:val="center"/>
          </w:tcPr>
          <w:p w14:paraId="1B62216C" w14:textId="77777777" w:rsidR="00931638" w:rsidRPr="00641FD7" w:rsidRDefault="00931638" w:rsidP="00274213">
            <w:pPr>
              <w:pStyle w:val="20"/>
              <w:ind w:left="-254"/>
              <w:rPr>
                <w:rFonts w:ascii="T-FLEX Type A" w:hAnsi="T-FLEX Type A"/>
                <w:i w:val="0"/>
                <w:spacing w:val="-14"/>
                <w:sz w:val="27"/>
              </w:rPr>
            </w:pPr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>на</w:t>
            </w:r>
            <w:r>
              <w:rPr>
                <w:rFonts w:ascii="T-FLEX Type A" w:hAnsi="T-FLEX Type A"/>
                <w:i w:val="0"/>
                <w:spacing w:val="-14"/>
                <w:sz w:val="27"/>
              </w:rPr>
              <w:br/>
            </w:r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>изделие</w:t>
            </w:r>
          </w:p>
        </w:tc>
        <w:tc>
          <w:tcPr>
            <w:tcW w:w="90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113" w:type="dxa"/>
              <w:bottom w:w="113" w:type="dxa"/>
              <w:right w:w="28" w:type="dxa"/>
            </w:tcMar>
            <w:vAlign w:val="center"/>
          </w:tcPr>
          <w:p w14:paraId="1EA8E9E7" w14:textId="77777777" w:rsidR="00931638" w:rsidRPr="00641FD7" w:rsidRDefault="00931638" w:rsidP="00274213">
            <w:pPr>
              <w:pStyle w:val="20"/>
              <w:ind w:left="-173"/>
              <w:rPr>
                <w:rFonts w:ascii="T-FLEX Type A" w:hAnsi="T-FLEX Type A"/>
                <w:i w:val="0"/>
                <w:spacing w:val="-14"/>
                <w:sz w:val="27"/>
              </w:rPr>
            </w:pPr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 xml:space="preserve">в </w:t>
            </w:r>
            <w:proofErr w:type="gramStart"/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>комп-</w:t>
            </w:r>
            <w:proofErr w:type="spellStart"/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>лекты</w:t>
            </w:r>
            <w:proofErr w:type="spellEnd"/>
            <w:proofErr w:type="gramEnd"/>
          </w:p>
        </w:tc>
        <w:tc>
          <w:tcPr>
            <w:tcW w:w="90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170" w:type="dxa"/>
              <w:bottom w:w="170" w:type="dxa"/>
              <w:right w:w="28" w:type="dxa"/>
            </w:tcMar>
            <w:vAlign w:val="center"/>
          </w:tcPr>
          <w:p w14:paraId="51220933" w14:textId="77777777" w:rsidR="00931638" w:rsidRPr="00641FD7" w:rsidRDefault="00931638" w:rsidP="00274213">
            <w:pPr>
              <w:pStyle w:val="20"/>
              <w:ind w:left="-283"/>
              <w:rPr>
                <w:rFonts w:ascii="T-FLEX Type A" w:hAnsi="T-FLEX Type A"/>
                <w:i w:val="0"/>
                <w:spacing w:val="-14"/>
                <w:sz w:val="27"/>
              </w:rPr>
            </w:pPr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>на ре-</w:t>
            </w:r>
            <w:proofErr w:type="spellStart"/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>гулир</w:t>
            </w:r>
            <w:proofErr w:type="spellEnd"/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>.</w:t>
            </w:r>
          </w:p>
        </w:tc>
        <w:tc>
          <w:tcPr>
            <w:tcW w:w="941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1C7D1E8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  <w:sz w:val="27"/>
              </w:rPr>
            </w:pPr>
            <w:r w:rsidRPr="00453D2B">
              <w:rPr>
                <w:rFonts w:ascii="T-FLEX Type A" w:hAnsi="T-FLEX Type A"/>
                <w:i w:val="0"/>
                <w:sz w:val="27"/>
              </w:rPr>
              <w:t>Всего</w:t>
            </w:r>
          </w:p>
        </w:tc>
        <w:tc>
          <w:tcPr>
            <w:tcW w:w="1374" w:type="dxa"/>
            <w:vMerge/>
            <w:tcBorders>
              <w:left w:val="single" w:sz="12" w:space="0" w:color="auto"/>
              <w:bottom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9CC65BC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</w:tr>
      <w:tr w:rsidR="00931638" w:rsidRPr="00222794" w14:paraId="6246A5E1" w14:textId="77777777" w:rsidTr="00A76176">
        <w:trPr>
          <w:cantSplit/>
          <w:trHeight w:hRule="exact" w:val="454"/>
        </w:trPr>
        <w:tc>
          <w:tcPr>
            <w:tcW w:w="283" w:type="dxa"/>
            <w:tcBorders>
              <w:top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E0443C5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</w:t>
            </w:r>
          </w:p>
        </w:tc>
        <w:tc>
          <w:tcPr>
            <w:tcW w:w="3403" w:type="dxa"/>
            <w:tcBorders>
              <w:top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4A8D608" w14:textId="77777777" w:rsidR="00931638" w:rsidRPr="00931638" w:rsidRDefault="00931638" w:rsidP="00274213"/>
        </w:tc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C279A7D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65EA65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8205E41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CCCA6D2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228C3D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0EF05FA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CC4F1A1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A7694F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top w:val="single" w:sz="12" w:space="0" w:color="auto"/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23DA744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430EBE5E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4B56A232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59942DC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3A6E4EF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4A99E0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A217B64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187924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9039DA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AC43D80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57840EC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15F8D75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9C26E50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4069D153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27A9F025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3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D6E86AB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431360C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EF341B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52D4E7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628199A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B6AF1C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0CA280D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66F3C83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471337F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5D17B09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79E1338C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36903AD0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4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62D1959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B3258BB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582B8E6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2FC4DE3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444BA8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BB4CEAC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269591A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E8C1243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EA569AF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AD43425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42EEE6EC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4F838655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5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3C54A1E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2B90F34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0892178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7D5E1CB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344037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346849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35A4956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9BC3AF6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52EF49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56A1D32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411281F5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621DCAD1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6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BFAA106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90028A3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623DDAB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8FBA48A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8E41D8B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24E4E6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1230827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7FCC397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6E868C5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D084380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7EE7ED9C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7E10629A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7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5A39C8A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0B937DF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CA1226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CB1B2B2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8211D7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9747762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414CEEE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D53629F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2FB1F4B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6EC3633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1597419A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22936486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8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B841D0F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65B7AA6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E7D26F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24CCAD2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70D7BC8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B5288EB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85B6102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4A56810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895FB9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CE1982A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205EEF44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66BC6937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9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51D4CA1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0119AAD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E679EB0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83F967C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A7CF701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71CA0A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04CF958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4067F69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8529BD6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4313F86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6B708DF7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750DD9A5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10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F6375E5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5AE9BD9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69D9C83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78A2EC6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B312BF6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870418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58EA49F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C4E33AB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F20DAAB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A71D120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7AE8C5D2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580338A9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11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EA19605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805037F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3641C7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2A5E331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109AB56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AFEE89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02DEDB5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D04EE1A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12F41DF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CFEED78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76FEEAED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4EF9F017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12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57C8449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4EBCDDE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545A654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C0A8E8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C0B8D3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2364B14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7EB2A04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3B79692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51844F2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F19AC96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35921A75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2C8790A4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13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7C4B7DF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0CECD1E" w14:textId="77777777" w:rsidR="00931638" w:rsidRPr="00931638" w:rsidRDefault="00931638" w:rsidP="00274213">
            <w:pPr>
              <w:pStyle w:val="20"/>
              <w:ind w:left="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89FA8FB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02257B0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08ACA41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77DCA2C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FC1DA6B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AE51769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1BFD722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7AD11D7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7B6C4700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410DBA91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14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6BB3221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67EF395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F535B92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BECAB9B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18042A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08A0FB5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B896313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0AAC551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260801A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B1F50D0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469521CC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03ECCC8E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15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E701950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D87CE9B" w14:textId="77777777" w:rsidR="00931638" w:rsidRPr="00931638" w:rsidRDefault="00931638" w:rsidP="00274213">
            <w:pPr>
              <w:pStyle w:val="20"/>
              <w:ind w:left="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E0DE12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58394F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3F7CFFB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4F2A5D3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BD08118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8F54FB6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5FFB25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D6A6AF0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29CC8EE8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623E7A2E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16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1E22635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BE07D85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E3C2EFB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5E340F4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A3FAE74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8145B81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00722A8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CC942C0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01290A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345048E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657A315A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27933386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17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52C5BF8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1D10D17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BEFF695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FD39A0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3C9E288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3042DFC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264E754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40B3FA2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E94F396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3516AC8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3B9DEA52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1BC43A78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18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203BFDF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4E4A347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258CFC3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4270DC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948965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0BD3D0F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6DC4908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BEA96EA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1AC7523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016894B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01EFAEE8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34333118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19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AEF2F60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4F93E8E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8E1AEC4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4FA8598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9E403B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B705C9A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09D4BFF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D795D7E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40454D0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5365F38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6D26DEA1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6315994D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20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EA70075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7C95F0B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3502156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41B88E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F60DE25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236E71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F4C394A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A3EC737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56D623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05DE4FF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52E4B8A9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0737B815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21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F9DBF30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1BC922A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A404DAC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FF06EF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5DEBFE5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D7481D1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9A50FA9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C568CFB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F6B30B4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E385A14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0D21C1EE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2B8D0DED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22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D5C1177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016F04D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B0D8D4A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1F24F7C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7E02EC6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E6F3CE4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C7FE44D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1661FE8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5E3017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0BCFC24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318CEB5D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63197A8F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23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37FBB81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64931DC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10A9146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D7407C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75BB6A8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47B48FC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8ABD259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2B18244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EDF2DB0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2E8A19E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3D5F4C2D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062E14C6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24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0DFAD13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FFF6DC6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522FD6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A6116CA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9B41535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C9E533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0EB5153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E9BD005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A8814D4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193C7A8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2AB3052C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0BFA3384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25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8970847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5253D8B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0B6EEB7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4F0A7A3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F5C0B2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924C996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35640FB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F07AD96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49B0326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9D4905D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66BEF8EB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30DA241B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26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BA7DF59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230345F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E55EE95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1AED4AC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B219EC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3D51F66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2223D23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6901A38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14A9A28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608B2C5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0E83875D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476048E8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27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3D9B795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264BE05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DDABF6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BEE8AD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952516B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60A6FDB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971F34F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38FF3DF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48B6125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21A8595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5050B43C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66ECB347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28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1A6A959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1BB8D28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322F87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FA3E61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DBFFFC3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9C3C724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6BB67C0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E880903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3CEB73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C58A8CD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27B719EE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431F53FD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29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3E5E3DC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5632552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79B8FB0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5E3FEB1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6AECF80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B5B3D70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650C6A8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3E1F41F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E5F21FB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2A7500F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73285381" w14:textId="77777777" w:rsidTr="00A76176">
        <w:trPr>
          <w:cantSplit/>
          <w:trHeight w:hRule="exact" w:val="461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366A8811" w14:textId="77777777" w:rsidR="00931638" w:rsidRPr="000170F2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30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FF2CE64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0E4A07B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DED5378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4A7F2B2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A1650CF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526ED3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1682769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3BCB05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8C631EF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6764B02" w14:textId="77777777" w:rsidR="00931638" w:rsidRPr="00931638" w:rsidRDefault="00931638" w:rsidP="00274213">
            <w:pPr>
              <w:jc w:val="center"/>
            </w:pPr>
          </w:p>
        </w:tc>
      </w:tr>
    </w:tbl>
    <w:p w14:paraId="0CFEDE84" w14:textId="77777777" w:rsidR="00931638" w:rsidRPr="00931638" w:rsidRDefault="00931638" w:rsidP="00665F55">
      <w:r>
        <w:br w:type="page"/>
      </w:r>
    </w:p>
    <w:tbl>
      <w:tblPr>
        <w:tblpPr w:leftFromText="187" w:rightFromText="187" w:vertAnchor="page" w:horzAnchor="page" w:tblpX="1052" w:tblpY="289"/>
        <w:tblOverlap w:val="never"/>
        <w:tblW w:w="507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"/>
        <w:gridCol w:w="3403"/>
        <w:gridCol w:w="2553"/>
        <w:gridCol w:w="3973"/>
        <w:gridCol w:w="3122"/>
        <w:gridCol w:w="3973"/>
        <w:gridCol w:w="971"/>
        <w:gridCol w:w="906"/>
        <w:gridCol w:w="906"/>
        <w:gridCol w:w="941"/>
        <w:gridCol w:w="1374"/>
      </w:tblGrid>
      <w:tr w:rsidR="00931638" w:rsidRPr="00A10391" w14:paraId="760E7A06" w14:textId="77777777" w:rsidTr="00274213">
        <w:trPr>
          <w:cantSplit/>
          <w:trHeight w:val="510"/>
          <w:tblHeader/>
        </w:trPr>
        <w:tc>
          <w:tcPr>
            <w:tcW w:w="283" w:type="dxa"/>
            <w:vMerge w:val="restart"/>
            <w:tcBorders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textDirection w:val="btLr"/>
            <w:vAlign w:val="center"/>
          </w:tcPr>
          <w:p w14:paraId="28AB1AE9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 w:rsidRPr="00453D2B">
              <w:rPr>
                <w:rFonts w:ascii="T-FLEX Type A" w:hAnsi="T-FLEX Type A"/>
                <w:i w:val="0"/>
              </w:rPr>
              <w:lastRenderedPageBreak/>
              <w:t>№ строки</w:t>
            </w:r>
          </w:p>
        </w:tc>
        <w:tc>
          <w:tcPr>
            <w:tcW w:w="3403" w:type="dxa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73435E2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  <w:sz w:val="32"/>
              </w:rPr>
            </w:pPr>
            <w:r w:rsidRPr="00453D2B">
              <w:rPr>
                <w:rFonts w:ascii="T-FLEX Type A" w:hAnsi="T-FLEX Type A"/>
                <w:i w:val="0"/>
                <w:sz w:val="32"/>
              </w:rPr>
              <w:t>Наименование</w:t>
            </w:r>
          </w:p>
        </w:tc>
        <w:tc>
          <w:tcPr>
            <w:tcW w:w="2553" w:type="dxa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90405C1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  <w:sz w:val="32"/>
              </w:rPr>
            </w:pPr>
            <w:r w:rsidRPr="00453D2B">
              <w:rPr>
                <w:rFonts w:ascii="T-FLEX Type A" w:hAnsi="T-FLEX Type A"/>
                <w:i w:val="0"/>
                <w:sz w:val="32"/>
              </w:rPr>
              <w:t>Код продукции</w:t>
            </w:r>
          </w:p>
        </w:tc>
        <w:tc>
          <w:tcPr>
            <w:tcW w:w="3973" w:type="dxa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A5D911B" w14:textId="77777777" w:rsidR="00931638" w:rsidRPr="00453D2B" w:rsidRDefault="00931638" w:rsidP="00274213">
            <w:pPr>
              <w:pStyle w:val="20"/>
              <w:tabs>
                <w:tab w:val="clear" w:pos="4153"/>
                <w:tab w:val="center" w:pos="3709"/>
              </w:tabs>
              <w:ind w:left="24" w:right="0"/>
              <w:rPr>
                <w:rFonts w:ascii="T-FLEX Type A" w:hAnsi="T-FLEX Type A"/>
                <w:i w:val="0"/>
                <w:sz w:val="32"/>
              </w:rPr>
            </w:pPr>
            <w:r w:rsidRPr="00453D2B">
              <w:rPr>
                <w:rFonts w:ascii="T-FLEX Type A" w:hAnsi="T-FLEX Type A"/>
                <w:i w:val="0"/>
                <w:sz w:val="32"/>
              </w:rPr>
              <w:t>Обозначение документа на поставку</w:t>
            </w:r>
          </w:p>
        </w:tc>
        <w:tc>
          <w:tcPr>
            <w:tcW w:w="3122" w:type="dxa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294AA67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  <w:sz w:val="32"/>
              </w:rPr>
            </w:pPr>
            <w:r w:rsidRPr="00453D2B">
              <w:rPr>
                <w:rFonts w:ascii="T-FLEX Type A" w:hAnsi="T-FLEX Type A"/>
                <w:i w:val="0"/>
                <w:sz w:val="32"/>
              </w:rPr>
              <w:t>Поставщик</w:t>
            </w:r>
          </w:p>
        </w:tc>
        <w:tc>
          <w:tcPr>
            <w:tcW w:w="3973" w:type="dxa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C59F2FB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  <w:sz w:val="32"/>
              </w:rPr>
            </w:pPr>
            <w:r w:rsidRPr="00453D2B">
              <w:rPr>
                <w:rFonts w:ascii="T-FLEX Type A" w:hAnsi="T-FLEX Type A"/>
                <w:i w:val="0"/>
                <w:sz w:val="32"/>
              </w:rPr>
              <w:t>Куда входит</w:t>
            </w:r>
            <w:r w:rsidRPr="00453D2B">
              <w:rPr>
                <w:rFonts w:ascii="T-FLEX Type A" w:hAnsi="T-FLEX Type A"/>
                <w:i w:val="0"/>
                <w:sz w:val="32"/>
              </w:rPr>
              <w:br/>
              <w:t>(обозначение)</w:t>
            </w:r>
          </w:p>
        </w:tc>
        <w:tc>
          <w:tcPr>
            <w:tcW w:w="3724" w:type="dxa"/>
            <w:gridSpan w:val="4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1CB5E8C" w14:textId="77777777" w:rsidR="00931638" w:rsidRPr="00EF2578" w:rsidRDefault="00931638" w:rsidP="00274213">
            <w:pPr>
              <w:pStyle w:val="20"/>
              <w:rPr>
                <w:rFonts w:ascii="Times New Roman" w:hAnsi="Times New Roman"/>
                <w:i w:val="0"/>
              </w:rPr>
            </w:pPr>
            <w:r w:rsidRPr="00453D2B">
              <w:rPr>
                <w:rFonts w:ascii="T-FLEX Type A" w:hAnsi="T-FLEX Type A"/>
                <w:i w:val="0"/>
                <w:sz w:val="32"/>
              </w:rPr>
              <w:t>Количество</w:t>
            </w:r>
          </w:p>
        </w:tc>
        <w:tc>
          <w:tcPr>
            <w:tcW w:w="1374" w:type="dxa"/>
            <w:vMerge w:val="restart"/>
            <w:tcBorders>
              <w:left w:val="single" w:sz="12" w:space="0" w:color="auto"/>
              <w:bottom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1F7191E" w14:textId="77777777" w:rsidR="00931638" w:rsidRPr="009649BF" w:rsidRDefault="00931638" w:rsidP="00274213">
            <w:pPr>
              <w:pStyle w:val="20"/>
              <w:rPr>
                <w:rFonts w:ascii="T-FLEX Type A" w:hAnsi="T-FLEX Type A"/>
                <w:i w:val="0"/>
                <w:sz w:val="32"/>
              </w:rPr>
            </w:pPr>
            <w:r w:rsidRPr="009649BF">
              <w:rPr>
                <w:rFonts w:ascii="T-FLEX Type A" w:hAnsi="T-FLEX Type A"/>
                <w:i w:val="0"/>
                <w:sz w:val="32"/>
              </w:rPr>
              <w:t>Приме-</w:t>
            </w:r>
          </w:p>
          <w:p w14:paraId="0F8B8232" w14:textId="77777777" w:rsidR="00931638" w:rsidRPr="009649BF" w:rsidRDefault="00931638" w:rsidP="00274213">
            <w:pPr>
              <w:jc w:val="center"/>
              <w:rPr>
                <w:i/>
              </w:rPr>
            </w:pPr>
            <w:proofErr w:type="spellStart"/>
            <w:r w:rsidRPr="009649BF">
              <w:rPr>
                <w:sz w:val="32"/>
              </w:rPr>
              <w:t>чание</w:t>
            </w:r>
            <w:proofErr w:type="spellEnd"/>
          </w:p>
        </w:tc>
      </w:tr>
      <w:tr w:rsidR="00931638" w:rsidRPr="00A10391" w14:paraId="57E3EDD7" w14:textId="77777777" w:rsidTr="00A76176">
        <w:trPr>
          <w:cantSplit/>
          <w:trHeight w:hRule="exact" w:val="1020"/>
          <w:tblHeader/>
        </w:trPr>
        <w:tc>
          <w:tcPr>
            <w:tcW w:w="283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textDirection w:val="btLr"/>
            <w:vAlign w:val="center"/>
          </w:tcPr>
          <w:p w14:paraId="246C2B6C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  <w:sz w:val="18"/>
              </w:rPr>
            </w:pPr>
          </w:p>
        </w:tc>
        <w:tc>
          <w:tcPr>
            <w:tcW w:w="340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</w:tcPr>
          <w:p w14:paraId="64CA8FCB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255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</w:tcPr>
          <w:p w14:paraId="49FB5C7A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</w:tcPr>
          <w:p w14:paraId="4B178637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12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</w:tcPr>
          <w:p w14:paraId="6084DA46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3B697A7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71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170" w:type="dxa"/>
              <w:right w:w="28" w:type="dxa"/>
            </w:tcMar>
            <w:vAlign w:val="center"/>
          </w:tcPr>
          <w:p w14:paraId="6EE4D4E8" w14:textId="77777777" w:rsidR="00931638" w:rsidRPr="00641FD7" w:rsidRDefault="00931638" w:rsidP="00274213">
            <w:pPr>
              <w:pStyle w:val="20"/>
              <w:ind w:left="-254"/>
              <w:rPr>
                <w:rFonts w:ascii="T-FLEX Type A" w:hAnsi="T-FLEX Type A"/>
                <w:i w:val="0"/>
                <w:spacing w:val="-14"/>
                <w:sz w:val="27"/>
              </w:rPr>
            </w:pPr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>на</w:t>
            </w:r>
            <w:r>
              <w:rPr>
                <w:rFonts w:ascii="T-FLEX Type A" w:hAnsi="T-FLEX Type A"/>
                <w:i w:val="0"/>
                <w:spacing w:val="-14"/>
                <w:sz w:val="27"/>
              </w:rPr>
              <w:br/>
            </w:r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>изделие</w:t>
            </w:r>
          </w:p>
        </w:tc>
        <w:tc>
          <w:tcPr>
            <w:tcW w:w="90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113" w:type="dxa"/>
              <w:bottom w:w="113" w:type="dxa"/>
              <w:right w:w="28" w:type="dxa"/>
            </w:tcMar>
            <w:vAlign w:val="center"/>
          </w:tcPr>
          <w:p w14:paraId="5BC8B00E" w14:textId="77777777" w:rsidR="00931638" w:rsidRPr="00641FD7" w:rsidRDefault="00931638" w:rsidP="00274213">
            <w:pPr>
              <w:pStyle w:val="20"/>
              <w:ind w:left="-173"/>
              <w:rPr>
                <w:rFonts w:ascii="T-FLEX Type A" w:hAnsi="T-FLEX Type A"/>
                <w:i w:val="0"/>
                <w:spacing w:val="-14"/>
                <w:sz w:val="27"/>
              </w:rPr>
            </w:pPr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 xml:space="preserve">в </w:t>
            </w:r>
            <w:proofErr w:type="gramStart"/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>комп-</w:t>
            </w:r>
            <w:proofErr w:type="spellStart"/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>лекты</w:t>
            </w:r>
            <w:proofErr w:type="spellEnd"/>
            <w:proofErr w:type="gramEnd"/>
          </w:p>
        </w:tc>
        <w:tc>
          <w:tcPr>
            <w:tcW w:w="90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170" w:type="dxa"/>
              <w:bottom w:w="170" w:type="dxa"/>
              <w:right w:w="28" w:type="dxa"/>
            </w:tcMar>
            <w:vAlign w:val="center"/>
          </w:tcPr>
          <w:p w14:paraId="3D16F8F4" w14:textId="77777777" w:rsidR="00931638" w:rsidRPr="00641FD7" w:rsidRDefault="00931638" w:rsidP="00274213">
            <w:pPr>
              <w:pStyle w:val="20"/>
              <w:ind w:left="-283"/>
              <w:rPr>
                <w:rFonts w:ascii="T-FLEX Type A" w:hAnsi="T-FLEX Type A"/>
                <w:i w:val="0"/>
                <w:spacing w:val="-14"/>
                <w:sz w:val="27"/>
              </w:rPr>
            </w:pPr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>на ре-</w:t>
            </w:r>
            <w:proofErr w:type="spellStart"/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>гулир</w:t>
            </w:r>
            <w:proofErr w:type="spellEnd"/>
            <w:r w:rsidRPr="00641FD7">
              <w:rPr>
                <w:rFonts w:ascii="T-FLEX Type A" w:hAnsi="T-FLEX Type A"/>
                <w:i w:val="0"/>
                <w:spacing w:val="-14"/>
                <w:sz w:val="27"/>
              </w:rPr>
              <w:t>.</w:t>
            </w:r>
          </w:p>
        </w:tc>
        <w:tc>
          <w:tcPr>
            <w:tcW w:w="941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55989C0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  <w:sz w:val="27"/>
              </w:rPr>
            </w:pPr>
            <w:r w:rsidRPr="00453D2B">
              <w:rPr>
                <w:rFonts w:ascii="T-FLEX Type A" w:hAnsi="T-FLEX Type A"/>
                <w:i w:val="0"/>
                <w:sz w:val="27"/>
              </w:rPr>
              <w:t>Всего</w:t>
            </w:r>
          </w:p>
        </w:tc>
        <w:tc>
          <w:tcPr>
            <w:tcW w:w="1374" w:type="dxa"/>
            <w:vMerge/>
            <w:tcBorders>
              <w:left w:val="single" w:sz="12" w:space="0" w:color="auto"/>
              <w:bottom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7064DD0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</w:tr>
      <w:tr w:rsidR="00931638" w:rsidRPr="00222794" w14:paraId="74D8DC2C" w14:textId="77777777" w:rsidTr="00A76176">
        <w:trPr>
          <w:cantSplit/>
          <w:trHeight w:hRule="exact" w:val="454"/>
        </w:trPr>
        <w:tc>
          <w:tcPr>
            <w:tcW w:w="283" w:type="dxa"/>
            <w:tcBorders>
              <w:top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E2843AB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</w:t>
            </w:r>
          </w:p>
        </w:tc>
        <w:tc>
          <w:tcPr>
            <w:tcW w:w="3403" w:type="dxa"/>
            <w:tcBorders>
              <w:top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9B8ECE8" w14:textId="77777777" w:rsidR="00931638" w:rsidRPr="00931638" w:rsidRDefault="00931638" w:rsidP="00274213"/>
        </w:tc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6656ECD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C58853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AFC5C0A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E63AE2A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11D8CD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5B149F4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D6F0FC6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8BCFBC5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top w:val="single" w:sz="12" w:space="0" w:color="auto"/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5136A11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3A6BB67D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3E83878F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6F4514A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5DF63A3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5FE69AA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C286590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4CD381B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FEE21C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D928B17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9EEA2E2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2EB946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2A977F5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523DE5A8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5144B400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3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3BA45A1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C0E2554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5BADA50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C55FDE3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9F9CA9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EDE4752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062D24F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A2AD90D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8D56B9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E8E401A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252F3BCE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2BA0516C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4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0606B95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E0C1AAE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168601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C3B8595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280918C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95CA1B1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1B3EAA2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E3CE878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1AF3676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9C928CE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0C42EC3F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201626EE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5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CE02AD1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ED749CD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43707F3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E38E43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7991F2C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84DD68A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D2C5A20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98A7058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F0496F8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E206803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2E1D1CEE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7E6DE65A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6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92B171C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522764B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6211560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E3E06EC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C9C801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AEB1C5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8AC2175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E8C6124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A77818A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5B14E7E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1FBFAC76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2DEB9254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7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1597F60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1785E11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1BD8400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E7DB4F6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7942DB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AAA9222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CB4F53A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5306181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C194483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0664DB3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7F7A87DC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1747FC04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8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F9BF46E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CFCE4AB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CDD639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44362AB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82CEB80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E535BE0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EF87A11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D6FA1E9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EA3494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93EF644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7C5583D2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1ABAF830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9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1D00742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4B31CD4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665F784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0D5383A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EDAE88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F176C9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0AEC0B1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B23113A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B58D07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9430CF9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3AB00A4D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77AF078C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10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0C1743B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894C456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E3D0D55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735338B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F074824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567759A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D177DB2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93DECF5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7B83DE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22CC5E0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0A102639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0E88036B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11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2F7D260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84E70AF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445D22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59CD1B5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C25B98F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E4C949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AEE3A01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03412A8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8BC65C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E99B70D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485E100E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28970A89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12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57BFB97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06FB72F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8D34C0F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D19A7F3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C4D0093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11BE571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63DD1F3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CAC566E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A7C9D3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9A920D9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17E5C5DE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5B9AC027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13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ACA748E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3E64401" w14:textId="77777777" w:rsidR="00931638" w:rsidRPr="00931638" w:rsidRDefault="00931638" w:rsidP="00274213">
            <w:pPr>
              <w:pStyle w:val="20"/>
              <w:ind w:left="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3CB9ABA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4FBAC8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616CAE1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371DBA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2054FB2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0CF1CF5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496ACC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37057D1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2ED5DEDA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64E4A06D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14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1EB5A14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CEB7AFF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0DA584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379C595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19DAF88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7963DC6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70B601F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A732CBF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F88910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53073C4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64FEF96C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5DD310F5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15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53E76F3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86609FD" w14:textId="77777777" w:rsidR="00931638" w:rsidRPr="00931638" w:rsidRDefault="00931638" w:rsidP="00274213">
            <w:pPr>
              <w:pStyle w:val="20"/>
              <w:ind w:left="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D9A143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B064BA2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B9074E5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FE1568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2C12AB9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790BF17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6FFC4E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D327D56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71A91A13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24B39262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16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8036D88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68DA929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139F70E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66BBDE35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048743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6A031F6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AA97020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13F5995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65CA0CA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A91424B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1F17952A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7F5A3B24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17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39BD82D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CC1192D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6EFC398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572F5571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DEDA4D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0DACA2B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48A8E37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27EAF77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11E601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55A2A59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3A1FFDC8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66C23769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18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3D4981A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DDBF8EF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0AE9BA5A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439EB3C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3A63FC7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28" w:type="dxa"/>
            </w:tcMar>
            <w:vAlign w:val="center"/>
          </w:tcPr>
          <w:p w14:paraId="28DA126A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1013F87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7EF01C6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723D9B3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563A0E2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34BC3BFA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7857A8E9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19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5F7E8E1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2ADF1DB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6242A8A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480AAA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71F9D30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2DE1015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C1BC0B5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FBCB9BF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62E8DA2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2FC5100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5E8E6E4E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3455AA88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20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57BEC89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E2E2867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BD0A8B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EE5889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6B6CCD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DDD6432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15990F4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41AC2B8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1AD0421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584466C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2E71D935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192A94B5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21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197AC96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2C4BF40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0E9BC0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1DF918B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8DF5E08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C273F42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8B2A575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8827B95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0CBC332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40C1442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03729BDD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60A686B1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22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F8A163B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F83BEC9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C3AE77C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ACF37F2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AA205B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4C256A2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E82692E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C09EBDE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3AA7B8B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E523973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4FAFDADF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5ED231C5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23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0CC2D28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3ED2228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B44556F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78E7BBC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02DB13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3F5581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6421A31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0F3927C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B4759D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B4F63AE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7E8FA276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286C783D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24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44D886F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D780715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0B474AA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5EC74E6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B4D7EE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70A84F0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99AD249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3823852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5B7A104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0A900C7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201E81B4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675896B4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25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C9A71C0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C0A9DFA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E5B67C0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3A7E1C1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A8C7B02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A57EA06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9B9AA0A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2BD34E0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FA236C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D1CACD1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0E52A4E2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4D629D92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26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B43D94E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4F47B6C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22FC244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D3C70F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2C75BEC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51E478C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5ABA565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4F4DDE0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0F0871C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67C0181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21FEA525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138C1EB0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27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181FC57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2BA4422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ED4C4D6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3902E1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D460FC8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3D8789A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29752AF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24BD9E5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2F2E342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B05363D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384924D4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41122DE5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28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1777F88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0648057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A9C4DD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9640355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CE0AB05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20DC22D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4DEE66D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63AD8A3" w14:textId="77777777" w:rsidR="00931638" w:rsidRPr="00931638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A95CB6B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FA9986B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27BE4BC4" w14:textId="77777777" w:rsidTr="00A76176">
        <w:trPr>
          <w:cantSplit/>
          <w:trHeight w:hRule="exact" w:val="454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69169854" w14:textId="77777777" w:rsidR="00931638" w:rsidRPr="00453D2B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29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2DEBB04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5B93C87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E53EA19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4489FD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129D8DE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D71B8F5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ED14F98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EE743BA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91DF150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CBF737D" w14:textId="77777777" w:rsidR="00931638" w:rsidRPr="00931638" w:rsidRDefault="00931638" w:rsidP="00274213">
            <w:pPr>
              <w:jc w:val="center"/>
            </w:pPr>
          </w:p>
        </w:tc>
      </w:tr>
      <w:tr w:rsidR="00931638" w:rsidRPr="00222794" w14:paraId="76E09C7B" w14:textId="77777777" w:rsidTr="00A76176">
        <w:trPr>
          <w:cantSplit/>
          <w:trHeight w:hRule="exact" w:val="461"/>
        </w:trPr>
        <w:tc>
          <w:tcPr>
            <w:tcW w:w="283" w:type="dxa"/>
            <w:tcMar>
              <w:left w:w="0" w:type="dxa"/>
              <w:right w:w="28" w:type="dxa"/>
            </w:tcMar>
            <w:vAlign w:val="center"/>
          </w:tcPr>
          <w:p w14:paraId="4A6D7160" w14:textId="77777777" w:rsidR="00931638" w:rsidRPr="000170F2" w:rsidRDefault="00931638" w:rsidP="00274213">
            <w:pPr>
              <w:pStyle w:val="20"/>
              <w:rPr>
                <w:rFonts w:ascii="T-FLEX Type A" w:hAnsi="T-FLEX Type A"/>
                <w:i w:val="0"/>
              </w:rPr>
            </w:pPr>
            <w:r>
              <w:rPr>
                <w:rFonts w:ascii="T-FLEX Type A" w:hAnsi="T-FLEX Type A"/>
                <w:i w:val="0"/>
              </w:rPr>
              <w:t>30</w:t>
            </w:r>
          </w:p>
        </w:tc>
        <w:tc>
          <w:tcPr>
            <w:tcW w:w="3403" w:type="dxa"/>
            <w:tcBorders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3A33B2D" w14:textId="77777777" w:rsidR="00931638" w:rsidRPr="00931638" w:rsidRDefault="00931638" w:rsidP="00274213"/>
        </w:tc>
        <w:tc>
          <w:tcPr>
            <w:tcW w:w="255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08221C3F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FA249C5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122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FF4DCD7" w14:textId="77777777" w:rsidR="00931638" w:rsidRPr="00931638" w:rsidRDefault="00931638" w:rsidP="00274213">
            <w:pPr>
              <w:jc w:val="center"/>
            </w:pPr>
          </w:p>
        </w:tc>
        <w:tc>
          <w:tcPr>
            <w:tcW w:w="3973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5FC8E883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7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98CE393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6D034D26" w14:textId="77777777" w:rsidR="00931638" w:rsidRPr="00931638" w:rsidRDefault="00931638" w:rsidP="00274213">
            <w:pPr>
              <w:pStyle w:val="Header"/>
              <w:spacing w:before="100"/>
              <w:jc w:val="center"/>
            </w:pPr>
          </w:p>
        </w:tc>
        <w:tc>
          <w:tcPr>
            <w:tcW w:w="906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2B3A756" w14:textId="77777777" w:rsidR="00931638" w:rsidRPr="00931638" w:rsidRDefault="00931638" w:rsidP="00274213">
            <w:pPr>
              <w:jc w:val="center"/>
            </w:pPr>
          </w:p>
        </w:tc>
        <w:tc>
          <w:tcPr>
            <w:tcW w:w="941" w:type="dxa"/>
            <w:tcBorders>
              <w:left w:val="single" w:sz="12" w:space="0" w:color="auto"/>
              <w:righ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12763E3" w14:textId="77777777" w:rsidR="00931638" w:rsidRPr="00931638" w:rsidRDefault="00931638" w:rsidP="00274213">
            <w:pPr>
              <w:jc w:val="center"/>
            </w:pPr>
          </w:p>
        </w:tc>
        <w:tc>
          <w:tcPr>
            <w:tcW w:w="1374" w:type="dxa"/>
            <w:tcBorders>
              <w:left w:val="single" w:sz="12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F2FC68B" w14:textId="77777777" w:rsidR="00931638" w:rsidRPr="00931638" w:rsidRDefault="00931638" w:rsidP="00274213">
            <w:pPr>
              <w:jc w:val="center"/>
            </w:pPr>
          </w:p>
        </w:tc>
      </w:tr>
    </w:tbl>
    <w:p w14:paraId="1CE4391F" w14:textId="2E519E2E" w:rsidR="00866036" w:rsidRPr="00931638" w:rsidRDefault="00866036" w:rsidP="00665F55"/>
    <w:sectPr w:rsidR="00866036" w:rsidRPr="00931638" w:rsidSect="00C5583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23811" w:h="16838" w:orient="landscape" w:code="8"/>
      <w:pgMar w:top="-288" w:right="346" w:bottom="720" w:left="136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A55DA" w14:textId="77777777" w:rsidR="00A36391" w:rsidRDefault="00A36391">
      <w:r>
        <w:separator/>
      </w:r>
    </w:p>
  </w:endnote>
  <w:endnote w:type="continuationSeparator" w:id="0">
    <w:p w14:paraId="2902C6F8" w14:textId="77777777" w:rsidR="00A36391" w:rsidRDefault="00A36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-FLEX Type A">
    <w:panose1 w:val="00000600020000000000"/>
    <w:charset w:val="CC"/>
    <w:family w:val="auto"/>
    <w:pitch w:val="variable"/>
    <w:sig w:usb0="00000207" w:usb1="00000000" w:usb2="00000000" w:usb3="00000000" w:csb0="00000097" w:csb1="00000000"/>
  </w:font>
  <w:font w:name="T-FLEX Type B">
    <w:altName w:val="Trebuchet MS"/>
    <w:charset w:val="CC"/>
    <w:family w:val="auto"/>
    <w:pitch w:val="variable"/>
    <w:sig w:usb0="00000001" w:usb1="00000040" w:usb2="00000000" w:usb3="00000000" w:csb0="0000009F" w:csb1="00000000"/>
  </w:font>
  <w:font w:name="Futur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808BD" w14:textId="77777777" w:rsidR="0045118D" w:rsidRPr="00D4115F" w:rsidRDefault="0045118D" w:rsidP="00916F7F">
    <w:pPr>
      <w:pStyle w:val="30"/>
      <w:tabs>
        <w:tab w:val="clear" w:pos="20412"/>
        <w:tab w:val="left" w:pos="19420"/>
      </w:tabs>
      <w:rPr>
        <w:rFonts w:ascii="T-FLEX Type A" w:hAnsi="T-FLEX Type A"/>
        <w:i w:val="0"/>
        <w:lang w:val="en-US"/>
      </w:rPr>
    </w:pPr>
    <w:r w:rsidRPr="00D4115F">
      <w:rPr>
        <w:rFonts w:ascii="T-FLEX Type A" w:hAnsi="T-FLEX Type A"/>
        <w:i w:val="0"/>
      </w:rPr>
      <w:tab/>
      <w:t xml:space="preserve">Копировал </w:t>
    </w:r>
    <w:r w:rsidRPr="00D4115F">
      <w:rPr>
        <w:rFonts w:ascii="T-FLEX Type A" w:hAnsi="T-FLEX Type A"/>
        <w:i w:val="0"/>
      </w:rPr>
      <w:tab/>
      <w:t>Формат А3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C01FC" w14:textId="77777777" w:rsidR="0045118D" w:rsidRDefault="004511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6F1C3" w14:textId="77777777" w:rsidR="0045118D" w:rsidRDefault="0045118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DC57B" w14:textId="77777777" w:rsidR="0045118D" w:rsidRDefault="004511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78D12" w14:textId="77777777" w:rsidR="00A36391" w:rsidRDefault="00A36391">
      <w:r>
        <w:separator/>
      </w:r>
    </w:p>
  </w:footnote>
  <w:footnote w:type="continuationSeparator" w:id="0">
    <w:p w14:paraId="77570A15" w14:textId="77777777" w:rsidR="00A36391" w:rsidRDefault="00A36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301" w:tblpY="285"/>
      <w:tblW w:w="23224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4"/>
      <w:gridCol w:w="397"/>
      <w:gridCol w:w="11958"/>
      <w:gridCol w:w="397"/>
      <w:gridCol w:w="567"/>
      <w:gridCol w:w="1304"/>
      <w:gridCol w:w="851"/>
      <w:gridCol w:w="567"/>
      <w:gridCol w:w="794"/>
      <w:gridCol w:w="3005"/>
      <w:gridCol w:w="170"/>
      <w:gridCol w:w="284"/>
      <w:gridCol w:w="284"/>
      <w:gridCol w:w="284"/>
      <w:gridCol w:w="851"/>
      <w:gridCol w:w="1227"/>
    </w:tblGrid>
    <w:tr w:rsidR="0045118D" w:rsidRPr="006C24E1" w14:paraId="50E4C976" w14:textId="77777777" w:rsidTr="00684F27">
      <w:trPr>
        <w:cantSplit/>
        <w:trHeight w:hRule="exact" w:val="3402"/>
      </w:trPr>
      <w:tc>
        <w:tcPr>
          <w:tcW w:w="284" w:type="dxa"/>
          <w:shd w:val="clear" w:color="auto" w:fill="auto"/>
          <w:textDirection w:val="btLr"/>
        </w:tcPr>
        <w:p w14:paraId="17D0F154" w14:textId="77777777" w:rsidR="0045118D" w:rsidRPr="00133F43" w:rsidRDefault="0045118D" w:rsidP="00684F27">
          <w:pPr>
            <w:jc w:val="center"/>
            <w:rPr>
              <w:sz w:val="20"/>
              <w:szCs w:val="18"/>
            </w:rPr>
          </w:pPr>
          <w:proofErr w:type="spellStart"/>
          <w:r w:rsidRPr="00133F43">
            <w:rPr>
              <w:sz w:val="20"/>
              <w:szCs w:val="18"/>
            </w:rPr>
            <w:t>Перв</w:t>
          </w:r>
          <w:proofErr w:type="spellEnd"/>
          <w:r w:rsidRPr="00133F43">
            <w:rPr>
              <w:sz w:val="20"/>
              <w:szCs w:val="18"/>
            </w:rPr>
            <w:t xml:space="preserve">. </w:t>
          </w:r>
          <w:proofErr w:type="spellStart"/>
          <w:r w:rsidRPr="00133F43">
            <w:rPr>
              <w:sz w:val="20"/>
              <w:szCs w:val="18"/>
            </w:rPr>
            <w:t>примен</w:t>
          </w:r>
          <w:proofErr w:type="spellEnd"/>
          <w:r w:rsidRPr="00133F43">
            <w:rPr>
              <w:sz w:val="20"/>
              <w:szCs w:val="18"/>
            </w:rPr>
            <w:t>.</w:t>
          </w:r>
        </w:p>
      </w:tc>
      <w:tc>
        <w:tcPr>
          <w:tcW w:w="397" w:type="dxa"/>
          <w:shd w:val="clear" w:color="auto" w:fill="auto"/>
          <w:textDirection w:val="btLr"/>
        </w:tcPr>
        <w:p w14:paraId="45C6E647" w14:textId="77777777" w:rsidR="0045118D" w:rsidRPr="00133F43" w:rsidRDefault="0045118D" w:rsidP="00684F27">
          <w:pPr>
            <w:ind w:left="113" w:right="113"/>
            <w:jc w:val="center"/>
            <w:rPr>
              <w:sz w:val="20"/>
              <w:szCs w:val="18"/>
            </w:rPr>
          </w:pPr>
        </w:p>
      </w:tc>
      <w:tc>
        <w:tcPr>
          <w:tcW w:w="11958" w:type="dxa"/>
          <w:vMerge w:val="restart"/>
          <w:tcBorders>
            <w:right w:val="nil"/>
          </w:tcBorders>
          <w:shd w:val="clear" w:color="auto" w:fill="auto"/>
        </w:tcPr>
        <w:p w14:paraId="7A7D058F" w14:textId="77777777" w:rsidR="0045118D" w:rsidRDefault="0045118D" w:rsidP="00684F27">
          <w:pPr>
            <w:rPr>
              <w:sz w:val="22"/>
              <w:szCs w:val="22"/>
            </w:rPr>
          </w:pPr>
        </w:p>
        <w:p w14:paraId="294B4200" w14:textId="77777777" w:rsidR="0045118D" w:rsidRPr="0008593E" w:rsidRDefault="0045118D" w:rsidP="00684F27">
          <w:pPr>
            <w:rPr>
              <w:sz w:val="22"/>
              <w:szCs w:val="22"/>
            </w:rPr>
          </w:pPr>
        </w:p>
        <w:p w14:paraId="472FC800" w14:textId="77777777" w:rsidR="0045118D" w:rsidRPr="0008593E" w:rsidRDefault="0045118D" w:rsidP="00684F27">
          <w:pPr>
            <w:rPr>
              <w:sz w:val="22"/>
              <w:szCs w:val="22"/>
            </w:rPr>
          </w:pPr>
        </w:p>
        <w:p w14:paraId="0F188537" w14:textId="77777777" w:rsidR="0045118D" w:rsidRPr="0008593E" w:rsidRDefault="0045118D" w:rsidP="00684F27">
          <w:pPr>
            <w:rPr>
              <w:sz w:val="22"/>
              <w:szCs w:val="22"/>
            </w:rPr>
          </w:pPr>
        </w:p>
        <w:p w14:paraId="3ABB40F5" w14:textId="77777777" w:rsidR="0045118D" w:rsidRPr="0008593E" w:rsidRDefault="0045118D" w:rsidP="00684F27">
          <w:pPr>
            <w:rPr>
              <w:sz w:val="22"/>
              <w:szCs w:val="22"/>
            </w:rPr>
          </w:pPr>
        </w:p>
        <w:p w14:paraId="3CB7D6C3" w14:textId="77777777" w:rsidR="0045118D" w:rsidRPr="0008593E" w:rsidRDefault="0045118D" w:rsidP="00684F27">
          <w:pPr>
            <w:rPr>
              <w:sz w:val="22"/>
              <w:szCs w:val="22"/>
            </w:rPr>
          </w:pPr>
        </w:p>
        <w:p w14:paraId="73B6D5EC" w14:textId="77777777" w:rsidR="0045118D" w:rsidRPr="0008593E" w:rsidRDefault="0045118D" w:rsidP="00684F27">
          <w:pPr>
            <w:rPr>
              <w:sz w:val="22"/>
              <w:szCs w:val="22"/>
            </w:rPr>
          </w:pPr>
        </w:p>
        <w:p w14:paraId="4839ABD4" w14:textId="77777777" w:rsidR="0045118D" w:rsidRPr="0008593E" w:rsidRDefault="0045118D" w:rsidP="00684F27">
          <w:pPr>
            <w:rPr>
              <w:sz w:val="22"/>
              <w:szCs w:val="22"/>
            </w:rPr>
          </w:pPr>
        </w:p>
        <w:p w14:paraId="6781CFD6" w14:textId="77777777" w:rsidR="0045118D" w:rsidRPr="0008593E" w:rsidRDefault="0045118D" w:rsidP="00684F27">
          <w:pPr>
            <w:rPr>
              <w:sz w:val="22"/>
              <w:szCs w:val="22"/>
            </w:rPr>
          </w:pPr>
        </w:p>
        <w:p w14:paraId="7A0F2D30" w14:textId="77777777" w:rsidR="0045118D" w:rsidRPr="0008593E" w:rsidRDefault="0045118D" w:rsidP="00684F27">
          <w:pPr>
            <w:rPr>
              <w:sz w:val="22"/>
              <w:szCs w:val="22"/>
            </w:rPr>
          </w:pPr>
        </w:p>
        <w:p w14:paraId="33459295" w14:textId="77777777" w:rsidR="0045118D" w:rsidRPr="0008593E" w:rsidRDefault="0045118D" w:rsidP="00684F27">
          <w:pPr>
            <w:rPr>
              <w:sz w:val="22"/>
              <w:szCs w:val="22"/>
            </w:rPr>
          </w:pPr>
        </w:p>
        <w:p w14:paraId="0F15399F" w14:textId="77777777" w:rsidR="0045118D" w:rsidRPr="0008593E" w:rsidRDefault="0045118D" w:rsidP="00684F27">
          <w:pPr>
            <w:rPr>
              <w:sz w:val="22"/>
              <w:szCs w:val="22"/>
            </w:rPr>
          </w:pPr>
        </w:p>
        <w:p w14:paraId="3C5033EC" w14:textId="77777777" w:rsidR="0045118D" w:rsidRPr="0008593E" w:rsidRDefault="0045118D" w:rsidP="00684F27">
          <w:pPr>
            <w:rPr>
              <w:sz w:val="22"/>
              <w:szCs w:val="22"/>
            </w:rPr>
          </w:pPr>
        </w:p>
        <w:p w14:paraId="6BE4B02F" w14:textId="77777777" w:rsidR="0045118D" w:rsidRPr="0008593E" w:rsidRDefault="0045118D" w:rsidP="00684F27">
          <w:pPr>
            <w:rPr>
              <w:sz w:val="22"/>
              <w:szCs w:val="22"/>
            </w:rPr>
          </w:pPr>
        </w:p>
        <w:p w14:paraId="3F47F7E8" w14:textId="77777777" w:rsidR="0045118D" w:rsidRDefault="0045118D" w:rsidP="00684F27">
          <w:pPr>
            <w:rPr>
              <w:sz w:val="22"/>
              <w:szCs w:val="22"/>
            </w:rPr>
          </w:pPr>
        </w:p>
        <w:p w14:paraId="46FE4A6F" w14:textId="77777777" w:rsidR="0045118D" w:rsidRPr="0008593E" w:rsidRDefault="0045118D" w:rsidP="00684F27">
          <w:pPr>
            <w:tabs>
              <w:tab w:val="left" w:pos="5046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tab/>
          </w:r>
        </w:p>
      </w:tc>
      <w:tc>
        <w:tcPr>
          <w:tcW w:w="3686" w:type="dxa"/>
          <w:gridSpan w:val="5"/>
          <w:vMerge w:val="restart"/>
          <w:tcBorders>
            <w:left w:val="nil"/>
            <w:right w:val="nil"/>
          </w:tcBorders>
          <w:shd w:val="clear" w:color="auto" w:fill="auto"/>
          <w:vAlign w:val="center"/>
        </w:tcPr>
        <w:p w14:paraId="247A6549" w14:textId="77777777" w:rsidR="0045118D" w:rsidRPr="00C053A2" w:rsidRDefault="0045118D" w:rsidP="00684F27">
          <w:pPr>
            <w:rPr>
              <w:sz w:val="22"/>
              <w:szCs w:val="22"/>
            </w:rPr>
          </w:pPr>
        </w:p>
      </w:tc>
      <w:tc>
        <w:tcPr>
          <w:tcW w:w="6899" w:type="dxa"/>
          <w:gridSpan w:val="8"/>
          <w:vMerge w:val="restart"/>
          <w:tcBorders>
            <w:left w:val="nil"/>
          </w:tcBorders>
          <w:shd w:val="clear" w:color="auto" w:fill="auto"/>
          <w:vAlign w:val="center"/>
        </w:tcPr>
        <w:p w14:paraId="068C56A6" w14:textId="77777777" w:rsidR="0045118D" w:rsidRPr="00BF7FD3" w:rsidRDefault="0045118D" w:rsidP="00684F27">
          <w:pPr>
            <w:rPr>
              <w:sz w:val="18"/>
              <w:szCs w:val="18"/>
            </w:rPr>
          </w:pPr>
        </w:p>
      </w:tc>
    </w:tr>
    <w:tr w:rsidR="0045118D" w:rsidRPr="006C24E1" w14:paraId="021F540B" w14:textId="77777777" w:rsidTr="00684F27">
      <w:trPr>
        <w:cantSplit/>
        <w:trHeight w:val="3402"/>
      </w:trPr>
      <w:tc>
        <w:tcPr>
          <w:tcW w:w="284" w:type="dxa"/>
          <w:tcBorders>
            <w:bottom w:val="single" w:sz="18" w:space="0" w:color="auto"/>
          </w:tcBorders>
          <w:shd w:val="clear" w:color="auto" w:fill="auto"/>
          <w:textDirection w:val="btLr"/>
        </w:tcPr>
        <w:p w14:paraId="7411A5AE" w14:textId="77777777" w:rsidR="0045118D" w:rsidRPr="00133F43" w:rsidRDefault="0045118D" w:rsidP="00684F27">
          <w:pPr>
            <w:jc w:val="center"/>
            <w:rPr>
              <w:sz w:val="20"/>
              <w:szCs w:val="18"/>
            </w:rPr>
          </w:pPr>
          <w:r w:rsidRPr="00133F43">
            <w:rPr>
              <w:sz w:val="20"/>
              <w:szCs w:val="18"/>
            </w:rPr>
            <w:t>Справ. №</w:t>
          </w:r>
        </w:p>
      </w:tc>
      <w:tc>
        <w:tcPr>
          <w:tcW w:w="397" w:type="dxa"/>
          <w:tcBorders>
            <w:bottom w:val="single" w:sz="18" w:space="0" w:color="auto"/>
          </w:tcBorders>
          <w:shd w:val="clear" w:color="auto" w:fill="auto"/>
          <w:vAlign w:val="center"/>
        </w:tcPr>
        <w:p w14:paraId="640E010A" w14:textId="77777777" w:rsidR="0045118D" w:rsidRPr="00133F43" w:rsidRDefault="0045118D" w:rsidP="00684F27">
          <w:pPr>
            <w:rPr>
              <w:sz w:val="20"/>
              <w:szCs w:val="18"/>
            </w:rPr>
          </w:pPr>
        </w:p>
      </w:tc>
      <w:tc>
        <w:tcPr>
          <w:tcW w:w="11958" w:type="dxa"/>
          <w:vMerge/>
          <w:tcBorders>
            <w:right w:val="nil"/>
          </w:tcBorders>
          <w:shd w:val="clear" w:color="auto" w:fill="auto"/>
        </w:tcPr>
        <w:p w14:paraId="084ACE27" w14:textId="77777777" w:rsidR="0045118D" w:rsidRPr="00C053A2" w:rsidRDefault="0045118D" w:rsidP="00684F27">
          <w:pPr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left w:val="nil"/>
            <w:right w:val="nil"/>
          </w:tcBorders>
          <w:shd w:val="clear" w:color="auto" w:fill="auto"/>
          <w:vAlign w:val="center"/>
        </w:tcPr>
        <w:p w14:paraId="38D368C3" w14:textId="77777777" w:rsidR="0045118D" w:rsidRPr="00C053A2" w:rsidRDefault="0045118D" w:rsidP="00684F27">
          <w:pPr>
            <w:rPr>
              <w:sz w:val="22"/>
              <w:szCs w:val="22"/>
            </w:rPr>
          </w:pPr>
        </w:p>
      </w:tc>
      <w:tc>
        <w:tcPr>
          <w:tcW w:w="6899" w:type="dxa"/>
          <w:gridSpan w:val="8"/>
          <w:vMerge/>
          <w:tcBorders>
            <w:left w:val="nil"/>
          </w:tcBorders>
          <w:shd w:val="clear" w:color="auto" w:fill="auto"/>
          <w:vAlign w:val="center"/>
        </w:tcPr>
        <w:p w14:paraId="2166DC54" w14:textId="77777777" w:rsidR="0045118D" w:rsidRPr="00BF7FD3" w:rsidRDefault="0045118D" w:rsidP="00684F27">
          <w:pPr>
            <w:rPr>
              <w:sz w:val="18"/>
              <w:szCs w:val="18"/>
            </w:rPr>
          </w:pPr>
        </w:p>
      </w:tc>
    </w:tr>
    <w:tr w:rsidR="0045118D" w:rsidRPr="006C24E1" w14:paraId="096275D9" w14:textId="77777777" w:rsidTr="00684F27">
      <w:trPr>
        <w:cantSplit/>
        <w:trHeight w:val="902"/>
      </w:trPr>
      <w:tc>
        <w:tcPr>
          <w:tcW w:w="681" w:type="dxa"/>
          <w:gridSpan w:val="2"/>
          <w:tcBorders>
            <w:left w:val="nil"/>
          </w:tcBorders>
          <w:shd w:val="clear" w:color="auto" w:fill="auto"/>
          <w:vAlign w:val="center"/>
        </w:tcPr>
        <w:p w14:paraId="06E7CF17" w14:textId="77777777" w:rsidR="0045118D" w:rsidRPr="00BF7FD3" w:rsidRDefault="0045118D" w:rsidP="00684F27">
          <w:pPr>
            <w:rPr>
              <w:sz w:val="18"/>
              <w:szCs w:val="18"/>
            </w:rPr>
          </w:pPr>
        </w:p>
      </w:tc>
      <w:tc>
        <w:tcPr>
          <w:tcW w:w="11958" w:type="dxa"/>
          <w:vMerge/>
          <w:tcBorders>
            <w:right w:val="nil"/>
          </w:tcBorders>
          <w:shd w:val="clear" w:color="auto" w:fill="auto"/>
        </w:tcPr>
        <w:p w14:paraId="06005577" w14:textId="77777777" w:rsidR="0045118D" w:rsidRPr="00C053A2" w:rsidRDefault="0045118D" w:rsidP="00684F27">
          <w:pPr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left w:val="nil"/>
            <w:right w:val="nil"/>
          </w:tcBorders>
          <w:shd w:val="clear" w:color="auto" w:fill="auto"/>
          <w:vAlign w:val="center"/>
        </w:tcPr>
        <w:p w14:paraId="55DB71DD" w14:textId="77777777" w:rsidR="0045118D" w:rsidRPr="00C053A2" w:rsidRDefault="0045118D" w:rsidP="00684F27">
          <w:pPr>
            <w:rPr>
              <w:sz w:val="22"/>
              <w:szCs w:val="22"/>
            </w:rPr>
          </w:pPr>
        </w:p>
      </w:tc>
      <w:tc>
        <w:tcPr>
          <w:tcW w:w="6899" w:type="dxa"/>
          <w:gridSpan w:val="8"/>
          <w:vMerge/>
          <w:tcBorders>
            <w:left w:val="nil"/>
          </w:tcBorders>
          <w:shd w:val="clear" w:color="auto" w:fill="auto"/>
          <w:vAlign w:val="center"/>
        </w:tcPr>
        <w:p w14:paraId="5EAC0C58" w14:textId="77777777" w:rsidR="0045118D" w:rsidRPr="00BF7FD3" w:rsidRDefault="0045118D" w:rsidP="00684F27">
          <w:pPr>
            <w:rPr>
              <w:sz w:val="18"/>
              <w:szCs w:val="18"/>
            </w:rPr>
          </w:pPr>
        </w:p>
      </w:tc>
    </w:tr>
    <w:tr w:rsidR="0045118D" w:rsidRPr="006C24E1" w14:paraId="450ACA84" w14:textId="77777777" w:rsidTr="00684F27">
      <w:trPr>
        <w:cantSplit/>
        <w:trHeight w:val="1975"/>
      </w:trPr>
      <w:tc>
        <w:tcPr>
          <w:tcW w:w="284" w:type="dxa"/>
          <w:shd w:val="clear" w:color="auto" w:fill="auto"/>
          <w:textDirection w:val="btLr"/>
        </w:tcPr>
        <w:p w14:paraId="214FAC33" w14:textId="77777777" w:rsidR="0045118D" w:rsidRPr="00133F43" w:rsidRDefault="0045118D" w:rsidP="00684F27">
          <w:pPr>
            <w:jc w:val="center"/>
            <w:rPr>
              <w:sz w:val="20"/>
              <w:szCs w:val="18"/>
            </w:rPr>
          </w:pPr>
          <w:r w:rsidRPr="00133F43">
            <w:rPr>
              <w:sz w:val="20"/>
              <w:szCs w:val="18"/>
            </w:rPr>
            <w:t>Подп. и дата</w:t>
          </w:r>
        </w:p>
      </w:tc>
      <w:tc>
        <w:tcPr>
          <w:tcW w:w="397" w:type="dxa"/>
          <w:shd w:val="clear" w:color="auto" w:fill="auto"/>
          <w:vAlign w:val="center"/>
        </w:tcPr>
        <w:p w14:paraId="088DD402" w14:textId="77777777" w:rsidR="0045118D" w:rsidRPr="00133F43" w:rsidRDefault="0045118D" w:rsidP="00684F27">
          <w:pPr>
            <w:rPr>
              <w:sz w:val="20"/>
              <w:szCs w:val="18"/>
            </w:rPr>
          </w:pPr>
        </w:p>
      </w:tc>
      <w:tc>
        <w:tcPr>
          <w:tcW w:w="11958" w:type="dxa"/>
          <w:vMerge/>
          <w:tcBorders>
            <w:right w:val="nil"/>
          </w:tcBorders>
          <w:shd w:val="clear" w:color="auto" w:fill="auto"/>
        </w:tcPr>
        <w:p w14:paraId="440AFC09" w14:textId="77777777" w:rsidR="0045118D" w:rsidRPr="00C053A2" w:rsidRDefault="0045118D" w:rsidP="00684F27">
          <w:pPr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left w:val="nil"/>
            <w:right w:val="nil"/>
          </w:tcBorders>
          <w:shd w:val="clear" w:color="auto" w:fill="auto"/>
          <w:vAlign w:val="center"/>
        </w:tcPr>
        <w:p w14:paraId="7473BEA8" w14:textId="77777777" w:rsidR="0045118D" w:rsidRPr="00C053A2" w:rsidRDefault="0045118D" w:rsidP="00684F27">
          <w:pPr>
            <w:rPr>
              <w:sz w:val="22"/>
              <w:szCs w:val="22"/>
            </w:rPr>
          </w:pPr>
        </w:p>
      </w:tc>
      <w:tc>
        <w:tcPr>
          <w:tcW w:w="6899" w:type="dxa"/>
          <w:gridSpan w:val="8"/>
          <w:vMerge/>
          <w:tcBorders>
            <w:left w:val="nil"/>
          </w:tcBorders>
          <w:shd w:val="clear" w:color="auto" w:fill="auto"/>
          <w:vAlign w:val="center"/>
        </w:tcPr>
        <w:p w14:paraId="1766279F" w14:textId="77777777" w:rsidR="0045118D" w:rsidRPr="00BF7FD3" w:rsidRDefault="0045118D" w:rsidP="00684F27">
          <w:pPr>
            <w:rPr>
              <w:sz w:val="18"/>
              <w:szCs w:val="18"/>
            </w:rPr>
          </w:pPr>
        </w:p>
      </w:tc>
    </w:tr>
    <w:tr w:rsidR="0045118D" w:rsidRPr="006C24E1" w14:paraId="16A7121F" w14:textId="77777777" w:rsidTr="00684F27">
      <w:trPr>
        <w:cantSplit/>
        <w:trHeight w:val="1417"/>
      </w:trPr>
      <w:tc>
        <w:tcPr>
          <w:tcW w:w="284" w:type="dxa"/>
          <w:shd w:val="clear" w:color="auto" w:fill="auto"/>
          <w:textDirection w:val="btLr"/>
        </w:tcPr>
        <w:p w14:paraId="4A07F5EE" w14:textId="77777777" w:rsidR="0045118D" w:rsidRPr="00133F43" w:rsidRDefault="0045118D" w:rsidP="00684F27">
          <w:pPr>
            <w:jc w:val="center"/>
            <w:rPr>
              <w:sz w:val="20"/>
              <w:szCs w:val="18"/>
            </w:rPr>
          </w:pPr>
          <w:r w:rsidRPr="00133F43">
            <w:rPr>
              <w:sz w:val="20"/>
              <w:szCs w:val="18"/>
            </w:rPr>
            <w:t xml:space="preserve">Инв. № </w:t>
          </w:r>
          <w:proofErr w:type="spellStart"/>
          <w:r w:rsidRPr="00133F43">
            <w:rPr>
              <w:sz w:val="20"/>
              <w:szCs w:val="18"/>
            </w:rPr>
            <w:t>дубл</w:t>
          </w:r>
          <w:proofErr w:type="spellEnd"/>
          <w:r w:rsidRPr="00133F43">
            <w:rPr>
              <w:sz w:val="20"/>
              <w:szCs w:val="18"/>
            </w:rPr>
            <w:t>.</w:t>
          </w:r>
        </w:p>
      </w:tc>
      <w:tc>
        <w:tcPr>
          <w:tcW w:w="397" w:type="dxa"/>
          <w:shd w:val="clear" w:color="auto" w:fill="auto"/>
          <w:textDirection w:val="btLr"/>
          <w:vAlign w:val="center"/>
        </w:tcPr>
        <w:p w14:paraId="2E728C58" w14:textId="77777777" w:rsidR="0045118D" w:rsidRPr="00133F43" w:rsidRDefault="0045118D" w:rsidP="00684F27">
          <w:pPr>
            <w:jc w:val="center"/>
            <w:rPr>
              <w:sz w:val="20"/>
              <w:szCs w:val="18"/>
            </w:rPr>
          </w:pPr>
        </w:p>
      </w:tc>
      <w:tc>
        <w:tcPr>
          <w:tcW w:w="11958" w:type="dxa"/>
          <w:vMerge/>
          <w:tcBorders>
            <w:right w:val="nil"/>
          </w:tcBorders>
          <w:shd w:val="clear" w:color="auto" w:fill="auto"/>
        </w:tcPr>
        <w:p w14:paraId="7B7EE07C" w14:textId="77777777" w:rsidR="0045118D" w:rsidRPr="00C053A2" w:rsidRDefault="0045118D" w:rsidP="00684F27">
          <w:pPr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left w:val="nil"/>
            <w:right w:val="nil"/>
          </w:tcBorders>
          <w:shd w:val="clear" w:color="auto" w:fill="auto"/>
          <w:vAlign w:val="center"/>
        </w:tcPr>
        <w:p w14:paraId="4D76F10D" w14:textId="77777777" w:rsidR="0045118D" w:rsidRPr="00C053A2" w:rsidRDefault="0045118D" w:rsidP="00684F27">
          <w:pPr>
            <w:rPr>
              <w:sz w:val="22"/>
              <w:szCs w:val="22"/>
            </w:rPr>
          </w:pPr>
        </w:p>
      </w:tc>
      <w:tc>
        <w:tcPr>
          <w:tcW w:w="6899" w:type="dxa"/>
          <w:gridSpan w:val="8"/>
          <w:vMerge/>
          <w:tcBorders>
            <w:left w:val="nil"/>
          </w:tcBorders>
          <w:shd w:val="clear" w:color="auto" w:fill="auto"/>
          <w:vAlign w:val="center"/>
        </w:tcPr>
        <w:p w14:paraId="670A713D" w14:textId="77777777" w:rsidR="0045118D" w:rsidRPr="00BF7FD3" w:rsidRDefault="0045118D" w:rsidP="00684F27">
          <w:pPr>
            <w:rPr>
              <w:sz w:val="18"/>
              <w:szCs w:val="18"/>
            </w:rPr>
          </w:pPr>
        </w:p>
      </w:tc>
    </w:tr>
    <w:tr w:rsidR="0045118D" w:rsidRPr="006C24E1" w14:paraId="7EC669EA" w14:textId="77777777" w:rsidTr="00684F27">
      <w:trPr>
        <w:cantSplit/>
        <w:trHeight w:val="1296"/>
      </w:trPr>
      <w:tc>
        <w:tcPr>
          <w:tcW w:w="284" w:type="dxa"/>
          <w:vMerge w:val="restart"/>
          <w:shd w:val="clear" w:color="auto" w:fill="auto"/>
          <w:textDirection w:val="btLr"/>
        </w:tcPr>
        <w:p w14:paraId="226EE463" w14:textId="77777777" w:rsidR="0045118D" w:rsidRPr="00133F43" w:rsidRDefault="0045118D" w:rsidP="00684F27">
          <w:pPr>
            <w:jc w:val="center"/>
            <w:rPr>
              <w:sz w:val="20"/>
              <w:szCs w:val="18"/>
            </w:rPr>
          </w:pPr>
          <w:proofErr w:type="spellStart"/>
          <w:r w:rsidRPr="00133F43">
            <w:rPr>
              <w:sz w:val="20"/>
              <w:szCs w:val="18"/>
            </w:rPr>
            <w:t>Взам</w:t>
          </w:r>
          <w:proofErr w:type="spellEnd"/>
          <w:r w:rsidRPr="00133F43">
            <w:rPr>
              <w:sz w:val="20"/>
              <w:szCs w:val="18"/>
            </w:rPr>
            <w:t>. инв. №</w:t>
          </w:r>
        </w:p>
      </w:tc>
      <w:tc>
        <w:tcPr>
          <w:tcW w:w="397" w:type="dxa"/>
          <w:vMerge w:val="restart"/>
          <w:shd w:val="clear" w:color="auto" w:fill="auto"/>
          <w:textDirection w:val="btLr"/>
          <w:vAlign w:val="center"/>
        </w:tcPr>
        <w:p w14:paraId="133C7B7D" w14:textId="77777777" w:rsidR="0045118D" w:rsidRPr="00133F43" w:rsidRDefault="0045118D" w:rsidP="00684F27">
          <w:pPr>
            <w:jc w:val="center"/>
            <w:rPr>
              <w:sz w:val="20"/>
              <w:szCs w:val="18"/>
            </w:rPr>
          </w:pPr>
        </w:p>
      </w:tc>
      <w:tc>
        <w:tcPr>
          <w:tcW w:w="11958" w:type="dxa"/>
          <w:vMerge/>
          <w:tcBorders>
            <w:right w:val="nil"/>
          </w:tcBorders>
          <w:shd w:val="clear" w:color="auto" w:fill="auto"/>
        </w:tcPr>
        <w:p w14:paraId="125A35DE" w14:textId="77777777" w:rsidR="0045118D" w:rsidRPr="00C053A2" w:rsidRDefault="0045118D" w:rsidP="00684F27">
          <w:pPr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left w:val="nil"/>
            <w:right w:val="nil"/>
          </w:tcBorders>
          <w:shd w:val="clear" w:color="auto" w:fill="auto"/>
          <w:vAlign w:val="center"/>
        </w:tcPr>
        <w:p w14:paraId="29D135C1" w14:textId="77777777" w:rsidR="0045118D" w:rsidRPr="00C053A2" w:rsidRDefault="0045118D" w:rsidP="00684F27">
          <w:pPr>
            <w:rPr>
              <w:sz w:val="22"/>
              <w:szCs w:val="22"/>
            </w:rPr>
          </w:pPr>
        </w:p>
      </w:tc>
      <w:tc>
        <w:tcPr>
          <w:tcW w:w="6899" w:type="dxa"/>
          <w:gridSpan w:val="8"/>
          <w:vMerge/>
          <w:tcBorders>
            <w:left w:val="nil"/>
          </w:tcBorders>
          <w:shd w:val="clear" w:color="auto" w:fill="auto"/>
          <w:vAlign w:val="center"/>
        </w:tcPr>
        <w:p w14:paraId="5A07F81E" w14:textId="77777777" w:rsidR="0045118D" w:rsidRPr="00BF7FD3" w:rsidRDefault="0045118D" w:rsidP="00684F27">
          <w:pPr>
            <w:rPr>
              <w:sz w:val="18"/>
              <w:szCs w:val="18"/>
            </w:rPr>
          </w:pPr>
        </w:p>
      </w:tc>
    </w:tr>
    <w:tr w:rsidR="0045118D" w:rsidRPr="006C24E1" w14:paraId="0F4932C9" w14:textId="77777777" w:rsidTr="00684F27">
      <w:trPr>
        <w:cantSplit/>
        <w:trHeight w:hRule="exact" w:val="113"/>
      </w:trPr>
      <w:tc>
        <w:tcPr>
          <w:tcW w:w="284" w:type="dxa"/>
          <w:vMerge/>
          <w:shd w:val="clear" w:color="auto" w:fill="auto"/>
          <w:textDirection w:val="btLr"/>
          <w:vAlign w:val="center"/>
        </w:tcPr>
        <w:p w14:paraId="1CDA401A" w14:textId="77777777" w:rsidR="0045118D" w:rsidRPr="00133F43" w:rsidRDefault="0045118D" w:rsidP="00684F27">
          <w:pPr>
            <w:jc w:val="center"/>
            <w:rPr>
              <w:sz w:val="20"/>
              <w:szCs w:val="18"/>
            </w:rPr>
          </w:pPr>
        </w:p>
      </w:tc>
      <w:tc>
        <w:tcPr>
          <w:tcW w:w="397" w:type="dxa"/>
          <w:vMerge/>
          <w:shd w:val="clear" w:color="auto" w:fill="auto"/>
          <w:textDirection w:val="btLr"/>
          <w:vAlign w:val="center"/>
        </w:tcPr>
        <w:p w14:paraId="7BD9F64A" w14:textId="77777777" w:rsidR="0045118D" w:rsidRPr="00133F43" w:rsidRDefault="0045118D" w:rsidP="00684F27">
          <w:pPr>
            <w:jc w:val="center"/>
            <w:rPr>
              <w:sz w:val="20"/>
              <w:szCs w:val="18"/>
            </w:rPr>
          </w:pPr>
        </w:p>
      </w:tc>
      <w:tc>
        <w:tcPr>
          <w:tcW w:w="11958" w:type="dxa"/>
          <w:vMerge/>
          <w:tcBorders>
            <w:right w:val="nil"/>
          </w:tcBorders>
          <w:shd w:val="clear" w:color="auto" w:fill="auto"/>
        </w:tcPr>
        <w:p w14:paraId="73CA74B5" w14:textId="77777777" w:rsidR="0045118D" w:rsidRPr="00C053A2" w:rsidRDefault="0045118D" w:rsidP="00684F27">
          <w:pPr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left w:val="nil"/>
          </w:tcBorders>
          <w:shd w:val="clear" w:color="auto" w:fill="auto"/>
          <w:vAlign w:val="center"/>
        </w:tcPr>
        <w:p w14:paraId="38EC3F76" w14:textId="77777777" w:rsidR="0045118D" w:rsidRPr="00C053A2" w:rsidRDefault="0045118D" w:rsidP="00684F27">
          <w:pPr>
            <w:rPr>
              <w:sz w:val="22"/>
              <w:szCs w:val="22"/>
            </w:rPr>
          </w:pPr>
        </w:p>
      </w:tc>
      <w:tc>
        <w:tcPr>
          <w:tcW w:w="794" w:type="dxa"/>
          <w:vMerge w:val="restart"/>
          <w:shd w:val="clear" w:color="auto" w:fill="auto"/>
          <w:vAlign w:val="center"/>
        </w:tcPr>
        <w:p w14:paraId="5A4B6782" w14:textId="77777777" w:rsidR="0045118D" w:rsidRPr="00BF7FD3" w:rsidRDefault="0045118D" w:rsidP="00684F27">
          <w:pPr>
            <w:jc w:val="center"/>
            <w:rPr>
              <w:sz w:val="18"/>
              <w:szCs w:val="18"/>
            </w:rPr>
          </w:pPr>
        </w:p>
      </w:tc>
      <w:tc>
        <w:tcPr>
          <w:tcW w:w="3005" w:type="dxa"/>
          <w:vMerge w:val="restart"/>
          <w:shd w:val="clear" w:color="auto" w:fill="auto"/>
          <w:vAlign w:val="center"/>
        </w:tcPr>
        <w:p w14:paraId="19CED7AC" w14:textId="77777777" w:rsidR="0045118D" w:rsidRPr="00BF7FD3" w:rsidRDefault="0045118D" w:rsidP="00684F27">
          <w:pPr>
            <w:jc w:val="center"/>
            <w:rPr>
              <w:sz w:val="18"/>
              <w:szCs w:val="18"/>
            </w:rPr>
          </w:pPr>
        </w:p>
      </w:tc>
      <w:tc>
        <w:tcPr>
          <w:tcW w:w="3100" w:type="dxa"/>
          <w:gridSpan w:val="6"/>
          <w:vMerge w:val="restart"/>
          <w:shd w:val="clear" w:color="auto" w:fill="auto"/>
          <w:vAlign w:val="center"/>
        </w:tcPr>
        <w:p w14:paraId="2F34951C" w14:textId="77777777" w:rsidR="0045118D" w:rsidRPr="00BF7FD3" w:rsidRDefault="0045118D" w:rsidP="00684F27">
          <w:pPr>
            <w:jc w:val="center"/>
            <w:rPr>
              <w:sz w:val="18"/>
              <w:szCs w:val="18"/>
            </w:rPr>
          </w:pPr>
        </w:p>
      </w:tc>
    </w:tr>
    <w:tr w:rsidR="0045118D" w:rsidRPr="006C24E1" w14:paraId="0E4D23A3" w14:textId="77777777" w:rsidTr="00684F27">
      <w:trPr>
        <w:cantSplit/>
        <w:trHeight w:hRule="exact" w:val="680"/>
      </w:trPr>
      <w:tc>
        <w:tcPr>
          <w:tcW w:w="284" w:type="dxa"/>
          <w:vMerge w:val="restart"/>
          <w:shd w:val="clear" w:color="auto" w:fill="auto"/>
          <w:textDirection w:val="btLr"/>
        </w:tcPr>
        <w:p w14:paraId="062DF3CF" w14:textId="77777777" w:rsidR="0045118D" w:rsidRPr="00133F43" w:rsidRDefault="0045118D" w:rsidP="00684F27">
          <w:pPr>
            <w:jc w:val="center"/>
            <w:rPr>
              <w:sz w:val="20"/>
              <w:szCs w:val="18"/>
            </w:rPr>
          </w:pPr>
          <w:r w:rsidRPr="00133F43">
            <w:rPr>
              <w:sz w:val="20"/>
              <w:szCs w:val="18"/>
            </w:rPr>
            <w:t>Подп. и дата</w:t>
          </w:r>
        </w:p>
      </w:tc>
      <w:tc>
        <w:tcPr>
          <w:tcW w:w="397" w:type="dxa"/>
          <w:vMerge w:val="restart"/>
          <w:shd w:val="clear" w:color="auto" w:fill="auto"/>
          <w:textDirection w:val="btLr"/>
          <w:vAlign w:val="center"/>
        </w:tcPr>
        <w:p w14:paraId="2BEEF4D0" w14:textId="77777777" w:rsidR="0045118D" w:rsidRPr="00133F43" w:rsidRDefault="0045118D" w:rsidP="00684F27">
          <w:pPr>
            <w:jc w:val="center"/>
            <w:rPr>
              <w:sz w:val="20"/>
              <w:szCs w:val="18"/>
            </w:rPr>
          </w:pPr>
        </w:p>
      </w:tc>
      <w:tc>
        <w:tcPr>
          <w:tcW w:w="11958" w:type="dxa"/>
          <w:vMerge/>
          <w:tcBorders>
            <w:right w:val="nil"/>
          </w:tcBorders>
          <w:shd w:val="clear" w:color="auto" w:fill="auto"/>
        </w:tcPr>
        <w:p w14:paraId="09329447" w14:textId="77777777" w:rsidR="0045118D" w:rsidRPr="00C053A2" w:rsidRDefault="0045118D" w:rsidP="00684F27">
          <w:pPr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left w:val="nil"/>
          </w:tcBorders>
          <w:shd w:val="clear" w:color="auto" w:fill="auto"/>
          <w:vAlign w:val="center"/>
        </w:tcPr>
        <w:p w14:paraId="746F0A8F" w14:textId="77777777" w:rsidR="0045118D" w:rsidRPr="00C053A2" w:rsidRDefault="0045118D" w:rsidP="00684F27">
          <w:pPr>
            <w:rPr>
              <w:sz w:val="22"/>
              <w:szCs w:val="22"/>
            </w:rPr>
          </w:pPr>
        </w:p>
      </w:tc>
      <w:tc>
        <w:tcPr>
          <w:tcW w:w="794" w:type="dxa"/>
          <w:vMerge/>
          <w:shd w:val="clear" w:color="auto" w:fill="auto"/>
          <w:vAlign w:val="center"/>
        </w:tcPr>
        <w:p w14:paraId="62F4F493" w14:textId="77777777" w:rsidR="0045118D" w:rsidRPr="00BF7FD3" w:rsidRDefault="0045118D" w:rsidP="00684F27">
          <w:pPr>
            <w:rPr>
              <w:sz w:val="18"/>
              <w:szCs w:val="18"/>
            </w:rPr>
          </w:pPr>
        </w:p>
      </w:tc>
      <w:tc>
        <w:tcPr>
          <w:tcW w:w="3005" w:type="dxa"/>
          <w:vMerge/>
          <w:shd w:val="clear" w:color="auto" w:fill="auto"/>
          <w:vAlign w:val="center"/>
        </w:tcPr>
        <w:p w14:paraId="6A57A981" w14:textId="77777777" w:rsidR="0045118D" w:rsidRPr="00BF7FD3" w:rsidRDefault="0045118D" w:rsidP="00684F27">
          <w:pPr>
            <w:rPr>
              <w:sz w:val="18"/>
              <w:szCs w:val="18"/>
            </w:rPr>
          </w:pPr>
        </w:p>
      </w:tc>
      <w:tc>
        <w:tcPr>
          <w:tcW w:w="3100" w:type="dxa"/>
          <w:gridSpan w:val="6"/>
          <w:vMerge/>
          <w:shd w:val="clear" w:color="auto" w:fill="auto"/>
          <w:vAlign w:val="center"/>
        </w:tcPr>
        <w:p w14:paraId="400EAE9A" w14:textId="77777777" w:rsidR="0045118D" w:rsidRPr="00BF7FD3" w:rsidRDefault="0045118D" w:rsidP="00684F27">
          <w:pPr>
            <w:rPr>
              <w:sz w:val="18"/>
              <w:szCs w:val="18"/>
            </w:rPr>
          </w:pPr>
        </w:p>
      </w:tc>
    </w:tr>
    <w:tr w:rsidR="0045118D" w:rsidRPr="006C24E1" w14:paraId="0BB25692" w14:textId="77777777" w:rsidTr="00684F27">
      <w:trPr>
        <w:cantSplit/>
        <w:trHeight w:hRule="exact" w:val="454"/>
      </w:trPr>
      <w:tc>
        <w:tcPr>
          <w:tcW w:w="284" w:type="dxa"/>
          <w:vMerge/>
          <w:shd w:val="clear" w:color="auto" w:fill="auto"/>
          <w:textDirection w:val="btLr"/>
          <w:vAlign w:val="center"/>
        </w:tcPr>
        <w:p w14:paraId="405CE7F3" w14:textId="77777777" w:rsidR="0045118D" w:rsidRPr="00133F43" w:rsidRDefault="0045118D" w:rsidP="00684F27">
          <w:pPr>
            <w:jc w:val="center"/>
            <w:rPr>
              <w:sz w:val="20"/>
              <w:szCs w:val="18"/>
            </w:rPr>
          </w:pPr>
        </w:p>
      </w:tc>
      <w:tc>
        <w:tcPr>
          <w:tcW w:w="397" w:type="dxa"/>
          <w:vMerge/>
          <w:shd w:val="clear" w:color="auto" w:fill="auto"/>
          <w:textDirection w:val="btLr"/>
          <w:vAlign w:val="center"/>
        </w:tcPr>
        <w:p w14:paraId="473B36E9" w14:textId="77777777" w:rsidR="0045118D" w:rsidRPr="00133F43" w:rsidRDefault="0045118D" w:rsidP="00684F27">
          <w:pPr>
            <w:jc w:val="center"/>
            <w:rPr>
              <w:sz w:val="20"/>
              <w:szCs w:val="18"/>
            </w:rPr>
          </w:pPr>
        </w:p>
      </w:tc>
      <w:tc>
        <w:tcPr>
          <w:tcW w:w="11958" w:type="dxa"/>
          <w:vMerge/>
          <w:tcBorders>
            <w:right w:val="nil"/>
          </w:tcBorders>
          <w:shd w:val="clear" w:color="auto" w:fill="auto"/>
        </w:tcPr>
        <w:p w14:paraId="45B6561F" w14:textId="77777777" w:rsidR="0045118D" w:rsidRPr="00C053A2" w:rsidRDefault="0045118D" w:rsidP="00684F27">
          <w:pPr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left w:val="nil"/>
          </w:tcBorders>
          <w:shd w:val="clear" w:color="auto" w:fill="auto"/>
          <w:vAlign w:val="center"/>
        </w:tcPr>
        <w:p w14:paraId="7F12B60E" w14:textId="77777777" w:rsidR="0045118D" w:rsidRPr="00C053A2" w:rsidRDefault="0045118D" w:rsidP="00684F27">
          <w:pPr>
            <w:rPr>
              <w:sz w:val="22"/>
              <w:szCs w:val="22"/>
            </w:rPr>
          </w:pPr>
        </w:p>
      </w:tc>
      <w:tc>
        <w:tcPr>
          <w:tcW w:w="6899" w:type="dxa"/>
          <w:gridSpan w:val="8"/>
          <w:shd w:val="clear" w:color="auto" w:fill="auto"/>
          <w:vAlign w:val="center"/>
        </w:tcPr>
        <w:p w14:paraId="0BDF2C47" w14:textId="77777777" w:rsidR="0045118D" w:rsidRPr="00BF7FD3" w:rsidRDefault="0045118D" w:rsidP="00684F27">
          <w:pPr>
            <w:jc w:val="center"/>
            <w:rPr>
              <w:sz w:val="18"/>
              <w:szCs w:val="18"/>
            </w:rPr>
          </w:pPr>
        </w:p>
      </w:tc>
    </w:tr>
    <w:tr w:rsidR="0045118D" w:rsidRPr="006C24E1" w14:paraId="6EA01D47" w14:textId="77777777" w:rsidTr="00684F27">
      <w:trPr>
        <w:cantSplit/>
        <w:trHeight w:hRule="exact" w:val="284"/>
      </w:trPr>
      <w:tc>
        <w:tcPr>
          <w:tcW w:w="284" w:type="dxa"/>
          <w:vMerge/>
          <w:shd w:val="clear" w:color="auto" w:fill="auto"/>
          <w:textDirection w:val="btLr"/>
          <w:vAlign w:val="center"/>
        </w:tcPr>
        <w:p w14:paraId="53AFCA0C" w14:textId="77777777" w:rsidR="0045118D" w:rsidRPr="00133F43" w:rsidRDefault="0045118D" w:rsidP="00684F27">
          <w:pPr>
            <w:jc w:val="center"/>
            <w:rPr>
              <w:sz w:val="20"/>
              <w:szCs w:val="18"/>
            </w:rPr>
          </w:pPr>
        </w:p>
      </w:tc>
      <w:tc>
        <w:tcPr>
          <w:tcW w:w="397" w:type="dxa"/>
          <w:vMerge/>
          <w:shd w:val="clear" w:color="auto" w:fill="auto"/>
          <w:textDirection w:val="btLr"/>
          <w:vAlign w:val="center"/>
        </w:tcPr>
        <w:p w14:paraId="19E7123E" w14:textId="77777777" w:rsidR="0045118D" w:rsidRPr="00133F43" w:rsidRDefault="0045118D" w:rsidP="00684F27">
          <w:pPr>
            <w:jc w:val="center"/>
            <w:rPr>
              <w:sz w:val="20"/>
              <w:szCs w:val="18"/>
            </w:rPr>
          </w:pPr>
        </w:p>
      </w:tc>
      <w:tc>
        <w:tcPr>
          <w:tcW w:w="11958" w:type="dxa"/>
          <w:vMerge/>
          <w:tcBorders>
            <w:right w:val="single" w:sz="18" w:space="0" w:color="auto"/>
          </w:tcBorders>
          <w:shd w:val="clear" w:color="auto" w:fill="auto"/>
        </w:tcPr>
        <w:p w14:paraId="50B38CDE" w14:textId="77777777" w:rsidR="0045118D" w:rsidRPr="00C053A2" w:rsidRDefault="0045118D" w:rsidP="00684F27">
          <w:pPr>
            <w:rPr>
              <w:sz w:val="22"/>
              <w:szCs w:val="22"/>
            </w:rPr>
          </w:pPr>
        </w:p>
      </w:tc>
      <w:tc>
        <w:tcPr>
          <w:tcW w:w="397" w:type="dxa"/>
          <w:tcBorders>
            <w:left w:val="single" w:sz="18" w:space="0" w:color="auto"/>
            <w:bottom w:val="single" w:sz="4" w:space="0" w:color="auto"/>
          </w:tcBorders>
          <w:shd w:val="clear" w:color="auto" w:fill="auto"/>
          <w:vAlign w:val="center"/>
        </w:tcPr>
        <w:p w14:paraId="13301145" w14:textId="77777777" w:rsidR="0045118D" w:rsidRPr="00C053A2" w:rsidRDefault="0045118D" w:rsidP="00684F27">
          <w:pPr>
            <w:rPr>
              <w:sz w:val="22"/>
              <w:szCs w:val="22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361337C5" w14:textId="77777777" w:rsidR="0045118D" w:rsidRPr="00C053A2" w:rsidRDefault="0045118D" w:rsidP="00684F27">
          <w:pPr>
            <w:rPr>
              <w:sz w:val="22"/>
              <w:szCs w:val="22"/>
            </w:rPr>
          </w:pPr>
        </w:p>
      </w:tc>
      <w:tc>
        <w:tcPr>
          <w:tcW w:w="1304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1A4F40C8" w14:textId="77777777" w:rsidR="0045118D" w:rsidRPr="00C053A2" w:rsidRDefault="0045118D" w:rsidP="00684F27">
          <w:pPr>
            <w:rPr>
              <w:sz w:val="22"/>
              <w:szCs w:val="22"/>
            </w:rPr>
          </w:pPr>
        </w:p>
      </w:tc>
      <w:tc>
        <w:tcPr>
          <w:tcW w:w="851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D7505AE" w14:textId="77777777" w:rsidR="0045118D" w:rsidRPr="00C053A2" w:rsidRDefault="0045118D" w:rsidP="00684F27">
          <w:pPr>
            <w:rPr>
              <w:sz w:val="22"/>
              <w:szCs w:val="22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3D67D9EC" w14:textId="77777777" w:rsidR="0045118D" w:rsidRPr="00C053A2" w:rsidRDefault="0045118D" w:rsidP="00684F27">
          <w:pPr>
            <w:rPr>
              <w:sz w:val="22"/>
              <w:szCs w:val="22"/>
            </w:rPr>
          </w:pPr>
        </w:p>
      </w:tc>
      <w:tc>
        <w:tcPr>
          <w:tcW w:w="6899" w:type="dxa"/>
          <w:gridSpan w:val="8"/>
          <w:vMerge w:val="restart"/>
          <w:shd w:val="clear" w:color="auto" w:fill="auto"/>
          <w:vAlign w:val="center"/>
        </w:tcPr>
        <w:p w14:paraId="54201A5C" w14:textId="77777777" w:rsidR="0045118D" w:rsidRPr="00C053A2" w:rsidRDefault="0045118D" w:rsidP="00684F27">
          <w:pPr>
            <w:jc w:val="center"/>
            <w:rPr>
              <w:sz w:val="18"/>
              <w:szCs w:val="18"/>
            </w:rPr>
          </w:pPr>
          <w:r>
            <w:rPr>
              <w:sz w:val="40"/>
              <w:szCs w:val="40"/>
              <w:lang w:val="en-US"/>
            </w:rPr>
            <w:t>{{</w:t>
          </w:r>
          <w:proofErr w:type="spellStart"/>
          <w:r w:rsidRPr="00670F34">
            <w:rPr>
              <w:sz w:val="40"/>
              <w:szCs w:val="40"/>
              <w:lang w:val="en-US"/>
            </w:rPr>
            <w:t>PlateName</w:t>
          </w:r>
          <w:proofErr w:type="spellEnd"/>
          <w:r>
            <w:rPr>
              <w:sz w:val="40"/>
              <w:szCs w:val="40"/>
              <w:lang w:val="en-US"/>
            </w:rPr>
            <w:t>}}</w:t>
          </w:r>
        </w:p>
      </w:tc>
    </w:tr>
    <w:tr w:rsidR="0045118D" w:rsidRPr="006C24E1" w14:paraId="3015B5C6" w14:textId="77777777" w:rsidTr="00684F27">
      <w:trPr>
        <w:cantSplit/>
        <w:trHeight w:hRule="exact" w:val="284"/>
      </w:trPr>
      <w:tc>
        <w:tcPr>
          <w:tcW w:w="284" w:type="dxa"/>
          <w:vMerge/>
          <w:shd w:val="clear" w:color="auto" w:fill="auto"/>
          <w:textDirection w:val="btLr"/>
          <w:vAlign w:val="center"/>
        </w:tcPr>
        <w:p w14:paraId="0F900F2D" w14:textId="77777777" w:rsidR="0045118D" w:rsidRPr="00133F43" w:rsidRDefault="0045118D" w:rsidP="00684F27">
          <w:pPr>
            <w:jc w:val="center"/>
            <w:rPr>
              <w:sz w:val="20"/>
              <w:szCs w:val="18"/>
            </w:rPr>
          </w:pPr>
        </w:p>
      </w:tc>
      <w:tc>
        <w:tcPr>
          <w:tcW w:w="397" w:type="dxa"/>
          <w:vMerge/>
          <w:shd w:val="clear" w:color="auto" w:fill="auto"/>
          <w:textDirection w:val="btLr"/>
          <w:vAlign w:val="center"/>
        </w:tcPr>
        <w:p w14:paraId="24A2F7DB" w14:textId="77777777" w:rsidR="0045118D" w:rsidRPr="00133F43" w:rsidRDefault="0045118D" w:rsidP="00684F27">
          <w:pPr>
            <w:jc w:val="center"/>
            <w:rPr>
              <w:sz w:val="20"/>
              <w:szCs w:val="18"/>
            </w:rPr>
          </w:pPr>
        </w:p>
      </w:tc>
      <w:tc>
        <w:tcPr>
          <w:tcW w:w="11958" w:type="dxa"/>
          <w:vMerge/>
          <w:tcBorders>
            <w:right w:val="single" w:sz="18" w:space="0" w:color="auto"/>
          </w:tcBorders>
          <w:shd w:val="clear" w:color="auto" w:fill="auto"/>
        </w:tcPr>
        <w:p w14:paraId="1B0B637A" w14:textId="77777777" w:rsidR="0045118D" w:rsidRPr="00C053A2" w:rsidRDefault="0045118D" w:rsidP="00684F27">
          <w:pPr>
            <w:rPr>
              <w:sz w:val="22"/>
              <w:szCs w:val="22"/>
            </w:rPr>
          </w:pPr>
        </w:p>
      </w:tc>
      <w:tc>
        <w:tcPr>
          <w:tcW w:w="397" w:type="dxa"/>
          <w:tcBorders>
            <w:top w:val="single" w:sz="4" w:space="0" w:color="auto"/>
            <w:left w:val="single" w:sz="18" w:space="0" w:color="auto"/>
          </w:tcBorders>
          <w:shd w:val="clear" w:color="auto" w:fill="auto"/>
          <w:vAlign w:val="center"/>
        </w:tcPr>
        <w:p w14:paraId="1EF40DC6" w14:textId="77777777" w:rsidR="0045118D" w:rsidRPr="00C053A2" w:rsidRDefault="0045118D" w:rsidP="00684F27">
          <w:pPr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4" w:space="0" w:color="auto"/>
          </w:tcBorders>
          <w:shd w:val="clear" w:color="auto" w:fill="auto"/>
          <w:vAlign w:val="center"/>
        </w:tcPr>
        <w:p w14:paraId="13C11F3A" w14:textId="77777777" w:rsidR="0045118D" w:rsidRPr="00C053A2" w:rsidRDefault="0045118D" w:rsidP="00684F27">
          <w:pPr>
            <w:rPr>
              <w:sz w:val="22"/>
              <w:szCs w:val="22"/>
            </w:rPr>
          </w:pPr>
        </w:p>
      </w:tc>
      <w:tc>
        <w:tcPr>
          <w:tcW w:w="1304" w:type="dxa"/>
          <w:tcBorders>
            <w:top w:val="single" w:sz="4" w:space="0" w:color="auto"/>
          </w:tcBorders>
          <w:shd w:val="clear" w:color="auto" w:fill="auto"/>
          <w:vAlign w:val="center"/>
        </w:tcPr>
        <w:p w14:paraId="72D7B3AF" w14:textId="77777777" w:rsidR="0045118D" w:rsidRPr="00C053A2" w:rsidRDefault="0045118D" w:rsidP="00684F27">
          <w:pPr>
            <w:rPr>
              <w:sz w:val="22"/>
              <w:szCs w:val="22"/>
            </w:rPr>
          </w:pPr>
        </w:p>
      </w:tc>
      <w:tc>
        <w:tcPr>
          <w:tcW w:w="851" w:type="dxa"/>
          <w:tcBorders>
            <w:top w:val="single" w:sz="4" w:space="0" w:color="auto"/>
          </w:tcBorders>
          <w:shd w:val="clear" w:color="auto" w:fill="auto"/>
          <w:vAlign w:val="center"/>
        </w:tcPr>
        <w:p w14:paraId="58152294" w14:textId="77777777" w:rsidR="0045118D" w:rsidRPr="00C053A2" w:rsidRDefault="0045118D" w:rsidP="00684F27">
          <w:pPr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4" w:space="0" w:color="auto"/>
          </w:tcBorders>
          <w:shd w:val="clear" w:color="auto" w:fill="auto"/>
          <w:vAlign w:val="center"/>
        </w:tcPr>
        <w:p w14:paraId="3DDC7815" w14:textId="77777777" w:rsidR="0045118D" w:rsidRPr="00C053A2" w:rsidRDefault="0045118D" w:rsidP="00684F27">
          <w:pPr>
            <w:rPr>
              <w:sz w:val="22"/>
              <w:szCs w:val="22"/>
            </w:rPr>
          </w:pPr>
        </w:p>
      </w:tc>
      <w:tc>
        <w:tcPr>
          <w:tcW w:w="6899" w:type="dxa"/>
          <w:gridSpan w:val="8"/>
          <w:vMerge/>
          <w:shd w:val="clear" w:color="auto" w:fill="auto"/>
          <w:vAlign w:val="center"/>
        </w:tcPr>
        <w:p w14:paraId="4DF7A22F" w14:textId="77777777" w:rsidR="0045118D" w:rsidRPr="00C053A2" w:rsidRDefault="0045118D" w:rsidP="00684F27">
          <w:pPr>
            <w:rPr>
              <w:sz w:val="18"/>
              <w:szCs w:val="18"/>
            </w:rPr>
          </w:pPr>
        </w:p>
      </w:tc>
    </w:tr>
    <w:tr w:rsidR="0045118D" w:rsidRPr="006C24E1" w14:paraId="2C3E4C11" w14:textId="77777777" w:rsidTr="00684F27">
      <w:trPr>
        <w:cantSplit/>
        <w:trHeight w:hRule="exact" w:val="284"/>
      </w:trPr>
      <w:tc>
        <w:tcPr>
          <w:tcW w:w="284" w:type="dxa"/>
          <w:vMerge/>
          <w:shd w:val="clear" w:color="auto" w:fill="auto"/>
          <w:textDirection w:val="btLr"/>
          <w:vAlign w:val="center"/>
        </w:tcPr>
        <w:p w14:paraId="4BEB3875" w14:textId="77777777" w:rsidR="0045118D" w:rsidRPr="00133F43" w:rsidRDefault="0045118D" w:rsidP="00684F27">
          <w:pPr>
            <w:jc w:val="center"/>
            <w:rPr>
              <w:sz w:val="20"/>
              <w:szCs w:val="18"/>
            </w:rPr>
          </w:pPr>
        </w:p>
      </w:tc>
      <w:tc>
        <w:tcPr>
          <w:tcW w:w="397" w:type="dxa"/>
          <w:vMerge/>
          <w:shd w:val="clear" w:color="auto" w:fill="auto"/>
          <w:textDirection w:val="btLr"/>
          <w:vAlign w:val="center"/>
        </w:tcPr>
        <w:p w14:paraId="19E1BDF1" w14:textId="77777777" w:rsidR="0045118D" w:rsidRPr="00133F43" w:rsidRDefault="0045118D" w:rsidP="00684F27">
          <w:pPr>
            <w:jc w:val="center"/>
            <w:rPr>
              <w:sz w:val="20"/>
              <w:szCs w:val="18"/>
            </w:rPr>
          </w:pPr>
        </w:p>
      </w:tc>
      <w:tc>
        <w:tcPr>
          <w:tcW w:w="11958" w:type="dxa"/>
          <w:vMerge/>
          <w:tcBorders>
            <w:right w:val="single" w:sz="18" w:space="0" w:color="auto"/>
          </w:tcBorders>
          <w:shd w:val="clear" w:color="auto" w:fill="auto"/>
        </w:tcPr>
        <w:p w14:paraId="04408D70" w14:textId="77777777" w:rsidR="0045118D" w:rsidRPr="00C053A2" w:rsidRDefault="0045118D" w:rsidP="00684F27">
          <w:pPr>
            <w:jc w:val="center"/>
            <w:rPr>
              <w:sz w:val="22"/>
              <w:szCs w:val="22"/>
            </w:rPr>
          </w:pPr>
        </w:p>
      </w:tc>
      <w:tc>
        <w:tcPr>
          <w:tcW w:w="397" w:type="dxa"/>
          <w:tcBorders>
            <w:left w:val="single" w:sz="18" w:space="0" w:color="auto"/>
            <w:bottom w:val="single" w:sz="18" w:space="0" w:color="auto"/>
          </w:tcBorders>
          <w:shd w:val="clear" w:color="auto" w:fill="auto"/>
          <w:vAlign w:val="center"/>
        </w:tcPr>
        <w:p w14:paraId="3B7EAEB8" w14:textId="77777777" w:rsidR="0045118D" w:rsidRPr="00C053A2" w:rsidRDefault="0045118D" w:rsidP="00684F27">
          <w:pPr>
            <w:jc w:val="center"/>
            <w:rPr>
              <w:sz w:val="22"/>
              <w:szCs w:val="22"/>
            </w:rPr>
          </w:pPr>
          <w:r w:rsidRPr="00C053A2">
            <w:rPr>
              <w:sz w:val="22"/>
              <w:szCs w:val="22"/>
            </w:rPr>
            <w:t>Изм.</w:t>
          </w:r>
        </w:p>
      </w:tc>
      <w:tc>
        <w:tcPr>
          <w:tcW w:w="567" w:type="dxa"/>
          <w:tcBorders>
            <w:bottom w:val="single" w:sz="18" w:space="0" w:color="auto"/>
          </w:tcBorders>
          <w:shd w:val="clear" w:color="auto" w:fill="auto"/>
          <w:vAlign w:val="center"/>
        </w:tcPr>
        <w:p w14:paraId="0601A90E" w14:textId="77777777" w:rsidR="0045118D" w:rsidRPr="00C053A2" w:rsidRDefault="0045118D" w:rsidP="00684F27">
          <w:pPr>
            <w:jc w:val="center"/>
            <w:rPr>
              <w:sz w:val="22"/>
              <w:szCs w:val="22"/>
            </w:rPr>
          </w:pPr>
          <w:r w:rsidRPr="00C053A2">
            <w:rPr>
              <w:sz w:val="22"/>
              <w:szCs w:val="22"/>
            </w:rPr>
            <w:t>Лист</w:t>
          </w:r>
        </w:p>
      </w:tc>
      <w:tc>
        <w:tcPr>
          <w:tcW w:w="1304" w:type="dxa"/>
          <w:tcBorders>
            <w:bottom w:val="single" w:sz="18" w:space="0" w:color="auto"/>
          </w:tcBorders>
          <w:shd w:val="clear" w:color="auto" w:fill="auto"/>
          <w:vAlign w:val="center"/>
        </w:tcPr>
        <w:p w14:paraId="08BF3A42" w14:textId="77777777" w:rsidR="0045118D" w:rsidRPr="00C053A2" w:rsidRDefault="0045118D" w:rsidP="00684F27">
          <w:pPr>
            <w:jc w:val="center"/>
            <w:rPr>
              <w:sz w:val="22"/>
              <w:szCs w:val="22"/>
            </w:rPr>
          </w:pPr>
          <w:r w:rsidRPr="00C053A2">
            <w:rPr>
              <w:sz w:val="22"/>
              <w:szCs w:val="22"/>
            </w:rPr>
            <w:t>№ докум.</w:t>
          </w:r>
        </w:p>
      </w:tc>
      <w:tc>
        <w:tcPr>
          <w:tcW w:w="851" w:type="dxa"/>
          <w:tcBorders>
            <w:bottom w:val="single" w:sz="18" w:space="0" w:color="auto"/>
          </w:tcBorders>
          <w:shd w:val="clear" w:color="auto" w:fill="auto"/>
          <w:vAlign w:val="center"/>
        </w:tcPr>
        <w:p w14:paraId="2B2AA3FC" w14:textId="77777777" w:rsidR="0045118D" w:rsidRPr="00C053A2" w:rsidRDefault="0045118D" w:rsidP="00684F27">
          <w:pPr>
            <w:jc w:val="center"/>
            <w:rPr>
              <w:sz w:val="22"/>
              <w:szCs w:val="22"/>
            </w:rPr>
          </w:pPr>
          <w:r w:rsidRPr="00C053A2">
            <w:rPr>
              <w:sz w:val="22"/>
              <w:szCs w:val="22"/>
            </w:rPr>
            <w:t>Подп.</w:t>
          </w:r>
        </w:p>
      </w:tc>
      <w:tc>
        <w:tcPr>
          <w:tcW w:w="567" w:type="dxa"/>
          <w:tcBorders>
            <w:bottom w:val="single" w:sz="18" w:space="0" w:color="auto"/>
          </w:tcBorders>
          <w:shd w:val="clear" w:color="auto" w:fill="auto"/>
          <w:vAlign w:val="center"/>
        </w:tcPr>
        <w:p w14:paraId="1DE1C241" w14:textId="77777777" w:rsidR="0045118D" w:rsidRPr="00C053A2" w:rsidRDefault="0045118D" w:rsidP="00684F27">
          <w:pPr>
            <w:jc w:val="center"/>
            <w:rPr>
              <w:sz w:val="22"/>
              <w:szCs w:val="22"/>
            </w:rPr>
          </w:pPr>
          <w:r w:rsidRPr="00C053A2">
            <w:rPr>
              <w:sz w:val="22"/>
              <w:szCs w:val="22"/>
            </w:rPr>
            <w:t>Дата</w:t>
          </w:r>
        </w:p>
      </w:tc>
      <w:tc>
        <w:tcPr>
          <w:tcW w:w="6899" w:type="dxa"/>
          <w:gridSpan w:val="8"/>
          <w:vMerge/>
          <w:shd w:val="clear" w:color="auto" w:fill="auto"/>
          <w:vAlign w:val="center"/>
        </w:tcPr>
        <w:p w14:paraId="78E60AEE" w14:textId="77777777" w:rsidR="0045118D" w:rsidRPr="00BF7FD3" w:rsidRDefault="0045118D" w:rsidP="00684F27">
          <w:pPr>
            <w:rPr>
              <w:sz w:val="18"/>
              <w:szCs w:val="18"/>
            </w:rPr>
          </w:pPr>
        </w:p>
      </w:tc>
    </w:tr>
    <w:tr w:rsidR="0045118D" w:rsidRPr="006C24E1" w14:paraId="03427031" w14:textId="77777777" w:rsidTr="00684F27">
      <w:trPr>
        <w:cantSplit/>
        <w:trHeight w:hRule="exact" w:val="284"/>
      </w:trPr>
      <w:tc>
        <w:tcPr>
          <w:tcW w:w="284" w:type="dxa"/>
          <w:vMerge w:val="restart"/>
          <w:shd w:val="clear" w:color="auto" w:fill="auto"/>
          <w:textDirection w:val="btLr"/>
        </w:tcPr>
        <w:p w14:paraId="6CF8E889" w14:textId="77777777" w:rsidR="0045118D" w:rsidRPr="00133F43" w:rsidRDefault="0045118D" w:rsidP="00684F27">
          <w:pPr>
            <w:jc w:val="center"/>
            <w:rPr>
              <w:sz w:val="20"/>
              <w:szCs w:val="18"/>
            </w:rPr>
          </w:pPr>
          <w:r w:rsidRPr="00133F43">
            <w:rPr>
              <w:sz w:val="20"/>
              <w:szCs w:val="18"/>
            </w:rPr>
            <w:t>Инв. № подл.</w:t>
          </w:r>
        </w:p>
      </w:tc>
      <w:tc>
        <w:tcPr>
          <w:tcW w:w="397" w:type="dxa"/>
          <w:vMerge w:val="restart"/>
          <w:shd w:val="clear" w:color="auto" w:fill="auto"/>
          <w:textDirection w:val="btLr"/>
          <w:vAlign w:val="center"/>
        </w:tcPr>
        <w:p w14:paraId="23FDD119" w14:textId="77777777" w:rsidR="0045118D" w:rsidRPr="00133F43" w:rsidRDefault="0045118D" w:rsidP="00684F27">
          <w:pPr>
            <w:jc w:val="center"/>
            <w:rPr>
              <w:sz w:val="20"/>
              <w:szCs w:val="18"/>
            </w:rPr>
          </w:pPr>
        </w:p>
      </w:tc>
      <w:tc>
        <w:tcPr>
          <w:tcW w:w="11958" w:type="dxa"/>
          <w:vMerge/>
          <w:tcBorders>
            <w:right w:val="single" w:sz="18" w:space="0" w:color="auto"/>
          </w:tcBorders>
          <w:shd w:val="clear" w:color="auto" w:fill="auto"/>
        </w:tcPr>
        <w:p w14:paraId="5B4B7356" w14:textId="77777777" w:rsidR="0045118D" w:rsidRPr="00C053A2" w:rsidRDefault="0045118D" w:rsidP="00684F27">
          <w:pPr>
            <w:ind w:left="57"/>
            <w:rPr>
              <w:sz w:val="22"/>
              <w:szCs w:val="22"/>
            </w:rPr>
          </w:pPr>
        </w:p>
      </w:tc>
      <w:tc>
        <w:tcPr>
          <w:tcW w:w="964" w:type="dxa"/>
          <w:gridSpan w:val="2"/>
          <w:tcBorders>
            <w:left w:val="single" w:sz="18" w:space="0" w:color="auto"/>
            <w:bottom w:val="single" w:sz="4" w:space="0" w:color="auto"/>
          </w:tcBorders>
          <w:shd w:val="clear" w:color="auto" w:fill="auto"/>
          <w:vAlign w:val="center"/>
        </w:tcPr>
        <w:p w14:paraId="7894A07A" w14:textId="77777777" w:rsidR="0045118D" w:rsidRPr="00C053A2" w:rsidRDefault="0045118D" w:rsidP="00684F27">
          <w:pPr>
            <w:ind w:left="57"/>
            <w:rPr>
              <w:sz w:val="22"/>
              <w:szCs w:val="22"/>
            </w:rPr>
          </w:pPr>
          <w:proofErr w:type="spellStart"/>
          <w:r w:rsidRPr="00C053A2">
            <w:rPr>
              <w:sz w:val="22"/>
              <w:szCs w:val="22"/>
            </w:rPr>
            <w:t>Разраб</w:t>
          </w:r>
          <w:proofErr w:type="spellEnd"/>
          <w:r w:rsidRPr="00C053A2">
            <w:rPr>
              <w:sz w:val="22"/>
              <w:szCs w:val="22"/>
            </w:rPr>
            <w:t>.</w:t>
          </w:r>
        </w:p>
      </w:tc>
      <w:tc>
        <w:tcPr>
          <w:tcW w:w="1304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78DD5A48" w14:textId="77777777" w:rsidR="0045118D" w:rsidRPr="00144E51" w:rsidRDefault="0045118D" w:rsidP="00684F27">
          <w:pPr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>{{</w:t>
          </w:r>
          <w:proofErr w:type="spellStart"/>
          <w:r w:rsidRPr="00577E1D">
            <w:rPr>
              <w:sz w:val="18"/>
              <w:szCs w:val="18"/>
              <w:lang w:val="en-US"/>
            </w:rPr>
            <w:t>Razrab</w:t>
          </w:r>
          <w:proofErr w:type="spellEnd"/>
          <w:r>
            <w:rPr>
              <w:sz w:val="18"/>
              <w:szCs w:val="18"/>
              <w:lang w:val="en-US"/>
            </w:rPr>
            <w:t>}}</w:t>
          </w:r>
        </w:p>
      </w:tc>
      <w:tc>
        <w:tcPr>
          <w:tcW w:w="851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5EDD86FF" w14:textId="77777777" w:rsidR="0045118D" w:rsidRPr="00C053A2" w:rsidRDefault="0045118D" w:rsidP="00684F27">
          <w:pPr>
            <w:rPr>
              <w:sz w:val="22"/>
              <w:szCs w:val="22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7390D4CD" w14:textId="77777777" w:rsidR="0045118D" w:rsidRPr="00C053A2" w:rsidRDefault="0045118D" w:rsidP="00684F27">
          <w:pPr>
            <w:rPr>
              <w:sz w:val="22"/>
              <w:szCs w:val="22"/>
            </w:rPr>
          </w:pPr>
        </w:p>
      </w:tc>
      <w:tc>
        <w:tcPr>
          <w:tcW w:w="3969" w:type="dxa"/>
          <w:gridSpan w:val="3"/>
          <w:vMerge w:val="restart"/>
          <w:shd w:val="clear" w:color="auto" w:fill="auto"/>
          <w:vAlign w:val="center"/>
        </w:tcPr>
        <w:p w14:paraId="1640B975" w14:textId="77777777" w:rsidR="0045118D" w:rsidRPr="00C053A2" w:rsidRDefault="0045118D" w:rsidP="00684F27">
          <w:pPr>
            <w:spacing w:line="480" w:lineRule="auto"/>
            <w:jc w:val="center"/>
            <w:rPr>
              <w:szCs w:val="18"/>
            </w:rPr>
          </w:pPr>
        </w:p>
        <w:p w14:paraId="4C177015" w14:textId="77777777" w:rsidR="0045118D" w:rsidRPr="00C053A2" w:rsidRDefault="0045118D" w:rsidP="00684F27">
          <w:pPr>
            <w:spacing w:before="100"/>
            <w:jc w:val="center"/>
            <w:rPr>
              <w:szCs w:val="18"/>
            </w:rPr>
          </w:pPr>
          <w:r w:rsidRPr="00C053A2">
            <w:rPr>
              <w:szCs w:val="18"/>
            </w:rPr>
            <w:t>Ведомость покупных изделий</w:t>
          </w:r>
        </w:p>
      </w:tc>
      <w:tc>
        <w:tcPr>
          <w:tcW w:w="852" w:type="dxa"/>
          <w:gridSpan w:val="3"/>
          <w:tcBorders>
            <w:bottom w:val="single" w:sz="18" w:space="0" w:color="auto"/>
          </w:tcBorders>
          <w:shd w:val="clear" w:color="auto" w:fill="auto"/>
          <w:vAlign w:val="center"/>
        </w:tcPr>
        <w:p w14:paraId="3A33A068" w14:textId="77777777" w:rsidR="0045118D" w:rsidRPr="00C053A2" w:rsidRDefault="0045118D" w:rsidP="00684F27">
          <w:pPr>
            <w:jc w:val="center"/>
            <w:rPr>
              <w:sz w:val="18"/>
              <w:szCs w:val="18"/>
            </w:rPr>
          </w:pPr>
          <w:r w:rsidRPr="00C053A2">
            <w:rPr>
              <w:sz w:val="18"/>
              <w:szCs w:val="18"/>
            </w:rPr>
            <w:t>Лит.</w:t>
          </w:r>
        </w:p>
      </w:tc>
      <w:tc>
        <w:tcPr>
          <w:tcW w:w="851" w:type="dxa"/>
          <w:shd w:val="clear" w:color="auto" w:fill="auto"/>
          <w:vAlign w:val="center"/>
        </w:tcPr>
        <w:p w14:paraId="699D9A42" w14:textId="77777777" w:rsidR="0045118D" w:rsidRPr="00C053A2" w:rsidRDefault="0045118D" w:rsidP="00684F27">
          <w:pPr>
            <w:jc w:val="center"/>
            <w:rPr>
              <w:sz w:val="18"/>
              <w:szCs w:val="18"/>
            </w:rPr>
          </w:pPr>
          <w:r w:rsidRPr="00C053A2">
            <w:rPr>
              <w:sz w:val="18"/>
              <w:szCs w:val="18"/>
            </w:rPr>
            <w:t>Лист</w:t>
          </w:r>
        </w:p>
      </w:tc>
      <w:tc>
        <w:tcPr>
          <w:tcW w:w="1227" w:type="dxa"/>
          <w:shd w:val="clear" w:color="auto" w:fill="auto"/>
          <w:vAlign w:val="center"/>
        </w:tcPr>
        <w:p w14:paraId="5E33C611" w14:textId="77777777" w:rsidR="0045118D" w:rsidRPr="00C053A2" w:rsidRDefault="0045118D" w:rsidP="00684F27">
          <w:pPr>
            <w:jc w:val="center"/>
            <w:rPr>
              <w:sz w:val="18"/>
              <w:szCs w:val="18"/>
            </w:rPr>
          </w:pPr>
          <w:r w:rsidRPr="00C053A2">
            <w:rPr>
              <w:sz w:val="18"/>
              <w:szCs w:val="18"/>
            </w:rPr>
            <w:t>Листов</w:t>
          </w:r>
        </w:p>
      </w:tc>
    </w:tr>
    <w:tr w:rsidR="0045118D" w:rsidRPr="006C24E1" w14:paraId="2A7C3CC1" w14:textId="77777777" w:rsidTr="00684F27">
      <w:trPr>
        <w:cantSplit/>
        <w:trHeight w:hRule="exact" w:val="284"/>
      </w:trPr>
      <w:tc>
        <w:tcPr>
          <w:tcW w:w="284" w:type="dxa"/>
          <w:vMerge/>
          <w:shd w:val="clear" w:color="auto" w:fill="auto"/>
          <w:vAlign w:val="center"/>
        </w:tcPr>
        <w:p w14:paraId="26D6BE80" w14:textId="77777777" w:rsidR="0045118D" w:rsidRPr="00BF7FD3" w:rsidRDefault="0045118D" w:rsidP="00684F27">
          <w:pPr>
            <w:rPr>
              <w:sz w:val="18"/>
              <w:szCs w:val="18"/>
            </w:rPr>
          </w:pPr>
        </w:p>
      </w:tc>
      <w:tc>
        <w:tcPr>
          <w:tcW w:w="397" w:type="dxa"/>
          <w:vMerge/>
          <w:shd w:val="clear" w:color="auto" w:fill="auto"/>
          <w:vAlign w:val="center"/>
        </w:tcPr>
        <w:p w14:paraId="1756FEE9" w14:textId="77777777" w:rsidR="0045118D" w:rsidRPr="00BF7FD3" w:rsidRDefault="0045118D" w:rsidP="00684F27">
          <w:pPr>
            <w:rPr>
              <w:sz w:val="18"/>
              <w:szCs w:val="18"/>
            </w:rPr>
          </w:pPr>
        </w:p>
      </w:tc>
      <w:tc>
        <w:tcPr>
          <w:tcW w:w="11958" w:type="dxa"/>
          <w:vMerge/>
          <w:tcBorders>
            <w:right w:val="single" w:sz="18" w:space="0" w:color="auto"/>
          </w:tcBorders>
          <w:shd w:val="clear" w:color="auto" w:fill="auto"/>
        </w:tcPr>
        <w:p w14:paraId="7F7DE2EB" w14:textId="77777777" w:rsidR="0045118D" w:rsidRPr="00C053A2" w:rsidRDefault="0045118D" w:rsidP="00684F27">
          <w:pPr>
            <w:ind w:left="57"/>
            <w:rPr>
              <w:sz w:val="22"/>
              <w:szCs w:val="22"/>
            </w:rPr>
          </w:pPr>
        </w:p>
      </w:tc>
      <w:tc>
        <w:tcPr>
          <w:tcW w:w="964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</w:tcBorders>
          <w:shd w:val="clear" w:color="auto" w:fill="auto"/>
          <w:vAlign w:val="center"/>
        </w:tcPr>
        <w:p w14:paraId="1B774D01" w14:textId="77777777" w:rsidR="0045118D" w:rsidRPr="00C053A2" w:rsidRDefault="0045118D" w:rsidP="00684F27">
          <w:pPr>
            <w:ind w:left="57"/>
            <w:rPr>
              <w:sz w:val="22"/>
              <w:szCs w:val="22"/>
            </w:rPr>
          </w:pPr>
          <w:r w:rsidRPr="00C053A2">
            <w:rPr>
              <w:sz w:val="22"/>
              <w:szCs w:val="22"/>
            </w:rPr>
            <w:t>Пров.</w:t>
          </w:r>
        </w:p>
      </w:tc>
      <w:tc>
        <w:tcPr>
          <w:tcW w:w="1304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4AD1EE1D" w14:textId="77777777" w:rsidR="0045118D" w:rsidRPr="0041505F" w:rsidRDefault="0045118D" w:rsidP="00684F27">
          <w:pPr>
            <w:rPr>
              <w:sz w:val="18"/>
              <w:szCs w:val="18"/>
            </w:rPr>
          </w:pPr>
          <w:r>
            <w:rPr>
              <w:sz w:val="18"/>
              <w:szCs w:val="18"/>
              <w:lang w:val="en-US"/>
            </w:rPr>
            <w:t>{{</w:t>
          </w:r>
          <w:proofErr w:type="spellStart"/>
          <w:r w:rsidRPr="00577E1D">
            <w:rPr>
              <w:sz w:val="18"/>
              <w:szCs w:val="18"/>
              <w:lang w:val="en-US"/>
            </w:rPr>
            <w:t>Proveril</w:t>
          </w:r>
          <w:proofErr w:type="spellEnd"/>
          <w:r>
            <w:rPr>
              <w:sz w:val="18"/>
              <w:szCs w:val="18"/>
              <w:lang w:val="en-US"/>
            </w:rPr>
            <w:t>}}</w:t>
          </w: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72A8A4B3" w14:textId="77777777" w:rsidR="0045118D" w:rsidRPr="00C053A2" w:rsidRDefault="0045118D" w:rsidP="00684F27">
          <w:pPr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4AC362E2" w14:textId="77777777" w:rsidR="0045118D" w:rsidRPr="00C053A2" w:rsidRDefault="0045118D" w:rsidP="00684F27">
          <w:pPr>
            <w:rPr>
              <w:sz w:val="22"/>
              <w:szCs w:val="22"/>
            </w:rPr>
          </w:pPr>
        </w:p>
      </w:tc>
      <w:tc>
        <w:tcPr>
          <w:tcW w:w="3969" w:type="dxa"/>
          <w:gridSpan w:val="3"/>
          <w:vMerge/>
          <w:shd w:val="clear" w:color="auto" w:fill="auto"/>
          <w:vAlign w:val="center"/>
        </w:tcPr>
        <w:p w14:paraId="44B55BAE" w14:textId="77777777" w:rsidR="0045118D" w:rsidRPr="00C053A2" w:rsidRDefault="0045118D" w:rsidP="00684F27">
          <w:pPr>
            <w:rPr>
              <w:sz w:val="18"/>
              <w:szCs w:val="18"/>
            </w:rPr>
          </w:pPr>
        </w:p>
      </w:tc>
      <w:tc>
        <w:tcPr>
          <w:tcW w:w="28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7C8B0B68" w14:textId="77777777" w:rsidR="0045118D" w:rsidRPr="00C053A2" w:rsidRDefault="0045118D" w:rsidP="00684F27">
          <w:pPr>
            <w:jc w:val="center"/>
            <w:rPr>
              <w:sz w:val="18"/>
              <w:szCs w:val="18"/>
            </w:rPr>
          </w:pPr>
        </w:p>
      </w:tc>
      <w:tc>
        <w:tcPr>
          <w:tcW w:w="284" w:type="dxa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7D4195E1" w14:textId="77777777" w:rsidR="0045118D" w:rsidRPr="00C053A2" w:rsidRDefault="0045118D" w:rsidP="00684F27">
          <w:pPr>
            <w:jc w:val="center"/>
            <w:rPr>
              <w:sz w:val="18"/>
              <w:szCs w:val="18"/>
            </w:rPr>
          </w:pPr>
        </w:p>
      </w:tc>
      <w:tc>
        <w:tcPr>
          <w:tcW w:w="284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581FD7BE" w14:textId="77777777" w:rsidR="0045118D" w:rsidRPr="00C053A2" w:rsidRDefault="0045118D" w:rsidP="00684F27">
          <w:pPr>
            <w:jc w:val="center"/>
            <w:rPr>
              <w:sz w:val="18"/>
              <w:szCs w:val="18"/>
            </w:rPr>
          </w:pPr>
        </w:p>
      </w:tc>
      <w:tc>
        <w:tcPr>
          <w:tcW w:w="851" w:type="dxa"/>
          <w:shd w:val="clear" w:color="auto" w:fill="auto"/>
          <w:vAlign w:val="center"/>
        </w:tcPr>
        <w:p w14:paraId="58A4695E" w14:textId="77777777" w:rsidR="0045118D" w:rsidRPr="00C053A2" w:rsidRDefault="0045118D" w:rsidP="00684F27">
          <w:pPr>
            <w:pStyle w:val="Footer"/>
            <w:rPr>
              <w:rFonts w:ascii="T-FLEX Type A" w:hAnsi="T-FLEX Type A"/>
              <w:i w:val="0"/>
            </w:rPr>
          </w:pPr>
          <w:r>
            <w:rPr>
              <w:rFonts w:ascii="T-FLEX Type A" w:hAnsi="T-FLEX Type A"/>
              <w:i w:val="0"/>
            </w:rPr>
            <w:t>1</w:t>
          </w:r>
        </w:p>
        <w:p w14:paraId="366B10B8" w14:textId="77777777" w:rsidR="0045118D" w:rsidRPr="00C053A2" w:rsidRDefault="0045118D" w:rsidP="00684F27">
          <w:pPr>
            <w:jc w:val="center"/>
            <w:rPr>
              <w:sz w:val="18"/>
              <w:szCs w:val="18"/>
            </w:rPr>
          </w:pPr>
        </w:p>
      </w:tc>
      <w:tc>
        <w:tcPr>
          <w:tcW w:w="1227" w:type="dxa"/>
          <w:shd w:val="clear" w:color="auto" w:fill="auto"/>
          <w:vAlign w:val="center"/>
        </w:tcPr>
        <w:p w14:paraId="446D26F4" w14:textId="77777777" w:rsidR="0045118D" w:rsidRPr="00C053A2" w:rsidRDefault="0045118D" w:rsidP="00684F27">
          <w:pPr>
            <w:jc w:val="center"/>
            <w:rPr>
              <w:sz w:val="18"/>
              <w:szCs w:val="18"/>
            </w:rPr>
          </w:pPr>
        </w:p>
      </w:tc>
    </w:tr>
    <w:tr w:rsidR="0045118D" w:rsidRPr="006C24E1" w14:paraId="74DE21A3" w14:textId="77777777" w:rsidTr="00684F27">
      <w:trPr>
        <w:cantSplit/>
        <w:trHeight w:hRule="exact" w:val="284"/>
      </w:trPr>
      <w:tc>
        <w:tcPr>
          <w:tcW w:w="284" w:type="dxa"/>
          <w:vMerge/>
          <w:shd w:val="clear" w:color="auto" w:fill="auto"/>
          <w:vAlign w:val="center"/>
        </w:tcPr>
        <w:p w14:paraId="7B3370FB" w14:textId="77777777" w:rsidR="0045118D" w:rsidRPr="00BF7FD3" w:rsidRDefault="0045118D" w:rsidP="00684F27">
          <w:pPr>
            <w:rPr>
              <w:sz w:val="18"/>
              <w:szCs w:val="18"/>
            </w:rPr>
          </w:pPr>
        </w:p>
      </w:tc>
      <w:tc>
        <w:tcPr>
          <w:tcW w:w="397" w:type="dxa"/>
          <w:vMerge/>
          <w:shd w:val="clear" w:color="auto" w:fill="auto"/>
          <w:vAlign w:val="center"/>
        </w:tcPr>
        <w:p w14:paraId="7F824836" w14:textId="77777777" w:rsidR="0045118D" w:rsidRPr="00BF7FD3" w:rsidRDefault="0045118D" w:rsidP="00684F27">
          <w:pPr>
            <w:rPr>
              <w:sz w:val="18"/>
              <w:szCs w:val="18"/>
            </w:rPr>
          </w:pPr>
        </w:p>
      </w:tc>
      <w:tc>
        <w:tcPr>
          <w:tcW w:w="11958" w:type="dxa"/>
          <w:vMerge/>
          <w:tcBorders>
            <w:right w:val="single" w:sz="18" w:space="0" w:color="auto"/>
          </w:tcBorders>
          <w:shd w:val="clear" w:color="auto" w:fill="auto"/>
        </w:tcPr>
        <w:p w14:paraId="441949B6" w14:textId="77777777" w:rsidR="0045118D" w:rsidRPr="00C053A2" w:rsidRDefault="0045118D" w:rsidP="00684F27">
          <w:pPr>
            <w:ind w:left="57"/>
            <w:rPr>
              <w:sz w:val="22"/>
              <w:szCs w:val="22"/>
            </w:rPr>
          </w:pPr>
        </w:p>
      </w:tc>
      <w:tc>
        <w:tcPr>
          <w:tcW w:w="964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</w:tcBorders>
          <w:shd w:val="clear" w:color="auto" w:fill="auto"/>
          <w:vAlign w:val="center"/>
        </w:tcPr>
        <w:p w14:paraId="192D9BF8" w14:textId="77777777" w:rsidR="0045118D" w:rsidRPr="00C053A2" w:rsidRDefault="0045118D" w:rsidP="00684F27">
          <w:pPr>
            <w:ind w:left="57"/>
            <w:rPr>
              <w:sz w:val="22"/>
              <w:szCs w:val="22"/>
            </w:rPr>
          </w:pPr>
          <w:r w:rsidRPr="00C053A2">
            <w:rPr>
              <w:sz w:val="22"/>
              <w:szCs w:val="22"/>
            </w:rPr>
            <w:t>Т. контр.</w:t>
          </w:r>
        </w:p>
      </w:tc>
      <w:tc>
        <w:tcPr>
          <w:tcW w:w="1304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05C52C33" w14:textId="77777777" w:rsidR="0045118D" w:rsidRPr="0041505F" w:rsidRDefault="0045118D" w:rsidP="00684F27">
          <w:pPr>
            <w:rPr>
              <w:sz w:val="18"/>
              <w:szCs w:val="18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783D4F5B" w14:textId="77777777" w:rsidR="0045118D" w:rsidRPr="00C053A2" w:rsidRDefault="0045118D" w:rsidP="00684F27">
          <w:pPr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631A440D" w14:textId="77777777" w:rsidR="0045118D" w:rsidRPr="00C053A2" w:rsidRDefault="0045118D" w:rsidP="00684F27">
          <w:pPr>
            <w:rPr>
              <w:sz w:val="22"/>
              <w:szCs w:val="22"/>
            </w:rPr>
          </w:pPr>
        </w:p>
      </w:tc>
      <w:tc>
        <w:tcPr>
          <w:tcW w:w="3969" w:type="dxa"/>
          <w:gridSpan w:val="3"/>
          <w:vMerge/>
          <w:shd w:val="clear" w:color="auto" w:fill="auto"/>
          <w:vAlign w:val="center"/>
        </w:tcPr>
        <w:p w14:paraId="01B19971" w14:textId="77777777" w:rsidR="0045118D" w:rsidRPr="00C053A2" w:rsidRDefault="0045118D" w:rsidP="00684F27">
          <w:pPr>
            <w:rPr>
              <w:sz w:val="18"/>
              <w:szCs w:val="18"/>
            </w:rPr>
          </w:pPr>
        </w:p>
      </w:tc>
      <w:tc>
        <w:tcPr>
          <w:tcW w:w="2930" w:type="dxa"/>
          <w:gridSpan w:val="5"/>
          <w:vMerge w:val="restart"/>
          <w:shd w:val="clear" w:color="auto" w:fill="auto"/>
          <w:vAlign w:val="center"/>
        </w:tcPr>
        <w:p w14:paraId="15583B0D" w14:textId="77777777" w:rsidR="0045118D" w:rsidRPr="00C053A2" w:rsidRDefault="0045118D" w:rsidP="00684F27">
          <w:pPr>
            <w:jc w:val="center"/>
            <w:rPr>
              <w:sz w:val="18"/>
              <w:szCs w:val="18"/>
            </w:rPr>
          </w:pPr>
        </w:p>
      </w:tc>
    </w:tr>
    <w:tr w:rsidR="0045118D" w:rsidRPr="006C24E1" w14:paraId="29603886" w14:textId="77777777" w:rsidTr="00684F27">
      <w:trPr>
        <w:cantSplit/>
        <w:trHeight w:hRule="exact" w:val="284"/>
      </w:trPr>
      <w:tc>
        <w:tcPr>
          <w:tcW w:w="284" w:type="dxa"/>
          <w:vMerge/>
          <w:shd w:val="clear" w:color="auto" w:fill="auto"/>
          <w:vAlign w:val="center"/>
        </w:tcPr>
        <w:p w14:paraId="08BD58BD" w14:textId="77777777" w:rsidR="0045118D" w:rsidRPr="00BF7FD3" w:rsidRDefault="0045118D" w:rsidP="00684F27">
          <w:pPr>
            <w:rPr>
              <w:sz w:val="18"/>
              <w:szCs w:val="18"/>
            </w:rPr>
          </w:pPr>
        </w:p>
      </w:tc>
      <w:tc>
        <w:tcPr>
          <w:tcW w:w="397" w:type="dxa"/>
          <w:vMerge/>
          <w:shd w:val="clear" w:color="auto" w:fill="auto"/>
          <w:vAlign w:val="center"/>
        </w:tcPr>
        <w:p w14:paraId="6301FB23" w14:textId="77777777" w:rsidR="0045118D" w:rsidRPr="00BF7FD3" w:rsidRDefault="0045118D" w:rsidP="00684F27">
          <w:pPr>
            <w:rPr>
              <w:sz w:val="18"/>
              <w:szCs w:val="18"/>
            </w:rPr>
          </w:pPr>
        </w:p>
      </w:tc>
      <w:tc>
        <w:tcPr>
          <w:tcW w:w="11958" w:type="dxa"/>
          <w:vMerge/>
          <w:tcBorders>
            <w:right w:val="single" w:sz="18" w:space="0" w:color="auto"/>
          </w:tcBorders>
          <w:shd w:val="clear" w:color="auto" w:fill="auto"/>
        </w:tcPr>
        <w:p w14:paraId="5E0C5B8F" w14:textId="77777777" w:rsidR="0045118D" w:rsidRPr="00C053A2" w:rsidRDefault="0045118D" w:rsidP="00684F27">
          <w:pPr>
            <w:ind w:left="57"/>
            <w:rPr>
              <w:sz w:val="22"/>
              <w:szCs w:val="22"/>
            </w:rPr>
          </w:pPr>
        </w:p>
      </w:tc>
      <w:tc>
        <w:tcPr>
          <w:tcW w:w="964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</w:tcBorders>
          <w:shd w:val="clear" w:color="auto" w:fill="auto"/>
          <w:vAlign w:val="center"/>
        </w:tcPr>
        <w:p w14:paraId="1B2161BB" w14:textId="77777777" w:rsidR="0045118D" w:rsidRPr="00C053A2" w:rsidRDefault="0045118D" w:rsidP="00684F27">
          <w:pPr>
            <w:ind w:left="57"/>
            <w:rPr>
              <w:sz w:val="22"/>
              <w:szCs w:val="22"/>
            </w:rPr>
          </w:pPr>
          <w:r w:rsidRPr="00C053A2">
            <w:rPr>
              <w:sz w:val="22"/>
              <w:szCs w:val="22"/>
            </w:rPr>
            <w:t>Н. контр.</w:t>
          </w:r>
        </w:p>
      </w:tc>
      <w:tc>
        <w:tcPr>
          <w:tcW w:w="1304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6AAF022C" w14:textId="77777777" w:rsidR="0045118D" w:rsidRPr="0041505F" w:rsidRDefault="0045118D" w:rsidP="00684F27">
          <w:pPr>
            <w:rPr>
              <w:sz w:val="18"/>
              <w:szCs w:val="18"/>
            </w:rPr>
          </w:pPr>
          <w:r>
            <w:rPr>
              <w:sz w:val="18"/>
              <w:szCs w:val="18"/>
              <w:lang w:val="en-US"/>
            </w:rPr>
            <w:t>{{</w:t>
          </w:r>
          <w:proofErr w:type="spellStart"/>
          <w:r w:rsidRPr="00577E1D">
            <w:rPr>
              <w:sz w:val="18"/>
              <w:szCs w:val="18"/>
              <w:lang w:val="en-US"/>
            </w:rPr>
            <w:t>N_control</w:t>
          </w:r>
          <w:proofErr w:type="spellEnd"/>
          <w:r>
            <w:rPr>
              <w:sz w:val="18"/>
              <w:szCs w:val="18"/>
              <w:lang w:val="en-US"/>
            </w:rPr>
            <w:t>}}</w:t>
          </w: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56F33783" w14:textId="77777777" w:rsidR="0045118D" w:rsidRPr="00C053A2" w:rsidRDefault="0045118D" w:rsidP="00684F27">
          <w:pPr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4BA57B26" w14:textId="77777777" w:rsidR="0045118D" w:rsidRPr="00C053A2" w:rsidRDefault="0045118D" w:rsidP="00684F27">
          <w:pPr>
            <w:rPr>
              <w:sz w:val="22"/>
              <w:szCs w:val="22"/>
            </w:rPr>
          </w:pPr>
        </w:p>
      </w:tc>
      <w:tc>
        <w:tcPr>
          <w:tcW w:w="3969" w:type="dxa"/>
          <w:gridSpan w:val="3"/>
          <w:vMerge/>
          <w:shd w:val="clear" w:color="auto" w:fill="auto"/>
          <w:vAlign w:val="center"/>
        </w:tcPr>
        <w:p w14:paraId="2672437D" w14:textId="77777777" w:rsidR="0045118D" w:rsidRPr="00BF7FD3" w:rsidRDefault="0045118D" w:rsidP="00684F27">
          <w:pPr>
            <w:rPr>
              <w:sz w:val="18"/>
              <w:szCs w:val="18"/>
            </w:rPr>
          </w:pPr>
        </w:p>
      </w:tc>
      <w:tc>
        <w:tcPr>
          <w:tcW w:w="2930" w:type="dxa"/>
          <w:gridSpan w:val="5"/>
          <w:vMerge/>
          <w:shd w:val="clear" w:color="auto" w:fill="auto"/>
          <w:vAlign w:val="center"/>
        </w:tcPr>
        <w:p w14:paraId="0893CE5B" w14:textId="77777777" w:rsidR="0045118D" w:rsidRPr="00BF7FD3" w:rsidRDefault="0045118D" w:rsidP="00684F27">
          <w:pPr>
            <w:rPr>
              <w:sz w:val="18"/>
              <w:szCs w:val="18"/>
            </w:rPr>
          </w:pPr>
        </w:p>
      </w:tc>
    </w:tr>
    <w:tr w:rsidR="0045118D" w:rsidRPr="006C24E1" w14:paraId="517BBF4D" w14:textId="77777777" w:rsidTr="00684F27">
      <w:trPr>
        <w:cantSplit/>
        <w:trHeight w:hRule="exact" w:val="284"/>
      </w:trPr>
      <w:tc>
        <w:tcPr>
          <w:tcW w:w="284" w:type="dxa"/>
          <w:vMerge/>
          <w:shd w:val="clear" w:color="auto" w:fill="auto"/>
          <w:vAlign w:val="center"/>
        </w:tcPr>
        <w:p w14:paraId="6B6540BF" w14:textId="77777777" w:rsidR="0045118D" w:rsidRPr="00BF7FD3" w:rsidRDefault="0045118D" w:rsidP="00684F27">
          <w:pPr>
            <w:rPr>
              <w:sz w:val="18"/>
              <w:szCs w:val="18"/>
            </w:rPr>
          </w:pPr>
        </w:p>
      </w:tc>
      <w:tc>
        <w:tcPr>
          <w:tcW w:w="397" w:type="dxa"/>
          <w:vMerge/>
          <w:shd w:val="clear" w:color="auto" w:fill="auto"/>
          <w:vAlign w:val="center"/>
        </w:tcPr>
        <w:p w14:paraId="2671D7F3" w14:textId="77777777" w:rsidR="0045118D" w:rsidRPr="00BF7FD3" w:rsidRDefault="0045118D" w:rsidP="00684F27">
          <w:pPr>
            <w:rPr>
              <w:sz w:val="18"/>
              <w:szCs w:val="18"/>
            </w:rPr>
          </w:pPr>
        </w:p>
      </w:tc>
      <w:tc>
        <w:tcPr>
          <w:tcW w:w="11958" w:type="dxa"/>
          <w:vMerge/>
          <w:tcBorders>
            <w:right w:val="single" w:sz="18" w:space="0" w:color="auto"/>
          </w:tcBorders>
          <w:shd w:val="clear" w:color="auto" w:fill="auto"/>
        </w:tcPr>
        <w:p w14:paraId="787642CA" w14:textId="77777777" w:rsidR="0045118D" w:rsidRPr="00C053A2" w:rsidRDefault="0045118D" w:rsidP="00684F27">
          <w:pPr>
            <w:ind w:left="57"/>
            <w:rPr>
              <w:sz w:val="22"/>
              <w:szCs w:val="22"/>
            </w:rPr>
          </w:pPr>
        </w:p>
      </w:tc>
      <w:tc>
        <w:tcPr>
          <w:tcW w:w="964" w:type="dxa"/>
          <w:gridSpan w:val="2"/>
          <w:tcBorders>
            <w:top w:val="single" w:sz="4" w:space="0" w:color="auto"/>
            <w:left w:val="single" w:sz="18" w:space="0" w:color="auto"/>
          </w:tcBorders>
          <w:shd w:val="clear" w:color="auto" w:fill="auto"/>
          <w:vAlign w:val="center"/>
        </w:tcPr>
        <w:p w14:paraId="6BED4474" w14:textId="77777777" w:rsidR="0045118D" w:rsidRPr="00C053A2" w:rsidRDefault="0045118D" w:rsidP="00684F27">
          <w:pPr>
            <w:ind w:left="57"/>
            <w:rPr>
              <w:sz w:val="22"/>
              <w:szCs w:val="22"/>
            </w:rPr>
          </w:pPr>
          <w:r w:rsidRPr="00C053A2">
            <w:rPr>
              <w:sz w:val="22"/>
              <w:szCs w:val="22"/>
            </w:rPr>
            <w:t>Утв.</w:t>
          </w:r>
        </w:p>
      </w:tc>
      <w:tc>
        <w:tcPr>
          <w:tcW w:w="1304" w:type="dxa"/>
          <w:tcBorders>
            <w:top w:val="single" w:sz="4" w:space="0" w:color="auto"/>
          </w:tcBorders>
          <w:shd w:val="clear" w:color="auto" w:fill="auto"/>
          <w:vAlign w:val="center"/>
        </w:tcPr>
        <w:p w14:paraId="086806C3" w14:textId="77777777" w:rsidR="0045118D" w:rsidRPr="0041505F" w:rsidRDefault="0045118D" w:rsidP="00684F27">
          <w:pPr>
            <w:rPr>
              <w:sz w:val="18"/>
              <w:szCs w:val="18"/>
            </w:rPr>
          </w:pPr>
          <w:r>
            <w:rPr>
              <w:sz w:val="18"/>
              <w:szCs w:val="18"/>
              <w:lang w:val="en-US"/>
            </w:rPr>
            <w:t>{{</w:t>
          </w:r>
          <w:proofErr w:type="spellStart"/>
          <w:r w:rsidRPr="00577E1D">
            <w:rPr>
              <w:sz w:val="18"/>
              <w:szCs w:val="18"/>
              <w:lang w:val="en-US"/>
            </w:rPr>
            <w:t>Utverdil</w:t>
          </w:r>
          <w:proofErr w:type="spellEnd"/>
          <w:r>
            <w:rPr>
              <w:sz w:val="18"/>
              <w:szCs w:val="18"/>
              <w:lang w:val="en-US"/>
            </w:rPr>
            <w:t>}}</w:t>
          </w:r>
        </w:p>
      </w:tc>
      <w:tc>
        <w:tcPr>
          <w:tcW w:w="851" w:type="dxa"/>
          <w:tcBorders>
            <w:top w:val="single" w:sz="4" w:space="0" w:color="auto"/>
          </w:tcBorders>
          <w:shd w:val="clear" w:color="auto" w:fill="auto"/>
          <w:vAlign w:val="center"/>
        </w:tcPr>
        <w:p w14:paraId="19D81A9E" w14:textId="77777777" w:rsidR="0045118D" w:rsidRPr="00C053A2" w:rsidRDefault="0045118D" w:rsidP="00684F27">
          <w:pPr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4" w:space="0" w:color="auto"/>
          </w:tcBorders>
          <w:shd w:val="clear" w:color="auto" w:fill="auto"/>
          <w:vAlign w:val="center"/>
        </w:tcPr>
        <w:p w14:paraId="1281E695" w14:textId="77777777" w:rsidR="0045118D" w:rsidRPr="00C053A2" w:rsidRDefault="0045118D" w:rsidP="00684F27">
          <w:pPr>
            <w:rPr>
              <w:sz w:val="22"/>
              <w:szCs w:val="22"/>
            </w:rPr>
          </w:pPr>
        </w:p>
      </w:tc>
      <w:tc>
        <w:tcPr>
          <w:tcW w:w="3969" w:type="dxa"/>
          <w:gridSpan w:val="3"/>
          <w:vMerge/>
          <w:shd w:val="clear" w:color="auto" w:fill="auto"/>
          <w:vAlign w:val="center"/>
        </w:tcPr>
        <w:p w14:paraId="1C77AB09" w14:textId="77777777" w:rsidR="0045118D" w:rsidRPr="00BF7FD3" w:rsidRDefault="0045118D" w:rsidP="00684F27">
          <w:pPr>
            <w:rPr>
              <w:sz w:val="18"/>
              <w:szCs w:val="18"/>
            </w:rPr>
          </w:pPr>
        </w:p>
      </w:tc>
      <w:tc>
        <w:tcPr>
          <w:tcW w:w="2930" w:type="dxa"/>
          <w:gridSpan w:val="5"/>
          <w:vMerge/>
          <w:shd w:val="clear" w:color="auto" w:fill="auto"/>
          <w:vAlign w:val="center"/>
        </w:tcPr>
        <w:p w14:paraId="35E947FF" w14:textId="77777777" w:rsidR="0045118D" w:rsidRPr="00BF7FD3" w:rsidRDefault="0045118D" w:rsidP="00684F27">
          <w:pPr>
            <w:rPr>
              <w:sz w:val="18"/>
              <w:szCs w:val="18"/>
            </w:rPr>
          </w:pPr>
        </w:p>
      </w:tc>
    </w:tr>
  </w:tbl>
  <w:p w14:paraId="1366D99F" w14:textId="77777777" w:rsidR="0045118D" w:rsidRPr="00D4115F" w:rsidRDefault="004511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4C975" w14:textId="77777777" w:rsidR="0045118D" w:rsidRDefault="004511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page" w:tblpX="370" w:tblpY="285"/>
      <w:tblOverlap w:val="never"/>
      <w:tblW w:w="23104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4"/>
      <w:gridCol w:w="397"/>
      <w:gridCol w:w="11935"/>
      <w:gridCol w:w="397"/>
      <w:gridCol w:w="567"/>
      <w:gridCol w:w="1304"/>
      <w:gridCol w:w="850"/>
      <w:gridCol w:w="567"/>
      <w:gridCol w:w="6236"/>
      <w:gridCol w:w="567"/>
    </w:tblGrid>
    <w:tr w:rsidR="0045118D" w:rsidRPr="00DF6C2F" w14:paraId="56DC7ABF" w14:textId="77777777" w:rsidTr="009B7E7B">
      <w:trPr>
        <w:trHeight w:hRule="exact" w:val="7843"/>
      </w:trPr>
      <w:tc>
        <w:tcPr>
          <w:tcW w:w="680" w:type="dxa"/>
          <w:gridSpan w:val="2"/>
          <w:tcBorders>
            <w:top w:val="nil"/>
            <w:left w:val="nil"/>
            <w:bottom w:val="nil"/>
          </w:tcBorders>
          <w:shd w:val="clear" w:color="auto" w:fill="auto"/>
        </w:tcPr>
        <w:p w14:paraId="798F992F" w14:textId="77777777" w:rsidR="0045118D" w:rsidRPr="00DF6C2F" w:rsidRDefault="0045118D" w:rsidP="009B7E7B">
          <w:pPr>
            <w:pStyle w:val="a7"/>
            <w:framePr w:wrap="auto" w:vAnchor="margin" w:hAnchor="text" w:xAlign="left" w:yAlign="inline"/>
          </w:pPr>
        </w:p>
      </w:tc>
      <w:tc>
        <w:tcPr>
          <w:tcW w:w="11936" w:type="dxa"/>
          <w:vMerge w:val="restart"/>
          <w:tcBorders>
            <w:right w:val="nil"/>
          </w:tcBorders>
          <w:shd w:val="clear" w:color="auto" w:fill="auto"/>
        </w:tcPr>
        <w:p w14:paraId="14F48994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2"/>
            </w:rPr>
          </w:pPr>
        </w:p>
      </w:tc>
      <w:tc>
        <w:tcPr>
          <w:tcW w:w="10488" w:type="dxa"/>
          <w:gridSpan w:val="7"/>
          <w:vMerge w:val="restart"/>
          <w:tcBorders>
            <w:left w:val="nil"/>
          </w:tcBorders>
          <w:shd w:val="clear" w:color="auto" w:fill="auto"/>
        </w:tcPr>
        <w:p w14:paraId="044E9CA8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2"/>
            </w:rPr>
          </w:pPr>
        </w:p>
      </w:tc>
    </w:tr>
    <w:tr w:rsidR="0045118D" w:rsidRPr="00DF6C2F" w14:paraId="2543F061" w14:textId="77777777" w:rsidTr="009B7E7B">
      <w:trPr>
        <w:cantSplit/>
        <w:trHeight w:hRule="exact" w:val="143"/>
      </w:trPr>
      <w:tc>
        <w:tcPr>
          <w:tcW w:w="680" w:type="dxa"/>
          <w:gridSpan w:val="2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shd w:val="clear" w:color="auto" w:fill="auto"/>
          <w:textDirection w:val="btLr"/>
        </w:tcPr>
        <w:p w14:paraId="635DE78C" w14:textId="77777777" w:rsidR="0045118D" w:rsidRPr="00DF6C2F" w:rsidRDefault="0045118D" w:rsidP="009B7E7B">
          <w:pPr>
            <w:pStyle w:val="a7"/>
            <w:framePr w:wrap="auto" w:vAnchor="margin" w:hAnchor="text" w:xAlign="left" w:yAlign="inline"/>
          </w:pPr>
        </w:p>
      </w:tc>
      <w:tc>
        <w:tcPr>
          <w:tcW w:w="11936" w:type="dxa"/>
          <w:vMerge/>
          <w:tcBorders>
            <w:left w:val="single" w:sz="18" w:space="0" w:color="auto"/>
            <w:right w:val="nil"/>
          </w:tcBorders>
          <w:shd w:val="clear" w:color="auto" w:fill="auto"/>
        </w:tcPr>
        <w:p w14:paraId="2488D0DC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2"/>
            </w:rPr>
          </w:pPr>
        </w:p>
      </w:tc>
      <w:tc>
        <w:tcPr>
          <w:tcW w:w="10488" w:type="dxa"/>
          <w:gridSpan w:val="7"/>
          <w:vMerge/>
          <w:tcBorders>
            <w:left w:val="nil"/>
          </w:tcBorders>
          <w:shd w:val="clear" w:color="auto" w:fill="auto"/>
        </w:tcPr>
        <w:p w14:paraId="2FC14A16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2"/>
            </w:rPr>
          </w:pPr>
        </w:p>
      </w:tc>
    </w:tr>
    <w:tr w:rsidR="0045118D" w:rsidRPr="00DF6C2F" w14:paraId="35D8B35A" w14:textId="77777777" w:rsidTr="002976F8">
      <w:trPr>
        <w:cantSplit/>
        <w:trHeight w:hRule="exact" w:val="1984"/>
      </w:trPr>
      <w:tc>
        <w:tcPr>
          <w:tcW w:w="284" w:type="dxa"/>
          <w:tcBorders>
            <w:top w:val="single" w:sz="18" w:space="0" w:color="auto"/>
          </w:tcBorders>
          <w:shd w:val="clear" w:color="auto" w:fill="auto"/>
          <w:textDirection w:val="btLr"/>
        </w:tcPr>
        <w:p w14:paraId="3A699088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ind w:left="113" w:right="113"/>
            <w:rPr>
              <w:sz w:val="20"/>
            </w:rPr>
          </w:pPr>
          <w:r w:rsidRPr="0009324C">
            <w:rPr>
              <w:sz w:val="20"/>
            </w:rPr>
            <w:t>Подп. и дата</w:t>
          </w:r>
        </w:p>
      </w:tc>
      <w:tc>
        <w:tcPr>
          <w:tcW w:w="397" w:type="dxa"/>
          <w:tcBorders>
            <w:top w:val="single" w:sz="18" w:space="0" w:color="auto"/>
          </w:tcBorders>
          <w:shd w:val="clear" w:color="auto" w:fill="auto"/>
        </w:tcPr>
        <w:p w14:paraId="7EDA7C55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0"/>
            </w:rPr>
          </w:pPr>
        </w:p>
      </w:tc>
      <w:tc>
        <w:tcPr>
          <w:tcW w:w="11936" w:type="dxa"/>
          <w:vMerge/>
          <w:tcBorders>
            <w:right w:val="nil"/>
          </w:tcBorders>
          <w:shd w:val="clear" w:color="auto" w:fill="auto"/>
        </w:tcPr>
        <w:p w14:paraId="1EE0BB4C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2"/>
            </w:rPr>
          </w:pPr>
        </w:p>
      </w:tc>
      <w:tc>
        <w:tcPr>
          <w:tcW w:w="10488" w:type="dxa"/>
          <w:gridSpan w:val="7"/>
          <w:vMerge/>
          <w:tcBorders>
            <w:left w:val="nil"/>
          </w:tcBorders>
          <w:shd w:val="clear" w:color="auto" w:fill="auto"/>
        </w:tcPr>
        <w:p w14:paraId="2E7E142C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2"/>
            </w:rPr>
          </w:pPr>
        </w:p>
      </w:tc>
    </w:tr>
    <w:tr w:rsidR="0045118D" w:rsidRPr="00DF6C2F" w14:paraId="2FBE9D6F" w14:textId="77777777" w:rsidTr="002976F8">
      <w:trPr>
        <w:cantSplit/>
        <w:trHeight w:hRule="exact" w:val="1417"/>
      </w:trPr>
      <w:tc>
        <w:tcPr>
          <w:tcW w:w="284" w:type="dxa"/>
          <w:shd w:val="clear" w:color="auto" w:fill="auto"/>
          <w:textDirection w:val="btLr"/>
        </w:tcPr>
        <w:p w14:paraId="55655597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0"/>
            </w:rPr>
          </w:pPr>
          <w:r w:rsidRPr="0009324C">
            <w:rPr>
              <w:sz w:val="20"/>
            </w:rPr>
            <w:t xml:space="preserve">Инв. № </w:t>
          </w:r>
          <w:proofErr w:type="spellStart"/>
          <w:r w:rsidRPr="0009324C">
            <w:rPr>
              <w:sz w:val="20"/>
            </w:rPr>
            <w:t>дубл</w:t>
          </w:r>
          <w:proofErr w:type="spellEnd"/>
          <w:r w:rsidRPr="0009324C">
            <w:rPr>
              <w:sz w:val="20"/>
            </w:rPr>
            <w:t>.</w:t>
          </w:r>
        </w:p>
      </w:tc>
      <w:tc>
        <w:tcPr>
          <w:tcW w:w="397" w:type="dxa"/>
          <w:shd w:val="clear" w:color="auto" w:fill="auto"/>
        </w:tcPr>
        <w:p w14:paraId="2B917027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0"/>
            </w:rPr>
          </w:pPr>
        </w:p>
      </w:tc>
      <w:tc>
        <w:tcPr>
          <w:tcW w:w="11936" w:type="dxa"/>
          <w:vMerge/>
          <w:tcBorders>
            <w:right w:val="nil"/>
          </w:tcBorders>
          <w:shd w:val="clear" w:color="auto" w:fill="auto"/>
        </w:tcPr>
        <w:p w14:paraId="05884A09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2"/>
            </w:rPr>
          </w:pPr>
        </w:p>
      </w:tc>
      <w:tc>
        <w:tcPr>
          <w:tcW w:w="10488" w:type="dxa"/>
          <w:gridSpan w:val="7"/>
          <w:vMerge/>
          <w:tcBorders>
            <w:left w:val="nil"/>
          </w:tcBorders>
          <w:shd w:val="clear" w:color="auto" w:fill="auto"/>
        </w:tcPr>
        <w:p w14:paraId="588CE1C8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2"/>
            </w:rPr>
          </w:pPr>
        </w:p>
      </w:tc>
    </w:tr>
    <w:tr w:rsidR="0045118D" w:rsidRPr="00DF6C2F" w14:paraId="63C6AE2D" w14:textId="77777777" w:rsidTr="002976F8">
      <w:trPr>
        <w:cantSplit/>
        <w:trHeight w:hRule="exact" w:val="1417"/>
      </w:trPr>
      <w:tc>
        <w:tcPr>
          <w:tcW w:w="284" w:type="dxa"/>
          <w:shd w:val="clear" w:color="auto" w:fill="auto"/>
          <w:textDirection w:val="btLr"/>
        </w:tcPr>
        <w:p w14:paraId="3EAA74C1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0"/>
            </w:rPr>
          </w:pPr>
          <w:proofErr w:type="spellStart"/>
          <w:r w:rsidRPr="0009324C">
            <w:rPr>
              <w:sz w:val="20"/>
            </w:rPr>
            <w:t>Взам</w:t>
          </w:r>
          <w:proofErr w:type="spellEnd"/>
          <w:r w:rsidRPr="0009324C">
            <w:rPr>
              <w:sz w:val="20"/>
            </w:rPr>
            <w:t>. инв. №</w:t>
          </w:r>
        </w:p>
      </w:tc>
      <w:tc>
        <w:tcPr>
          <w:tcW w:w="397" w:type="dxa"/>
          <w:shd w:val="clear" w:color="auto" w:fill="auto"/>
        </w:tcPr>
        <w:p w14:paraId="2C4DEA41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0"/>
            </w:rPr>
          </w:pPr>
        </w:p>
      </w:tc>
      <w:tc>
        <w:tcPr>
          <w:tcW w:w="11936" w:type="dxa"/>
          <w:vMerge/>
          <w:tcBorders>
            <w:right w:val="nil"/>
          </w:tcBorders>
          <w:shd w:val="clear" w:color="auto" w:fill="auto"/>
        </w:tcPr>
        <w:p w14:paraId="442086CC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2"/>
            </w:rPr>
          </w:pPr>
        </w:p>
      </w:tc>
      <w:tc>
        <w:tcPr>
          <w:tcW w:w="10488" w:type="dxa"/>
          <w:gridSpan w:val="7"/>
          <w:vMerge/>
          <w:tcBorders>
            <w:left w:val="nil"/>
          </w:tcBorders>
          <w:shd w:val="clear" w:color="auto" w:fill="auto"/>
        </w:tcPr>
        <w:p w14:paraId="2EE00904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2"/>
            </w:rPr>
          </w:pPr>
        </w:p>
      </w:tc>
    </w:tr>
    <w:tr w:rsidR="0045118D" w:rsidRPr="00DF6C2F" w14:paraId="4BB85E11" w14:textId="77777777" w:rsidTr="002976F8">
      <w:trPr>
        <w:cantSplit/>
        <w:trHeight w:hRule="exact" w:val="1984"/>
      </w:trPr>
      <w:tc>
        <w:tcPr>
          <w:tcW w:w="284" w:type="dxa"/>
          <w:shd w:val="clear" w:color="auto" w:fill="auto"/>
          <w:textDirection w:val="btLr"/>
        </w:tcPr>
        <w:p w14:paraId="5814D860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0"/>
            </w:rPr>
          </w:pPr>
          <w:r w:rsidRPr="0009324C">
            <w:rPr>
              <w:sz w:val="20"/>
            </w:rPr>
            <w:t>Подп. и дата</w:t>
          </w:r>
        </w:p>
      </w:tc>
      <w:tc>
        <w:tcPr>
          <w:tcW w:w="397" w:type="dxa"/>
          <w:shd w:val="clear" w:color="auto" w:fill="auto"/>
        </w:tcPr>
        <w:p w14:paraId="32BDC786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0"/>
            </w:rPr>
          </w:pPr>
        </w:p>
      </w:tc>
      <w:tc>
        <w:tcPr>
          <w:tcW w:w="11936" w:type="dxa"/>
          <w:vMerge/>
          <w:tcBorders>
            <w:right w:val="nil"/>
          </w:tcBorders>
          <w:shd w:val="clear" w:color="auto" w:fill="auto"/>
        </w:tcPr>
        <w:p w14:paraId="359C21B1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2"/>
            </w:rPr>
          </w:pPr>
        </w:p>
      </w:tc>
      <w:tc>
        <w:tcPr>
          <w:tcW w:w="10488" w:type="dxa"/>
          <w:gridSpan w:val="7"/>
          <w:vMerge/>
          <w:tcBorders>
            <w:left w:val="nil"/>
          </w:tcBorders>
          <w:shd w:val="clear" w:color="auto" w:fill="auto"/>
        </w:tcPr>
        <w:p w14:paraId="41C55E1D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2"/>
            </w:rPr>
          </w:pPr>
        </w:p>
      </w:tc>
    </w:tr>
    <w:tr w:rsidR="0045118D" w:rsidRPr="00DF6C2F" w14:paraId="35D16C88" w14:textId="77777777" w:rsidTr="002976F8">
      <w:trPr>
        <w:trHeight w:hRule="exact" w:val="567"/>
      </w:trPr>
      <w:tc>
        <w:tcPr>
          <w:tcW w:w="284" w:type="dxa"/>
          <w:vMerge w:val="restart"/>
          <w:shd w:val="clear" w:color="auto" w:fill="auto"/>
          <w:textDirection w:val="btLr"/>
        </w:tcPr>
        <w:p w14:paraId="7AFDA2B7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0"/>
            </w:rPr>
          </w:pPr>
          <w:r w:rsidRPr="0009324C">
            <w:rPr>
              <w:sz w:val="20"/>
            </w:rPr>
            <w:t>Инв. № подл.</w:t>
          </w:r>
        </w:p>
      </w:tc>
      <w:tc>
        <w:tcPr>
          <w:tcW w:w="397" w:type="dxa"/>
          <w:vMerge w:val="restart"/>
          <w:shd w:val="clear" w:color="auto" w:fill="auto"/>
        </w:tcPr>
        <w:p w14:paraId="6F583FF0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0"/>
            </w:rPr>
          </w:pPr>
        </w:p>
      </w:tc>
      <w:tc>
        <w:tcPr>
          <w:tcW w:w="11936" w:type="dxa"/>
          <w:vMerge/>
          <w:tcBorders>
            <w:right w:val="nil"/>
          </w:tcBorders>
          <w:shd w:val="clear" w:color="auto" w:fill="auto"/>
        </w:tcPr>
        <w:p w14:paraId="2799C4F6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2"/>
            </w:rPr>
          </w:pPr>
        </w:p>
      </w:tc>
      <w:tc>
        <w:tcPr>
          <w:tcW w:w="10488" w:type="dxa"/>
          <w:gridSpan w:val="7"/>
          <w:vMerge/>
          <w:tcBorders>
            <w:left w:val="nil"/>
          </w:tcBorders>
          <w:shd w:val="clear" w:color="auto" w:fill="auto"/>
        </w:tcPr>
        <w:p w14:paraId="5125E510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2"/>
            </w:rPr>
          </w:pPr>
        </w:p>
      </w:tc>
    </w:tr>
    <w:tr w:rsidR="0045118D" w:rsidRPr="00DF6C2F" w14:paraId="6DFC1AF1" w14:textId="77777777" w:rsidTr="002976F8">
      <w:trPr>
        <w:trHeight w:hRule="exact" w:val="284"/>
      </w:trPr>
      <w:tc>
        <w:tcPr>
          <w:tcW w:w="284" w:type="dxa"/>
          <w:vMerge/>
          <w:shd w:val="clear" w:color="auto" w:fill="auto"/>
        </w:tcPr>
        <w:p w14:paraId="3E3D6F74" w14:textId="77777777" w:rsidR="0045118D" w:rsidRPr="00DF6C2F" w:rsidRDefault="0045118D" w:rsidP="009B7E7B">
          <w:pPr>
            <w:pStyle w:val="a7"/>
            <w:framePr w:wrap="auto" w:vAnchor="margin" w:hAnchor="text" w:xAlign="left" w:yAlign="inline"/>
          </w:pPr>
        </w:p>
      </w:tc>
      <w:tc>
        <w:tcPr>
          <w:tcW w:w="397" w:type="dxa"/>
          <w:vMerge/>
          <w:shd w:val="clear" w:color="auto" w:fill="auto"/>
        </w:tcPr>
        <w:p w14:paraId="55E98B02" w14:textId="77777777" w:rsidR="0045118D" w:rsidRPr="00DF6C2F" w:rsidRDefault="0045118D" w:rsidP="009B7E7B">
          <w:pPr>
            <w:pStyle w:val="a7"/>
            <w:framePr w:wrap="auto" w:vAnchor="margin" w:hAnchor="text" w:xAlign="left" w:yAlign="inline"/>
          </w:pPr>
        </w:p>
      </w:tc>
      <w:tc>
        <w:tcPr>
          <w:tcW w:w="11936" w:type="dxa"/>
          <w:vMerge/>
          <w:tcBorders>
            <w:right w:val="single" w:sz="18" w:space="0" w:color="auto"/>
          </w:tcBorders>
          <w:shd w:val="clear" w:color="auto" w:fill="auto"/>
        </w:tcPr>
        <w:p w14:paraId="7B86ABB5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2"/>
            </w:rPr>
          </w:pPr>
        </w:p>
      </w:tc>
      <w:tc>
        <w:tcPr>
          <w:tcW w:w="397" w:type="dxa"/>
          <w:tcBorders>
            <w:left w:val="single" w:sz="18" w:space="0" w:color="auto"/>
            <w:bottom w:val="single" w:sz="4" w:space="0" w:color="auto"/>
          </w:tcBorders>
          <w:shd w:val="clear" w:color="auto" w:fill="auto"/>
        </w:tcPr>
        <w:p w14:paraId="787632BD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2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shd w:val="clear" w:color="auto" w:fill="auto"/>
        </w:tcPr>
        <w:p w14:paraId="698583C1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2"/>
            </w:rPr>
          </w:pPr>
        </w:p>
      </w:tc>
      <w:tc>
        <w:tcPr>
          <w:tcW w:w="1304" w:type="dxa"/>
          <w:tcBorders>
            <w:bottom w:val="single" w:sz="4" w:space="0" w:color="auto"/>
          </w:tcBorders>
          <w:shd w:val="clear" w:color="auto" w:fill="auto"/>
        </w:tcPr>
        <w:p w14:paraId="421C7022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2"/>
            </w:rPr>
          </w:pPr>
        </w:p>
      </w:tc>
      <w:tc>
        <w:tcPr>
          <w:tcW w:w="850" w:type="dxa"/>
          <w:tcBorders>
            <w:bottom w:val="single" w:sz="4" w:space="0" w:color="auto"/>
          </w:tcBorders>
          <w:shd w:val="clear" w:color="auto" w:fill="auto"/>
        </w:tcPr>
        <w:p w14:paraId="5806AD34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2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shd w:val="clear" w:color="auto" w:fill="auto"/>
        </w:tcPr>
        <w:p w14:paraId="132F9077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2"/>
            </w:rPr>
          </w:pPr>
        </w:p>
      </w:tc>
      <w:tc>
        <w:tcPr>
          <w:tcW w:w="6236" w:type="dxa"/>
          <w:vMerge w:val="restart"/>
          <w:shd w:val="clear" w:color="auto" w:fill="auto"/>
          <w:vAlign w:val="center"/>
        </w:tcPr>
        <w:p w14:paraId="22C5E047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</w:pPr>
          <w:r>
            <w:rPr>
              <w:sz w:val="40"/>
              <w:szCs w:val="40"/>
              <w:lang w:val="en-US"/>
            </w:rPr>
            <w:t>{{</w:t>
          </w:r>
          <w:proofErr w:type="spellStart"/>
          <w:r w:rsidRPr="00670F34">
            <w:rPr>
              <w:sz w:val="40"/>
              <w:szCs w:val="40"/>
              <w:lang w:val="en-US"/>
            </w:rPr>
            <w:t>PlateName</w:t>
          </w:r>
          <w:proofErr w:type="spellEnd"/>
          <w:r>
            <w:rPr>
              <w:sz w:val="40"/>
              <w:szCs w:val="40"/>
              <w:lang w:val="en-US"/>
            </w:rPr>
            <w:t>}}</w:t>
          </w:r>
        </w:p>
      </w:tc>
      <w:tc>
        <w:tcPr>
          <w:tcW w:w="567" w:type="dxa"/>
          <w:vMerge w:val="restart"/>
          <w:tcBorders>
            <w:bottom w:val="single" w:sz="4" w:space="0" w:color="auto"/>
          </w:tcBorders>
          <w:shd w:val="clear" w:color="auto" w:fill="auto"/>
          <w:vAlign w:val="center"/>
        </w:tcPr>
        <w:p w14:paraId="1C39BC5E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</w:pPr>
          <w:r w:rsidRPr="0009324C">
            <w:t>Лист</w:t>
          </w:r>
        </w:p>
      </w:tc>
    </w:tr>
    <w:tr w:rsidR="0045118D" w:rsidRPr="00DF6C2F" w14:paraId="2016D347" w14:textId="77777777" w:rsidTr="002976F8">
      <w:trPr>
        <w:trHeight w:hRule="exact" w:val="113"/>
      </w:trPr>
      <w:tc>
        <w:tcPr>
          <w:tcW w:w="284" w:type="dxa"/>
          <w:vMerge/>
          <w:shd w:val="clear" w:color="auto" w:fill="auto"/>
        </w:tcPr>
        <w:p w14:paraId="7BA2839D" w14:textId="77777777" w:rsidR="0045118D" w:rsidRPr="00DF6C2F" w:rsidRDefault="0045118D" w:rsidP="009B7E7B">
          <w:pPr>
            <w:pStyle w:val="a7"/>
            <w:framePr w:wrap="auto" w:vAnchor="margin" w:hAnchor="text" w:xAlign="left" w:yAlign="inline"/>
          </w:pPr>
        </w:p>
      </w:tc>
      <w:tc>
        <w:tcPr>
          <w:tcW w:w="397" w:type="dxa"/>
          <w:vMerge/>
          <w:shd w:val="clear" w:color="auto" w:fill="auto"/>
        </w:tcPr>
        <w:p w14:paraId="24A005D0" w14:textId="77777777" w:rsidR="0045118D" w:rsidRPr="00DF6C2F" w:rsidRDefault="0045118D" w:rsidP="009B7E7B">
          <w:pPr>
            <w:pStyle w:val="a7"/>
            <w:framePr w:wrap="auto" w:vAnchor="margin" w:hAnchor="text" w:xAlign="left" w:yAlign="inline"/>
          </w:pPr>
        </w:p>
      </w:tc>
      <w:tc>
        <w:tcPr>
          <w:tcW w:w="11936" w:type="dxa"/>
          <w:vMerge/>
          <w:tcBorders>
            <w:right w:val="single" w:sz="18" w:space="0" w:color="auto"/>
          </w:tcBorders>
          <w:shd w:val="clear" w:color="auto" w:fill="auto"/>
        </w:tcPr>
        <w:p w14:paraId="2A0BC612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2"/>
            </w:rPr>
          </w:pPr>
        </w:p>
      </w:tc>
      <w:tc>
        <w:tcPr>
          <w:tcW w:w="397" w:type="dxa"/>
          <w:vMerge w:val="restart"/>
          <w:tcBorders>
            <w:top w:val="single" w:sz="4" w:space="0" w:color="auto"/>
            <w:left w:val="single" w:sz="18" w:space="0" w:color="auto"/>
          </w:tcBorders>
          <w:shd w:val="clear" w:color="auto" w:fill="auto"/>
        </w:tcPr>
        <w:p w14:paraId="20BA5B49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2"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</w:tcBorders>
          <w:shd w:val="clear" w:color="auto" w:fill="auto"/>
        </w:tcPr>
        <w:p w14:paraId="284CC295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2"/>
            </w:rPr>
          </w:pPr>
        </w:p>
      </w:tc>
      <w:tc>
        <w:tcPr>
          <w:tcW w:w="1304" w:type="dxa"/>
          <w:vMerge w:val="restart"/>
          <w:tcBorders>
            <w:top w:val="single" w:sz="4" w:space="0" w:color="auto"/>
          </w:tcBorders>
          <w:shd w:val="clear" w:color="auto" w:fill="auto"/>
        </w:tcPr>
        <w:p w14:paraId="23D19769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2"/>
            </w:rPr>
          </w:pPr>
        </w:p>
      </w:tc>
      <w:tc>
        <w:tcPr>
          <w:tcW w:w="850" w:type="dxa"/>
          <w:vMerge w:val="restart"/>
          <w:tcBorders>
            <w:top w:val="single" w:sz="4" w:space="0" w:color="auto"/>
          </w:tcBorders>
          <w:shd w:val="clear" w:color="auto" w:fill="auto"/>
        </w:tcPr>
        <w:p w14:paraId="3AAA6359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2"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</w:tcBorders>
          <w:shd w:val="clear" w:color="auto" w:fill="auto"/>
        </w:tcPr>
        <w:p w14:paraId="35B21CC2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2"/>
            </w:rPr>
          </w:pPr>
        </w:p>
      </w:tc>
      <w:tc>
        <w:tcPr>
          <w:tcW w:w="6236" w:type="dxa"/>
          <w:vMerge/>
          <w:shd w:val="clear" w:color="auto" w:fill="auto"/>
        </w:tcPr>
        <w:p w14:paraId="0D0606A3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</w:pPr>
        </w:p>
      </w:tc>
      <w:tc>
        <w:tcPr>
          <w:tcW w:w="567" w:type="dxa"/>
          <w:vMerge/>
          <w:tcBorders>
            <w:bottom w:val="single" w:sz="4" w:space="0" w:color="auto"/>
          </w:tcBorders>
          <w:shd w:val="clear" w:color="auto" w:fill="auto"/>
        </w:tcPr>
        <w:p w14:paraId="3B394B9F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</w:pPr>
        </w:p>
      </w:tc>
    </w:tr>
    <w:tr w:rsidR="0045118D" w:rsidRPr="00DF6C2F" w14:paraId="18616044" w14:textId="77777777" w:rsidTr="002976F8">
      <w:trPr>
        <w:trHeight w:hRule="exact" w:val="170"/>
      </w:trPr>
      <w:tc>
        <w:tcPr>
          <w:tcW w:w="284" w:type="dxa"/>
          <w:vMerge/>
          <w:shd w:val="clear" w:color="auto" w:fill="auto"/>
        </w:tcPr>
        <w:p w14:paraId="26B40D55" w14:textId="77777777" w:rsidR="0045118D" w:rsidRPr="00DF6C2F" w:rsidRDefault="0045118D" w:rsidP="009B7E7B">
          <w:pPr>
            <w:pStyle w:val="a7"/>
            <w:framePr w:wrap="auto" w:vAnchor="margin" w:hAnchor="text" w:xAlign="left" w:yAlign="inline"/>
          </w:pPr>
        </w:p>
      </w:tc>
      <w:tc>
        <w:tcPr>
          <w:tcW w:w="397" w:type="dxa"/>
          <w:vMerge/>
          <w:shd w:val="clear" w:color="auto" w:fill="auto"/>
        </w:tcPr>
        <w:p w14:paraId="647034BE" w14:textId="77777777" w:rsidR="0045118D" w:rsidRPr="00DF6C2F" w:rsidRDefault="0045118D" w:rsidP="009B7E7B">
          <w:pPr>
            <w:pStyle w:val="a7"/>
            <w:framePr w:wrap="auto" w:vAnchor="margin" w:hAnchor="text" w:xAlign="left" w:yAlign="inline"/>
          </w:pPr>
        </w:p>
      </w:tc>
      <w:tc>
        <w:tcPr>
          <w:tcW w:w="11936" w:type="dxa"/>
          <w:vMerge/>
          <w:tcBorders>
            <w:right w:val="single" w:sz="18" w:space="0" w:color="auto"/>
          </w:tcBorders>
          <w:shd w:val="clear" w:color="auto" w:fill="auto"/>
        </w:tcPr>
        <w:p w14:paraId="3FA44613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2"/>
            </w:rPr>
          </w:pPr>
        </w:p>
      </w:tc>
      <w:tc>
        <w:tcPr>
          <w:tcW w:w="397" w:type="dxa"/>
          <w:vMerge/>
          <w:tcBorders>
            <w:top w:val="single" w:sz="4" w:space="0" w:color="auto"/>
            <w:left w:val="single" w:sz="18" w:space="0" w:color="auto"/>
          </w:tcBorders>
          <w:shd w:val="clear" w:color="auto" w:fill="auto"/>
        </w:tcPr>
        <w:p w14:paraId="1C2113B5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2"/>
            </w:rPr>
          </w:pPr>
        </w:p>
      </w:tc>
      <w:tc>
        <w:tcPr>
          <w:tcW w:w="567" w:type="dxa"/>
          <w:vMerge/>
          <w:shd w:val="clear" w:color="auto" w:fill="auto"/>
        </w:tcPr>
        <w:p w14:paraId="3BFDC133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2"/>
            </w:rPr>
          </w:pPr>
        </w:p>
      </w:tc>
      <w:tc>
        <w:tcPr>
          <w:tcW w:w="1304" w:type="dxa"/>
          <w:vMerge/>
          <w:shd w:val="clear" w:color="auto" w:fill="auto"/>
        </w:tcPr>
        <w:p w14:paraId="10E98F15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2"/>
            </w:rPr>
          </w:pPr>
        </w:p>
      </w:tc>
      <w:tc>
        <w:tcPr>
          <w:tcW w:w="850" w:type="dxa"/>
          <w:vMerge/>
          <w:shd w:val="clear" w:color="auto" w:fill="auto"/>
        </w:tcPr>
        <w:p w14:paraId="6B22CC07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2"/>
            </w:rPr>
          </w:pPr>
        </w:p>
      </w:tc>
      <w:tc>
        <w:tcPr>
          <w:tcW w:w="567" w:type="dxa"/>
          <w:vMerge/>
          <w:shd w:val="clear" w:color="auto" w:fill="auto"/>
        </w:tcPr>
        <w:p w14:paraId="30FA199C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2"/>
            </w:rPr>
          </w:pPr>
        </w:p>
      </w:tc>
      <w:tc>
        <w:tcPr>
          <w:tcW w:w="6236" w:type="dxa"/>
          <w:vMerge/>
          <w:shd w:val="clear" w:color="auto" w:fill="auto"/>
        </w:tcPr>
        <w:p w14:paraId="05B55343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</w:pPr>
        </w:p>
      </w:tc>
      <w:tc>
        <w:tcPr>
          <w:tcW w:w="567" w:type="dxa"/>
          <w:vMerge w:val="restart"/>
          <w:tcBorders>
            <w:top w:val="single" w:sz="4" w:space="0" w:color="auto"/>
          </w:tcBorders>
          <w:shd w:val="clear" w:color="auto" w:fill="auto"/>
          <w:vAlign w:val="center"/>
        </w:tcPr>
        <w:p w14:paraId="1847DFCC" w14:textId="77777777" w:rsidR="0045118D" w:rsidRPr="0009324C" w:rsidRDefault="0045118D" w:rsidP="009B7E7B">
          <w:pPr>
            <w:pStyle w:val="Footer"/>
            <w:rPr>
              <w:rFonts w:ascii="T-FLEX Type A" w:hAnsi="T-FLEX Type A"/>
              <w:i w:val="0"/>
            </w:rPr>
          </w:pPr>
          <w:r w:rsidRPr="0009324C">
            <w:rPr>
              <w:rFonts w:ascii="T-FLEX Type A" w:hAnsi="T-FLEX Type A"/>
              <w:i w:val="0"/>
            </w:rPr>
            <w:fldChar w:fldCharType="begin"/>
          </w:r>
          <w:r w:rsidRPr="0009324C">
            <w:rPr>
              <w:rFonts w:ascii="T-FLEX Type A" w:hAnsi="T-FLEX Type A"/>
              <w:i w:val="0"/>
            </w:rPr>
            <w:instrText>PAGE   \* MERGEFORMAT</w:instrText>
          </w:r>
          <w:r w:rsidRPr="0009324C">
            <w:rPr>
              <w:rFonts w:ascii="T-FLEX Type A" w:hAnsi="T-FLEX Type A"/>
              <w:i w:val="0"/>
            </w:rPr>
            <w:fldChar w:fldCharType="separate"/>
          </w:r>
          <w:r>
            <w:rPr>
              <w:rFonts w:ascii="T-FLEX Type A" w:hAnsi="T-FLEX Type A"/>
              <w:i w:val="0"/>
              <w:noProof/>
            </w:rPr>
            <w:t>7</w:t>
          </w:r>
          <w:r w:rsidRPr="0009324C">
            <w:rPr>
              <w:rFonts w:ascii="T-FLEX Type A" w:hAnsi="T-FLEX Type A"/>
              <w:i w:val="0"/>
            </w:rPr>
            <w:fldChar w:fldCharType="end"/>
          </w:r>
        </w:p>
      </w:tc>
    </w:tr>
    <w:tr w:rsidR="0045118D" w:rsidRPr="00DF6C2F" w14:paraId="16964AEC" w14:textId="77777777" w:rsidTr="002976F8">
      <w:trPr>
        <w:trHeight w:hRule="exact" w:val="284"/>
      </w:trPr>
      <w:tc>
        <w:tcPr>
          <w:tcW w:w="284" w:type="dxa"/>
          <w:vMerge/>
          <w:shd w:val="clear" w:color="auto" w:fill="auto"/>
        </w:tcPr>
        <w:p w14:paraId="6AB6CB4B" w14:textId="77777777" w:rsidR="0045118D" w:rsidRPr="00DF6C2F" w:rsidRDefault="0045118D" w:rsidP="009B7E7B">
          <w:pPr>
            <w:pStyle w:val="a7"/>
            <w:framePr w:wrap="auto" w:vAnchor="margin" w:hAnchor="text" w:xAlign="left" w:yAlign="inline"/>
          </w:pPr>
        </w:p>
      </w:tc>
      <w:tc>
        <w:tcPr>
          <w:tcW w:w="397" w:type="dxa"/>
          <w:vMerge/>
          <w:shd w:val="clear" w:color="auto" w:fill="auto"/>
        </w:tcPr>
        <w:p w14:paraId="01A1FE1A" w14:textId="77777777" w:rsidR="0045118D" w:rsidRPr="00DF6C2F" w:rsidRDefault="0045118D" w:rsidP="009B7E7B">
          <w:pPr>
            <w:pStyle w:val="a7"/>
            <w:framePr w:wrap="auto" w:vAnchor="margin" w:hAnchor="text" w:xAlign="left" w:yAlign="inline"/>
          </w:pPr>
        </w:p>
      </w:tc>
      <w:tc>
        <w:tcPr>
          <w:tcW w:w="11936" w:type="dxa"/>
          <w:vMerge/>
          <w:tcBorders>
            <w:right w:val="single" w:sz="18" w:space="0" w:color="auto"/>
          </w:tcBorders>
          <w:shd w:val="clear" w:color="auto" w:fill="auto"/>
        </w:tcPr>
        <w:p w14:paraId="3E9DD69B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2"/>
            </w:rPr>
          </w:pPr>
        </w:p>
      </w:tc>
      <w:tc>
        <w:tcPr>
          <w:tcW w:w="397" w:type="dxa"/>
          <w:tcBorders>
            <w:left w:val="single" w:sz="18" w:space="0" w:color="auto"/>
          </w:tcBorders>
          <w:shd w:val="clear" w:color="auto" w:fill="auto"/>
        </w:tcPr>
        <w:p w14:paraId="483EC3C3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2"/>
            </w:rPr>
          </w:pPr>
          <w:r w:rsidRPr="0009324C">
            <w:rPr>
              <w:sz w:val="22"/>
            </w:rPr>
            <w:t>Изм.</w:t>
          </w:r>
        </w:p>
      </w:tc>
      <w:tc>
        <w:tcPr>
          <w:tcW w:w="567" w:type="dxa"/>
          <w:shd w:val="clear" w:color="auto" w:fill="auto"/>
        </w:tcPr>
        <w:p w14:paraId="2AE8F1C6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2"/>
            </w:rPr>
          </w:pPr>
          <w:r w:rsidRPr="0009324C">
            <w:rPr>
              <w:sz w:val="22"/>
            </w:rPr>
            <w:t>Лист</w:t>
          </w:r>
        </w:p>
      </w:tc>
      <w:tc>
        <w:tcPr>
          <w:tcW w:w="1304" w:type="dxa"/>
          <w:shd w:val="clear" w:color="auto" w:fill="auto"/>
        </w:tcPr>
        <w:p w14:paraId="458FFBEA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2"/>
            </w:rPr>
          </w:pPr>
          <w:r w:rsidRPr="0009324C">
            <w:rPr>
              <w:sz w:val="22"/>
            </w:rPr>
            <w:t>№ докум.</w:t>
          </w:r>
        </w:p>
      </w:tc>
      <w:tc>
        <w:tcPr>
          <w:tcW w:w="850" w:type="dxa"/>
          <w:shd w:val="clear" w:color="auto" w:fill="auto"/>
        </w:tcPr>
        <w:p w14:paraId="3FC028AF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2"/>
            </w:rPr>
          </w:pPr>
          <w:r w:rsidRPr="0009324C">
            <w:rPr>
              <w:sz w:val="22"/>
            </w:rPr>
            <w:t>Подп.</w:t>
          </w:r>
        </w:p>
      </w:tc>
      <w:tc>
        <w:tcPr>
          <w:tcW w:w="567" w:type="dxa"/>
          <w:shd w:val="clear" w:color="auto" w:fill="auto"/>
        </w:tcPr>
        <w:p w14:paraId="49E591E6" w14:textId="77777777" w:rsidR="0045118D" w:rsidRPr="0009324C" w:rsidRDefault="0045118D" w:rsidP="009B7E7B">
          <w:pPr>
            <w:pStyle w:val="a7"/>
            <w:framePr w:wrap="auto" w:vAnchor="margin" w:hAnchor="text" w:xAlign="left" w:yAlign="inline"/>
            <w:rPr>
              <w:sz w:val="22"/>
            </w:rPr>
          </w:pPr>
          <w:r w:rsidRPr="0009324C">
            <w:rPr>
              <w:sz w:val="22"/>
            </w:rPr>
            <w:t>Дата</w:t>
          </w:r>
        </w:p>
      </w:tc>
      <w:tc>
        <w:tcPr>
          <w:tcW w:w="6236" w:type="dxa"/>
          <w:vMerge/>
          <w:shd w:val="clear" w:color="auto" w:fill="auto"/>
        </w:tcPr>
        <w:p w14:paraId="071AF39C" w14:textId="77777777" w:rsidR="0045118D" w:rsidRPr="00DF6C2F" w:rsidRDefault="0045118D" w:rsidP="009B7E7B">
          <w:pPr>
            <w:pStyle w:val="a7"/>
            <w:framePr w:wrap="auto" w:vAnchor="margin" w:hAnchor="text" w:xAlign="left" w:yAlign="inline"/>
          </w:pPr>
        </w:p>
      </w:tc>
      <w:tc>
        <w:tcPr>
          <w:tcW w:w="567" w:type="dxa"/>
          <w:vMerge/>
          <w:shd w:val="clear" w:color="auto" w:fill="auto"/>
        </w:tcPr>
        <w:p w14:paraId="30004CFD" w14:textId="77777777" w:rsidR="0045118D" w:rsidRPr="00DF6C2F" w:rsidRDefault="0045118D" w:rsidP="009B7E7B">
          <w:pPr>
            <w:pStyle w:val="a7"/>
            <w:framePr w:wrap="auto" w:vAnchor="margin" w:hAnchor="text" w:xAlign="left" w:yAlign="inline"/>
          </w:pPr>
        </w:p>
      </w:tc>
    </w:tr>
  </w:tbl>
  <w:p w14:paraId="1EC4FE60" w14:textId="77777777" w:rsidR="0045118D" w:rsidRPr="00866036" w:rsidRDefault="0045118D">
    <w:pPr>
      <w:pStyle w:val="Header"/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284"/>
      <w:gridCol w:w="397"/>
    </w:tblGrid>
    <w:tr w:rsidR="0045118D" w14:paraId="3AF50943" w14:textId="77777777" w:rsidTr="00916F7F">
      <w:trPr>
        <w:cantSplit/>
        <w:trHeight w:hRule="exact" w:val="3402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38CC7F89" w14:textId="77777777" w:rsidR="0045118D" w:rsidRDefault="0045118D">
          <w:pPr>
            <w:pStyle w:val="1"/>
            <w:framePr w:wrap="around" w:x="596" w:y="330"/>
          </w:pPr>
          <w:proofErr w:type="spellStart"/>
          <w:r>
            <w:t>Перв</w:t>
          </w:r>
          <w:proofErr w:type="spellEnd"/>
          <w:r>
            <w:t xml:space="preserve">. </w:t>
          </w:r>
          <w:proofErr w:type="spellStart"/>
          <w:r>
            <w:t>примен</w:t>
          </w:r>
          <w:proofErr w:type="spellEnd"/>
          <w:r>
            <w:t>.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18457061" w14:textId="77777777" w:rsidR="0045118D" w:rsidRPr="00E83612" w:rsidRDefault="0045118D">
          <w:pPr>
            <w:pStyle w:val="1"/>
            <w:framePr w:wrap="around" w:x="596" w:y="330"/>
            <w:rPr>
              <w:rFonts w:ascii="GOST type A" w:hAnsi="GOST type A"/>
              <w:lang w:val="en-US"/>
            </w:rPr>
          </w:pPr>
          <w:r>
            <w:rPr>
              <w:rFonts w:ascii="GOST type A" w:hAnsi="GOST type A"/>
            </w:rPr>
            <w:t>АЩЕ3.803.0</w:t>
          </w:r>
          <w:r>
            <w:rPr>
              <w:rFonts w:ascii="GOST type A" w:hAnsi="GOST type A"/>
              <w:lang w:val="en-US"/>
            </w:rPr>
            <w:t>41</w:t>
          </w:r>
        </w:p>
      </w:tc>
    </w:tr>
    <w:tr w:rsidR="0045118D" w14:paraId="6D4D306D" w14:textId="77777777" w:rsidTr="00916F7F">
      <w:trPr>
        <w:cantSplit/>
        <w:trHeight w:hRule="exact" w:val="3402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657128E1" w14:textId="77777777" w:rsidR="0045118D" w:rsidRDefault="0045118D">
          <w:pPr>
            <w:pStyle w:val="1"/>
            <w:framePr w:wrap="around" w:x="596" w:y="330"/>
          </w:pPr>
          <w:r>
            <w:t>Справ. №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413A1BE6" w14:textId="77777777" w:rsidR="0045118D" w:rsidRPr="00E83612" w:rsidRDefault="0045118D">
          <w:pPr>
            <w:pStyle w:val="1"/>
            <w:framePr w:wrap="around" w:x="596" w:y="330"/>
            <w:rPr>
              <w:rFonts w:ascii="GOST type A" w:hAnsi="GOST type A"/>
              <w:lang w:val="en-US"/>
            </w:rPr>
          </w:pPr>
          <w:r>
            <w:rPr>
              <w:rFonts w:ascii="GOST type A" w:hAnsi="GOST type A"/>
            </w:rPr>
            <w:t>ЛДМ-</w:t>
          </w:r>
          <w:r>
            <w:rPr>
              <w:rFonts w:ascii="GOST type A" w:hAnsi="GOST type A"/>
              <w:lang w:val="en-US"/>
            </w:rPr>
            <w:t>5</w:t>
          </w:r>
        </w:p>
      </w:tc>
    </w:tr>
    <w:tr w:rsidR="0045118D" w14:paraId="6B8511C6" w14:textId="77777777" w:rsidTr="00916F7F">
      <w:trPr>
        <w:cantSplit/>
        <w:trHeight w:hRule="exact" w:val="1066"/>
      </w:trPr>
      <w:tc>
        <w:tcPr>
          <w:tcW w:w="681" w:type="dxa"/>
          <w:gridSpan w:val="2"/>
          <w:tcBorders>
            <w:top w:val="single" w:sz="12" w:space="0" w:color="auto"/>
            <w:left w:val="nil"/>
            <w:right w:val="nil"/>
          </w:tcBorders>
          <w:textDirection w:val="btLr"/>
          <w:vAlign w:val="center"/>
        </w:tcPr>
        <w:p w14:paraId="4547B8B0" w14:textId="77777777" w:rsidR="0045118D" w:rsidRDefault="0045118D">
          <w:pPr>
            <w:pStyle w:val="1"/>
            <w:framePr w:wrap="around" w:x="596" w:y="330"/>
          </w:pPr>
        </w:p>
      </w:tc>
    </w:tr>
    <w:tr w:rsidR="0045118D" w14:paraId="60B4CC4D" w14:textId="77777777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14:paraId="6B07D0F6" w14:textId="77777777" w:rsidR="0045118D" w:rsidRDefault="0045118D">
          <w:pPr>
            <w:pStyle w:val="1"/>
            <w:framePr w:wrap="around" w:x="596" w:y="330"/>
          </w:pPr>
          <w:r>
            <w:t>Подп. и дата</w:t>
          </w:r>
        </w:p>
      </w:tc>
      <w:tc>
        <w:tcPr>
          <w:tcW w:w="397" w:type="dxa"/>
          <w:tcBorders>
            <w:right w:val="nil"/>
          </w:tcBorders>
          <w:textDirection w:val="btLr"/>
        </w:tcPr>
        <w:p w14:paraId="25E86D46" w14:textId="77777777" w:rsidR="0045118D" w:rsidRDefault="0045118D">
          <w:pPr>
            <w:pStyle w:val="1"/>
            <w:framePr w:wrap="around" w:x="596" w:y="330"/>
          </w:pPr>
        </w:p>
      </w:tc>
    </w:tr>
    <w:tr w:rsidR="0045118D" w14:paraId="2B34739F" w14:textId="77777777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14:paraId="130E96D1" w14:textId="77777777" w:rsidR="0045118D" w:rsidRDefault="0045118D">
          <w:pPr>
            <w:pStyle w:val="1"/>
            <w:framePr w:wrap="around" w:x="596" w:y="330"/>
          </w:pPr>
          <w:r>
            <w:t xml:space="preserve">Инв. 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397" w:type="dxa"/>
          <w:tcBorders>
            <w:right w:val="nil"/>
          </w:tcBorders>
          <w:textDirection w:val="btLr"/>
        </w:tcPr>
        <w:p w14:paraId="31BC9888" w14:textId="77777777" w:rsidR="0045118D" w:rsidRDefault="0045118D">
          <w:pPr>
            <w:pStyle w:val="1"/>
            <w:framePr w:wrap="around" w:x="596" w:y="330"/>
          </w:pPr>
        </w:p>
      </w:tc>
    </w:tr>
    <w:tr w:rsidR="0045118D" w14:paraId="29A744D9" w14:textId="77777777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14:paraId="164468EA" w14:textId="77777777" w:rsidR="0045118D" w:rsidRDefault="0045118D">
          <w:pPr>
            <w:pStyle w:val="1"/>
            <w:framePr w:wrap="around" w:x="596" w:y="330"/>
          </w:pPr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397" w:type="dxa"/>
          <w:tcBorders>
            <w:right w:val="nil"/>
          </w:tcBorders>
          <w:textDirection w:val="btLr"/>
        </w:tcPr>
        <w:p w14:paraId="59799DCA" w14:textId="77777777" w:rsidR="0045118D" w:rsidRDefault="0045118D">
          <w:pPr>
            <w:pStyle w:val="1"/>
            <w:framePr w:wrap="around" w:x="596" w:y="330"/>
          </w:pPr>
        </w:p>
      </w:tc>
    </w:tr>
    <w:tr w:rsidR="0045118D" w14:paraId="7CB83A2B" w14:textId="77777777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14:paraId="1108F2FB" w14:textId="77777777" w:rsidR="0045118D" w:rsidRDefault="0045118D">
          <w:pPr>
            <w:pStyle w:val="1"/>
            <w:framePr w:wrap="around" w:x="596" w:y="330"/>
          </w:pPr>
          <w:r>
            <w:t>Подп. и дата</w:t>
          </w:r>
        </w:p>
      </w:tc>
      <w:tc>
        <w:tcPr>
          <w:tcW w:w="397" w:type="dxa"/>
          <w:tcBorders>
            <w:right w:val="nil"/>
          </w:tcBorders>
          <w:textDirection w:val="btLr"/>
        </w:tcPr>
        <w:p w14:paraId="1F5E38DD" w14:textId="77777777" w:rsidR="0045118D" w:rsidRDefault="0045118D">
          <w:pPr>
            <w:pStyle w:val="1"/>
            <w:framePr w:wrap="around" w:x="596" w:y="330"/>
          </w:pPr>
        </w:p>
      </w:tc>
    </w:tr>
    <w:tr w:rsidR="0045118D" w14:paraId="086AE0B0" w14:textId="77777777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14:paraId="429C7331" w14:textId="77777777" w:rsidR="0045118D" w:rsidRDefault="0045118D">
          <w:pPr>
            <w:pStyle w:val="1"/>
            <w:framePr w:wrap="around" w:x="596" w:y="330"/>
          </w:pPr>
          <w:r>
            <w:t>Инв. № подл.</w:t>
          </w:r>
        </w:p>
      </w:tc>
      <w:tc>
        <w:tcPr>
          <w:tcW w:w="397" w:type="dxa"/>
          <w:tcBorders>
            <w:right w:val="nil"/>
          </w:tcBorders>
          <w:textDirection w:val="btLr"/>
        </w:tcPr>
        <w:p w14:paraId="06FBE41D" w14:textId="77777777" w:rsidR="0045118D" w:rsidRDefault="0045118D">
          <w:pPr>
            <w:pStyle w:val="1"/>
            <w:framePr w:wrap="around" w:x="596" w:y="330"/>
          </w:pPr>
        </w:p>
      </w:tc>
    </w:tr>
  </w:tbl>
  <w:p w14:paraId="073A839A" w14:textId="77777777" w:rsidR="0045118D" w:rsidRDefault="00451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5BD583D1" wp14:editId="292EDF2A">
              <wp:simplePos x="0" y="0"/>
              <wp:positionH relativeFrom="page">
                <wp:posOffset>745490</wp:posOffset>
              </wp:positionH>
              <wp:positionV relativeFrom="page">
                <wp:posOffset>217170</wp:posOffset>
              </wp:positionV>
              <wp:extent cx="14136370" cy="10224135"/>
              <wp:effectExtent l="12065" t="17145" r="15240" b="17145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136370" cy="102241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28FBFF" id="Rectangle 4" o:spid="_x0000_s1026" style="position:absolute;margin-left:58.7pt;margin-top:17.1pt;width:1113.1pt;height:805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" strokeweight="1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C77F7"/>
    <w:multiLevelType w:val="multilevel"/>
    <w:tmpl w:val="0C44F6C6"/>
    <w:lvl w:ilvl="0">
      <w:start w:val="1"/>
      <w:numFmt w:val="decimal"/>
      <w:pStyle w:val="a"/>
      <w:suff w:val="space"/>
      <w:lvlText w:val="%1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pStyle w:val="a1"/>
      <w:lvlText w:val="%1.%2.%3.%4"/>
      <w:lvlJc w:val="left"/>
      <w:pPr>
        <w:tabs>
          <w:tab w:val="num" w:pos="1647"/>
        </w:tabs>
        <w:ind w:left="567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6"/>
  <w:drawingGridVerticalSpacing w:val="6"/>
  <w:doNotUseMarginsForDrawingGridOrigin/>
  <w:drawingGridHorizontalOrigin w:val="1474"/>
  <w:drawingGridVerticalOrigin w:val="34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9D2"/>
    <w:rsid w:val="00001665"/>
    <w:rsid w:val="000036B5"/>
    <w:rsid w:val="0000739E"/>
    <w:rsid w:val="00010770"/>
    <w:rsid w:val="0001099C"/>
    <w:rsid w:val="00012DA8"/>
    <w:rsid w:val="000135C6"/>
    <w:rsid w:val="000139C9"/>
    <w:rsid w:val="000165F5"/>
    <w:rsid w:val="0001693A"/>
    <w:rsid w:val="000170F2"/>
    <w:rsid w:val="000172C5"/>
    <w:rsid w:val="00020D1A"/>
    <w:rsid w:val="00023A84"/>
    <w:rsid w:val="00023E46"/>
    <w:rsid w:val="00024938"/>
    <w:rsid w:val="00024E33"/>
    <w:rsid w:val="00026C1A"/>
    <w:rsid w:val="000272CE"/>
    <w:rsid w:val="00027497"/>
    <w:rsid w:val="00027D9A"/>
    <w:rsid w:val="00027FD0"/>
    <w:rsid w:val="00032DF4"/>
    <w:rsid w:val="00033722"/>
    <w:rsid w:val="00034D09"/>
    <w:rsid w:val="00035C94"/>
    <w:rsid w:val="00036431"/>
    <w:rsid w:val="00036960"/>
    <w:rsid w:val="00037A8A"/>
    <w:rsid w:val="000408C5"/>
    <w:rsid w:val="00040D74"/>
    <w:rsid w:val="00041DA3"/>
    <w:rsid w:val="000453CF"/>
    <w:rsid w:val="0004687C"/>
    <w:rsid w:val="00050945"/>
    <w:rsid w:val="00051691"/>
    <w:rsid w:val="000519CF"/>
    <w:rsid w:val="00055116"/>
    <w:rsid w:val="0005551D"/>
    <w:rsid w:val="000568CF"/>
    <w:rsid w:val="00056A82"/>
    <w:rsid w:val="00057083"/>
    <w:rsid w:val="00060BB1"/>
    <w:rsid w:val="00061666"/>
    <w:rsid w:val="00061F9D"/>
    <w:rsid w:val="000624E7"/>
    <w:rsid w:val="0006289B"/>
    <w:rsid w:val="00063534"/>
    <w:rsid w:val="0006354B"/>
    <w:rsid w:val="000638BF"/>
    <w:rsid w:val="00063F95"/>
    <w:rsid w:val="000662B8"/>
    <w:rsid w:val="0006799B"/>
    <w:rsid w:val="000702D0"/>
    <w:rsid w:val="000719D3"/>
    <w:rsid w:val="00073F8F"/>
    <w:rsid w:val="00076CEB"/>
    <w:rsid w:val="0007771D"/>
    <w:rsid w:val="00077892"/>
    <w:rsid w:val="00077D15"/>
    <w:rsid w:val="00077F8C"/>
    <w:rsid w:val="00080B0B"/>
    <w:rsid w:val="00081D69"/>
    <w:rsid w:val="000832B2"/>
    <w:rsid w:val="00083EE7"/>
    <w:rsid w:val="0008407D"/>
    <w:rsid w:val="0008569C"/>
    <w:rsid w:val="0008579D"/>
    <w:rsid w:val="0008593E"/>
    <w:rsid w:val="00090540"/>
    <w:rsid w:val="00091BD7"/>
    <w:rsid w:val="00092A81"/>
    <w:rsid w:val="0009324C"/>
    <w:rsid w:val="000934A6"/>
    <w:rsid w:val="0009618F"/>
    <w:rsid w:val="000A2FB2"/>
    <w:rsid w:val="000A446D"/>
    <w:rsid w:val="000A5C7B"/>
    <w:rsid w:val="000A6193"/>
    <w:rsid w:val="000B073B"/>
    <w:rsid w:val="000B167D"/>
    <w:rsid w:val="000B2D75"/>
    <w:rsid w:val="000B39FC"/>
    <w:rsid w:val="000B3F4C"/>
    <w:rsid w:val="000B5562"/>
    <w:rsid w:val="000B64C7"/>
    <w:rsid w:val="000C031E"/>
    <w:rsid w:val="000C0A6B"/>
    <w:rsid w:val="000C17AA"/>
    <w:rsid w:val="000C1821"/>
    <w:rsid w:val="000C22DF"/>
    <w:rsid w:val="000C326D"/>
    <w:rsid w:val="000C51FA"/>
    <w:rsid w:val="000C54AA"/>
    <w:rsid w:val="000C582C"/>
    <w:rsid w:val="000C5B74"/>
    <w:rsid w:val="000C5E86"/>
    <w:rsid w:val="000C667E"/>
    <w:rsid w:val="000C686F"/>
    <w:rsid w:val="000C6CC9"/>
    <w:rsid w:val="000C6F3A"/>
    <w:rsid w:val="000D00B1"/>
    <w:rsid w:val="000D169E"/>
    <w:rsid w:val="000D3ED7"/>
    <w:rsid w:val="000D57F4"/>
    <w:rsid w:val="000D5815"/>
    <w:rsid w:val="000D7621"/>
    <w:rsid w:val="000E07CE"/>
    <w:rsid w:val="000E0D08"/>
    <w:rsid w:val="000E3717"/>
    <w:rsid w:val="000E4B0D"/>
    <w:rsid w:val="000F08D4"/>
    <w:rsid w:val="000F182A"/>
    <w:rsid w:val="000F4FCE"/>
    <w:rsid w:val="000F5AC4"/>
    <w:rsid w:val="000F6FA4"/>
    <w:rsid w:val="000F70B2"/>
    <w:rsid w:val="00100866"/>
    <w:rsid w:val="00102DBF"/>
    <w:rsid w:val="001030AA"/>
    <w:rsid w:val="001058CF"/>
    <w:rsid w:val="00106EB6"/>
    <w:rsid w:val="00110C6F"/>
    <w:rsid w:val="00111DAE"/>
    <w:rsid w:val="00112899"/>
    <w:rsid w:val="001131C0"/>
    <w:rsid w:val="00113205"/>
    <w:rsid w:val="00115172"/>
    <w:rsid w:val="001152B6"/>
    <w:rsid w:val="00116C0D"/>
    <w:rsid w:val="00122C19"/>
    <w:rsid w:val="00122CCC"/>
    <w:rsid w:val="001239F2"/>
    <w:rsid w:val="00125978"/>
    <w:rsid w:val="00125AF9"/>
    <w:rsid w:val="00126478"/>
    <w:rsid w:val="00126A64"/>
    <w:rsid w:val="00127345"/>
    <w:rsid w:val="00130099"/>
    <w:rsid w:val="00130513"/>
    <w:rsid w:val="0013117B"/>
    <w:rsid w:val="001335D0"/>
    <w:rsid w:val="0013364A"/>
    <w:rsid w:val="00133F43"/>
    <w:rsid w:val="00135548"/>
    <w:rsid w:val="00136A35"/>
    <w:rsid w:val="001371B9"/>
    <w:rsid w:val="001378A6"/>
    <w:rsid w:val="00140ABE"/>
    <w:rsid w:val="00142E6F"/>
    <w:rsid w:val="00142F61"/>
    <w:rsid w:val="001443ED"/>
    <w:rsid w:val="00144679"/>
    <w:rsid w:val="001456F2"/>
    <w:rsid w:val="001478DB"/>
    <w:rsid w:val="0015076A"/>
    <w:rsid w:val="00152360"/>
    <w:rsid w:val="00154432"/>
    <w:rsid w:val="00157B27"/>
    <w:rsid w:val="00157F99"/>
    <w:rsid w:val="00161149"/>
    <w:rsid w:val="00161276"/>
    <w:rsid w:val="00162BD9"/>
    <w:rsid w:val="00165C39"/>
    <w:rsid w:val="00166A1A"/>
    <w:rsid w:val="00166AB7"/>
    <w:rsid w:val="00166ED7"/>
    <w:rsid w:val="00170820"/>
    <w:rsid w:val="00170CB5"/>
    <w:rsid w:val="0017288A"/>
    <w:rsid w:val="00173278"/>
    <w:rsid w:val="001768B2"/>
    <w:rsid w:val="00177883"/>
    <w:rsid w:val="00181940"/>
    <w:rsid w:val="00182625"/>
    <w:rsid w:val="00183333"/>
    <w:rsid w:val="00183DA8"/>
    <w:rsid w:val="001857A0"/>
    <w:rsid w:val="00186CE1"/>
    <w:rsid w:val="00186EB8"/>
    <w:rsid w:val="00191266"/>
    <w:rsid w:val="00191B0E"/>
    <w:rsid w:val="00192A1F"/>
    <w:rsid w:val="001943FE"/>
    <w:rsid w:val="001947DF"/>
    <w:rsid w:val="0019614F"/>
    <w:rsid w:val="00196292"/>
    <w:rsid w:val="001962F0"/>
    <w:rsid w:val="001967E0"/>
    <w:rsid w:val="001A04EA"/>
    <w:rsid w:val="001A129E"/>
    <w:rsid w:val="001A324F"/>
    <w:rsid w:val="001A40DA"/>
    <w:rsid w:val="001A461E"/>
    <w:rsid w:val="001A4C5B"/>
    <w:rsid w:val="001A56B9"/>
    <w:rsid w:val="001A7BDB"/>
    <w:rsid w:val="001B05BC"/>
    <w:rsid w:val="001B369C"/>
    <w:rsid w:val="001B49CE"/>
    <w:rsid w:val="001B5EF2"/>
    <w:rsid w:val="001B6CCE"/>
    <w:rsid w:val="001B6D96"/>
    <w:rsid w:val="001B6F4D"/>
    <w:rsid w:val="001C05A9"/>
    <w:rsid w:val="001C1DD1"/>
    <w:rsid w:val="001C2696"/>
    <w:rsid w:val="001D0282"/>
    <w:rsid w:val="001D09C1"/>
    <w:rsid w:val="001D1A16"/>
    <w:rsid w:val="001D2F1C"/>
    <w:rsid w:val="001D3A88"/>
    <w:rsid w:val="001D6F7B"/>
    <w:rsid w:val="001D738F"/>
    <w:rsid w:val="001E0D62"/>
    <w:rsid w:val="001E4479"/>
    <w:rsid w:val="001E4AC1"/>
    <w:rsid w:val="001E7BD2"/>
    <w:rsid w:val="001F0C2F"/>
    <w:rsid w:val="001F467C"/>
    <w:rsid w:val="001F678E"/>
    <w:rsid w:val="002000C9"/>
    <w:rsid w:val="0020247E"/>
    <w:rsid w:val="002058A4"/>
    <w:rsid w:val="002065F0"/>
    <w:rsid w:val="00206DDF"/>
    <w:rsid w:val="00207107"/>
    <w:rsid w:val="0021069A"/>
    <w:rsid w:val="00211D58"/>
    <w:rsid w:val="00212371"/>
    <w:rsid w:val="002128C0"/>
    <w:rsid w:val="00212C7A"/>
    <w:rsid w:val="00213529"/>
    <w:rsid w:val="00213613"/>
    <w:rsid w:val="0021574B"/>
    <w:rsid w:val="002157DA"/>
    <w:rsid w:val="00216688"/>
    <w:rsid w:val="00216A54"/>
    <w:rsid w:val="00217716"/>
    <w:rsid w:val="00217CE6"/>
    <w:rsid w:val="00217EEE"/>
    <w:rsid w:val="002204B1"/>
    <w:rsid w:val="0022146B"/>
    <w:rsid w:val="00222794"/>
    <w:rsid w:val="00222B53"/>
    <w:rsid w:val="00222D6E"/>
    <w:rsid w:val="002256A3"/>
    <w:rsid w:val="00226756"/>
    <w:rsid w:val="00226873"/>
    <w:rsid w:val="002304E5"/>
    <w:rsid w:val="0023064D"/>
    <w:rsid w:val="00231353"/>
    <w:rsid w:val="00232098"/>
    <w:rsid w:val="00232C69"/>
    <w:rsid w:val="0023493B"/>
    <w:rsid w:val="0024015B"/>
    <w:rsid w:val="0024111F"/>
    <w:rsid w:val="002412B8"/>
    <w:rsid w:val="00242283"/>
    <w:rsid w:val="00245096"/>
    <w:rsid w:val="002451F2"/>
    <w:rsid w:val="00250779"/>
    <w:rsid w:val="00251077"/>
    <w:rsid w:val="00251CEF"/>
    <w:rsid w:val="00252FAA"/>
    <w:rsid w:val="002540DD"/>
    <w:rsid w:val="00255F22"/>
    <w:rsid w:val="002567D4"/>
    <w:rsid w:val="002569C2"/>
    <w:rsid w:val="00257278"/>
    <w:rsid w:val="00257E7B"/>
    <w:rsid w:val="002606CB"/>
    <w:rsid w:val="0026142E"/>
    <w:rsid w:val="002631CD"/>
    <w:rsid w:val="00264DC4"/>
    <w:rsid w:val="00265C9D"/>
    <w:rsid w:val="00266206"/>
    <w:rsid w:val="002669C9"/>
    <w:rsid w:val="0026733F"/>
    <w:rsid w:val="00267518"/>
    <w:rsid w:val="00267A09"/>
    <w:rsid w:val="00271054"/>
    <w:rsid w:val="0027174C"/>
    <w:rsid w:val="00271BC2"/>
    <w:rsid w:val="00271EBE"/>
    <w:rsid w:val="00273D24"/>
    <w:rsid w:val="002743E2"/>
    <w:rsid w:val="0027504D"/>
    <w:rsid w:val="00275363"/>
    <w:rsid w:val="00275A88"/>
    <w:rsid w:val="002767D1"/>
    <w:rsid w:val="00276A57"/>
    <w:rsid w:val="00276C48"/>
    <w:rsid w:val="0027769E"/>
    <w:rsid w:val="00280042"/>
    <w:rsid w:val="00282D97"/>
    <w:rsid w:val="002855BA"/>
    <w:rsid w:val="00290FF4"/>
    <w:rsid w:val="0029115E"/>
    <w:rsid w:val="00291223"/>
    <w:rsid w:val="00292554"/>
    <w:rsid w:val="00292F5D"/>
    <w:rsid w:val="00294F01"/>
    <w:rsid w:val="00295362"/>
    <w:rsid w:val="002957AD"/>
    <w:rsid w:val="002968E6"/>
    <w:rsid w:val="002970A4"/>
    <w:rsid w:val="002976F8"/>
    <w:rsid w:val="00297F16"/>
    <w:rsid w:val="002A0861"/>
    <w:rsid w:val="002A35BA"/>
    <w:rsid w:val="002A3786"/>
    <w:rsid w:val="002A671B"/>
    <w:rsid w:val="002A7004"/>
    <w:rsid w:val="002A7763"/>
    <w:rsid w:val="002B0F8D"/>
    <w:rsid w:val="002B1F72"/>
    <w:rsid w:val="002B4064"/>
    <w:rsid w:val="002B4315"/>
    <w:rsid w:val="002B5DE5"/>
    <w:rsid w:val="002B77CB"/>
    <w:rsid w:val="002B7D06"/>
    <w:rsid w:val="002C059B"/>
    <w:rsid w:val="002C08D4"/>
    <w:rsid w:val="002C199E"/>
    <w:rsid w:val="002C42FA"/>
    <w:rsid w:val="002C6D38"/>
    <w:rsid w:val="002D5274"/>
    <w:rsid w:val="002D65EF"/>
    <w:rsid w:val="002D6867"/>
    <w:rsid w:val="002D6D8A"/>
    <w:rsid w:val="002D7627"/>
    <w:rsid w:val="002E0B21"/>
    <w:rsid w:val="002E11B4"/>
    <w:rsid w:val="002E142E"/>
    <w:rsid w:val="002E1C9C"/>
    <w:rsid w:val="002E21A5"/>
    <w:rsid w:val="002E3EDE"/>
    <w:rsid w:val="002E4DEC"/>
    <w:rsid w:val="002E6A32"/>
    <w:rsid w:val="002E6F32"/>
    <w:rsid w:val="002E7DF6"/>
    <w:rsid w:val="002F2157"/>
    <w:rsid w:val="002F43C1"/>
    <w:rsid w:val="002F5BF9"/>
    <w:rsid w:val="002F6955"/>
    <w:rsid w:val="002F71E0"/>
    <w:rsid w:val="00300478"/>
    <w:rsid w:val="00302098"/>
    <w:rsid w:val="003022B0"/>
    <w:rsid w:val="00303900"/>
    <w:rsid w:val="00303983"/>
    <w:rsid w:val="00303EEF"/>
    <w:rsid w:val="00307222"/>
    <w:rsid w:val="00310BA5"/>
    <w:rsid w:val="00311800"/>
    <w:rsid w:val="00312714"/>
    <w:rsid w:val="00312D30"/>
    <w:rsid w:val="0031305F"/>
    <w:rsid w:val="0031334C"/>
    <w:rsid w:val="0031477D"/>
    <w:rsid w:val="00314C4B"/>
    <w:rsid w:val="00315077"/>
    <w:rsid w:val="00315CE1"/>
    <w:rsid w:val="00317840"/>
    <w:rsid w:val="00317C08"/>
    <w:rsid w:val="00320281"/>
    <w:rsid w:val="003226E4"/>
    <w:rsid w:val="00322B87"/>
    <w:rsid w:val="00322D10"/>
    <w:rsid w:val="003240ED"/>
    <w:rsid w:val="0032482B"/>
    <w:rsid w:val="00325DEA"/>
    <w:rsid w:val="003276C6"/>
    <w:rsid w:val="00327D8A"/>
    <w:rsid w:val="00330715"/>
    <w:rsid w:val="003322CF"/>
    <w:rsid w:val="00333E67"/>
    <w:rsid w:val="0033464C"/>
    <w:rsid w:val="00340D24"/>
    <w:rsid w:val="00340F56"/>
    <w:rsid w:val="00341134"/>
    <w:rsid w:val="003438E3"/>
    <w:rsid w:val="00345D22"/>
    <w:rsid w:val="00346C71"/>
    <w:rsid w:val="003474F9"/>
    <w:rsid w:val="003477B8"/>
    <w:rsid w:val="0034793F"/>
    <w:rsid w:val="00353C7C"/>
    <w:rsid w:val="00354C8D"/>
    <w:rsid w:val="003560C0"/>
    <w:rsid w:val="003564AE"/>
    <w:rsid w:val="0035695F"/>
    <w:rsid w:val="00356B03"/>
    <w:rsid w:val="00356C8B"/>
    <w:rsid w:val="00357621"/>
    <w:rsid w:val="00357ED6"/>
    <w:rsid w:val="003621F9"/>
    <w:rsid w:val="003630A7"/>
    <w:rsid w:val="00363D6A"/>
    <w:rsid w:val="00363F64"/>
    <w:rsid w:val="0036544A"/>
    <w:rsid w:val="00366241"/>
    <w:rsid w:val="0036668A"/>
    <w:rsid w:val="00367575"/>
    <w:rsid w:val="00370363"/>
    <w:rsid w:val="003713BB"/>
    <w:rsid w:val="00373BF7"/>
    <w:rsid w:val="00374FFF"/>
    <w:rsid w:val="00376B0B"/>
    <w:rsid w:val="00377350"/>
    <w:rsid w:val="00377600"/>
    <w:rsid w:val="00377C7D"/>
    <w:rsid w:val="003812EF"/>
    <w:rsid w:val="00382787"/>
    <w:rsid w:val="00384972"/>
    <w:rsid w:val="0038546C"/>
    <w:rsid w:val="0038657C"/>
    <w:rsid w:val="00386D1F"/>
    <w:rsid w:val="0038714D"/>
    <w:rsid w:val="00387E8E"/>
    <w:rsid w:val="003909CB"/>
    <w:rsid w:val="003912D1"/>
    <w:rsid w:val="003928FE"/>
    <w:rsid w:val="00392A7F"/>
    <w:rsid w:val="003936C2"/>
    <w:rsid w:val="003936E4"/>
    <w:rsid w:val="0039412F"/>
    <w:rsid w:val="0039536E"/>
    <w:rsid w:val="00397FBA"/>
    <w:rsid w:val="003A1990"/>
    <w:rsid w:val="003A278B"/>
    <w:rsid w:val="003A40FB"/>
    <w:rsid w:val="003A4B87"/>
    <w:rsid w:val="003A52AC"/>
    <w:rsid w:val="003A5CBE"/>
    <w:rsid w:val="003B1593"/>
    <w:rsid w:val="003B3642"/>
    <w:rsid w:val="003B4336"/>
    <w:rsid w:val="003B6743"/>
    <w:rsid w:val="003B6E45"/>
    <w:rsid w:val="003C05E8"/>
    <w:rsid w:val="003C2A45"/>
    <w:rsid w:val="003C36AD"/>
    <w:rsid w:val="003C3BAE"/>
    <w:rsid w:val="003C476B"/>
    <w:rsid w:val="003C4844"/>
    <w:rsid w:val="003C4D63"/>
    <w:rsid w:val="003D19F8"/>
    <w:rsid w:val="003D1D63"/>
    <w:rsid w:val="003D1F9F"/>
    <w:rsid w:val="003D2C5C"/>
    <w:rsid w:val="003D47AA"/>
    <w:rsid w:val="003D5A80"/>
    <w:rsid w:val="003D64A7"/>
    <w:rsid w:val="003D7247"/>
    <w:rsid w:val="003E04C0"/>
    <w:rsid w:val="003E071B"/>
    <w:rsid w:val="003E0BAC"/>
    <w:rsid w:val="003E1A2A"/>
    <w:rsid w:val="003E1F14"/>
    <w:rsid w:val="003E3807"/>
    <w:rsid w:val="003E4E1B"/>
    <w:rsid w:val="003E53B2"/>
    <w:rsid w:val="003E6911"/>
    <w:rsid w:val="003E7D38"/>
    <w:rsid w:val="003E7F39"/>
    <w:rsid w:val="003E7FE0"/>
    <w:rsid w:val="003F0467"/>
    <w:rsid w:val="003F0A20"/>
    <w:rsid w:val="003F1875"/>
    <w:rsid w:val="003F32E2"/>
    <w:rsid w:val="003F3863"/>
    <w:rsid w:val="003F4372"/>
    <w:rsid w:val="003F4992"/>
    <w:rsid w:val="00400DB8"/>
    <w:rsid w:val="00401443"/>
    <w:rsid w:val="00403C63"/>
    <w:rsid w:val="00404EA2"/>
    <w:rsid w:val="00405C2E"/>
    <w:rsid w:val="00407FFE"/>
    <w:rsid w:val="00411568"/>
    <w:rsid w:val="004130CD"/>
    <w:rsid w:val="00413CC7"/>
    <w:rsid w:val="004147A1"/>
    <w:rsid w:val="004150D5"/>
    <w:rsid w:val="0041531A"/>
    <w:rsid w:val="00415371"/>
    <w:rsid w:val="0041558E"/>
    <w:rsid w:val="004160F6"/>
    <w:rsid w:val="004165D5"/>
    <w:rsid w:val="00420737"/>
    <w:rsid w:val="00421C06"/>
    <w:rsid w:val="00423F1A"/>
    <w:rsid w:val="004275DF"/>
    <w:rsid w:val="00430060"/>
    <w:rsid w:val="00431297"/>
    <w:rsid w:val="00431E4F"/>
    <w:rsid w:val="00433743"/>
    <w:rsid w:val="004425C1"/>
    <w:rsid w:val="004427DC"/>
    <w:rsid w:val="004430B0"/>
    <w:rsid w:val="00443712"/>
    <w:rsid w:val="00443CBB"/>
    <w:rsid w:val="00444468"/>
    <w:rsid w:val="00444867"/>
    <w:rsid w:val="004458AC"/>
    <w:rsid w:val="0044759F"/>
    <w:rsid w:val="00447859"/>
    <w:rsid w:val="00447F73"/>
    <w:rsid w:val="00447F7E"/>
    <w:rsid w:val="0045118D"/>
    <w:rsid w:val="0045223C"/>
    <w:rsid w:val="00452426"/>
    <w:rsid w:val="004525E7"/>
    <w:rsid w:val="00452D06"/>
    <w:rsid w:val="00453457"/>
    <w:rsid w:val="00453D2B"/>
    <w:rsid w:val="004545DC"/>
    <w:rsid w:val="00455542"/>
    <w:rsid w:val="00455765"/>
    <w:rsid w:val="00456521"/>
    <w:rsid w:val="0045764C"/>
    <w:rsid w:val="0045799F"/>
    <w:rsid w:val="004616C6"/>
    <w:rsid w:val="004641CC"/>
    <w:rsid w:val="004646AD"/>
    <w:rsid w:val="00464992"/>
    <w:rsid w:val="0047076C"/>
    <w:rsid w:val="00471CC9"/>
    <w:rsid w:val="00471F63"/>
    <w:rsid w:val="0047350D"/>
    <w:rsid w:val="00473BFD"/>
    <w:rsid w:val="00475B11"/>
    <w:rsid w:val="0047620B"/>
    <w:rsid w:val="004766FE"/>
    <w:rsid w:val="00480B86"/>
    <w:rsid w:val="00480E56"/>
    <w:rsid w:val="00480EAB"/>
    <w:rsid w:val="00482546"/>
    <w:rsid w:val="00482AA6"/>
    <w:rsid w:val="00484045"/>
    <w:rsid w:val="00486BD7"/>
    <w:rsid w:val="00486C82"/>
    <w:rsid w:val="00490890"/>
    <w:rsid w:val="00491209"/>
    <w:rsid w:val="00492EC8"/>
    <w:rsid w:val="00494693"/>
    <w:rsid w:val="00494CCA"/>
    <w:rsid w:val="004954CF"/>
    <w:rsid w:val="004A1782"/>
    <w:rsid w:val="004A2C5C"/>
    <w:rsid w:val="004A2CBA"/>
    <w:rsid w:val="004A400A"/>
    <w:rsid w:val="004A4889"/>
    <w:rsid w:val="004A7330"/>
    <w:rsid w:val="004B1EA4"/>
    <w:rsid w:val="004B404E"/>
    <w:rsid w:val="004B58DC"/>
    <w:rsid w:val="004B7759"/>
    <w:rsid w:val="004C0153"/>
    <w:rsid w:val="004C02C1"/>
    <w:rsid w:val="004C13C0"/>
    <w:rsid w:val="004C16F2"/>
    <w:rsid w:val="004C1974"/>
    <w:rsid w:val="004C29E1"/>
    <w:rsid w:val="004C2AB2"/>
    <w:rsid w:val="004C2D9D"/>
    <w:rsid w:val="004C4867"/>
    <w:rsid w:val="004C4FF4"/>
    <w:rsid w:val="004C5EDC"/>
    <w:rsid w:val="004C6E71"/>
    <w:rsid w:val="004D0E7C"/>
    <w:rsid w:val="004D1290"/>
    <w:rsid w:val="004D3EB9"/>
    <w:rsid w:val="004D4154"/>
    <w:rsid w:val="004D47CA"/>
    <w:rsid w:val="004D7268"/>
    <w:rsid w:val="004E0B50"/>
    <w:rsid w:val="004E1A0C"/>
    <w:rsid w:val="004E253B"/>
    <w:rsid w:val="004E2703"/>
    <w:rsid w:val="004E31AF"/>
    <w:rsid w:val="004E41D3"/>
    <w:rsid w:val="004E4CDA"/>
    <w:rsid w:val="004E65C5"/>
    <w:rsid w:val="004E7B14"/>
    <w:rsid w:val="004F11AA"/>
    <w:rsid w:val="004F491F"/>
    <w:rsid w:val="004F6870"/>
    <w:rsid w:val="004F7301"/>
    <w:rsid w:val="004F7895"/>
    <w:rsid w:val="00500524"/>
    <w:rsid w:val="00500F90"/>
    <w:rsid w:val="0050133D"/>
    <w:rsid w:val="00501366"/>
    <w:rsid w:val="00502374"/>
    <w:rsid w:val="00510755"/>
    <w:rsid w:val="00510D7A"/>
    <w:rsid w:val="00511C91"/>
    <w:rsid w:val="005121D3"/>
    <w:rsid w:val="00513853"/>
    <w:rsid w:val="00514553"/>
    <w:rsid w:val="00514935"/>
    <w:rsid w:val="0051495E"/>
    <w:rsid w:val="00515606"/>
    <w:rsid w:val="005158F8"/>
    <w:rsid w:val="005206C5"/>
    <w:rsid w:val="00523518"/>
    <w:rsid w:val="005236C6"/>
    <w:rsid w:val="00523C33"/>
    <w:rsid w:val="005247CB"/>
    <w:rsid w:val="00525D12"/>
    <w:rsid w:val="00525EB6"/>
    <w:rsid w:val="00527511"/>
    <w:rsid w:val="00527685"/>
    <w:rsid w:val="00527921"/>
    <w:rsid w:val="00527AE0"/>
    <w:rsid w:val="0053293B"/>
    <w:rsid w:val="00535103"/>
    <w:rsid w:val="005355E3"/>
    <w:rsid w:val="0053659E"/>
    <w:rsid w:val="005373C2"/>
    <w:rsid w:val="005376C5"/>
    <w:rsid w:val="0054157C"/>
    <w:rsid w:val="00541678"/>
    <w:rsid w:val="005445BC"/>
    <w:rsid w:val="00547E6A"/>
    <w:rsid w:val="00550890"/>
    <w:rsid w:val="0055234D"/>
    <w:rsid w:val="00552568"/>
    <w:rsid w:val="0055355B"/>
    <w:rsid w:val="00553983"/>
    <w:rsid w:val="00553B91"/>
    <w:rsid w:val="00555980"/>
    <w:rsid w:val="00557A9B"/>
    <w:rsid w:val="00557D16"/>
    <w:rsid w:val="005658F7"/>
    <w:rsid w:val="00565EB3"/>
    <w:rsid w:val="005665A3"/>
    <w:rsid w:val="00566A97"/>
    <w:rsid w:val="00567B3E"/>
    <w:rsid w:val="00567B92"/>
    <w:rsid w:val="00570027"/>
    <w:rsid w:val="005710E0"/>
    <w:rsid w:val="005749AE"/>
    <w:rsid w:val="00574EBD"/>
    <w:rsid w:val="00574FC5"/>
    <w:rsid w:val="00575B11"/>
    <w:rsid w:val="005800B8"/>
    <w:rsid w:val="00580692"/>
    <w:rsid w:val="00582711"/>
    <w:rsid w:val="00583C63"/>
    <w:rsid w:val="00583CE8"/>
    <w:rsid w:val="00585C0E"/>
    <w:rsid w:val="005861A6"/>
    <w:rsid w:val="005905CB"/>
    <w:rsid w:val="005917D7"/>
    <w:rsid w:val="00591897"/>
    <w:rsid w:val="00591E72"/>
    <w:rsid w:val="00592597"/>
    <w:rsid w:val="005945D4"/>
    <w:rsid w:val="00594B1B"/>
    <w:rsid w:val="005A128C"/>
    <w:rsid w:val="005A157F"/>
    <w:rsid w:val="005A316B"/>
    <w:rsid w:val="005A385D"/>
    <w:rsid w:val="005A5ABE"/>
    <w:rsid w:val="005A6270"/>
    <w:rsid w:val="005A6B17"/>
    <w:rsid w:val="005A72DE"/>
    <w:rsid w:val="005B0925"/>
    <w:rsid w:val="005B10C1"/>
    <w:rsid w:val="005B2271"/>
    <w:rsid w:val="005B2503"/>
    <w:rsid w:val="005B3FD6"/>
    <w:rsid w:val="005B40A6"/>
    <w:rsid w:val="005B5E4E"/>
    <w:rsid w:val="005B6052"/>
    <w:rsid w:val="005B6178"/>
    <w:rsid w:val="005B6C23"/>
    <w:rsid w:val="005C19AF"/>
    <w:rsid w:val="005C1B91"/>
    <w:rsid w:val="005C33C3"/>
    <w:rsid w:val="005C33F2"/>
    <w:rsid w:val="005C4500"/>
    <w:rsid w:val="005C5D99"/>
    <w:rsid w:val="005C65CE"/>
    <w:rsid w:val="005C665C"/>
    <w:rsid w:val="005C7FD6"/>
    <w:rsid w:val="005D0721"/>
    <w:rsid w:val="005D1F3A"/>
    <w:rsid w:val="005D237A"/>
    <w:rsid w:val="005D2F57"/>
    <w:rsid w:val="005D4C17"/>
    <w:rsid w:val="005D4DE5"/>
    <w:rsid w:val="005D63D7"/>
    <w:rsid w:val="005E2670"/>
    <w:rsid w:val="005E384A"/>
    <w:rsid w:val="005E6BDB"/>
    <w:rsid w:val="005E7234"/>
    <w:rsid w:val="005E762A"/>
    <w:rsid w:val="005F023D"/>
    <w:rsid w:val="005F0A63"/>
    <w:rsid w:val="005F0EA6"/>
    <w:rsid w:val="005F14BA"/>
    <w:rsid w:val="005F23AF"/>
    <w:rsid w:val="005F444C"/>
    <w:rsid w:val="005F534B"/>
    <w:rsid w:val="005F59CC"/>
    <w:rsid w:val="005F5C1B"/>
    <w:rsid w:val="005F7776"/>
    <w:rsid w:val="0060099A"/>
    <w:rsid w:val="00604562"/>
    <w:rsid w:val="006067CC"/>
    <w:rsid w:val="0061034A"/>
    <w:rsid w:val="00611478"/>
    <w:rsid w:val="00611740"/>
    <w:rsid w:val="00612100"/>
    <w:rsid w:val="00612407"/>
    <w:rsid w:val="006135D5"/>
    <w:rsid w:val="006143D5"/>
    <w:rsid w:val="0061496F"/>
    <w:rsid w:val="006152ED"/>
    <w:rsid w:val="006153B1"/>
    <w:rsid w:val="0061633E"/>
    <w:rsid w:val="00616357"/>
    <w:rsid w:val="006167D2"/>
    <w:rsid w:val="00616D21"/>
    <w:rsid w:val="006171D0"/>
    <w:rsid w:val="00620C66"/>
    <w:rsid w:val="0062308D"/>
    <w:rsid w:val="00624C3B"/>
    <w:rsid w:val="00625228"/>
    <w:rsid w:val="00626BD5"/>
    <w:rsid w:val="00626DA0"/>
    <w:rsid w:val="006275ED"/>
    <w:rsid w:val="00631A2A"/>
    <w:rsid w:val="00632705"/>
    <w:rsid w:val="00632ACE"/>
    <w:rsid w:val="0063344E"/>
    <w:rsid w:val="0063376F"/>
    <w:rsid w:val="00633934"/>
    <w:rsid w:val="0063450C"/>
    <w:rsid w:val="006369CA"/>
    <w:rsid w:val="006402AD"/>
    <w:rsid w:val="0064090F"/>
    <w:rsid w:val="00641FD7"/>
    <w:rsid w:val="006428B6"/>
    <w:rsid w:val="00642986"/>
    <w:rsid w:val="00644A5F"/>
    <w:rsid w:val="00647524"/>
    <w:rsid w:val="00656453"/>
    <w:rsid w:val="006569BA"/>
    <w:rsid w:val="006578B4"/>
    <w:rsid w:val="00660FA9"/>
    <w:rsid w:val="00663165"/>
    <w:rsid w:val="0066363D"/>
    <w:rsid w:val="006637A4"/>
    <w:rsid w:val="00664DD5"/>
    <w:rsid w:val="006656F1"/>
    <w:rsid w:val="00665F55"/>
    <w:rsid w:val="00670934"/>
    <w:rsid w:val="00673B67"/>
    <w:rsid w:val="00676CF6"/>
    <w:rsid w:val="00676DF4"/>
    <w:rsid w:val="00677DAB"/>
    <w:rsid w:val="0068314C"/>
    <w:rsid w:val="006837DC"/>
    <w:rsid w:val="00683BBC"/>
    <w:rsid w:val="00684CAD"/>
    <w:rsid w:val="00684F27"/>
    <w:rsid w:val="00685D44"/>
    <w:rsid w:val="00686421"/>
    <w:rsid w:val="006867E3"/>
    <w:rsid w:val="00686930"/>
    <w:rsid w:val="00687617"/>
    <w:rsid w:val="00691C0F"/>
    <w:rsid w:val="00692553"/>
    <w:rsid w:val="006946F0"/>
    <w:rsid w:val="00695F4E"/>
    <w:rsid w:val="00696A12"/>
    <w:rsid w:val="006A1679"/>
    <w:rsid w:val="006A23D0"/>
    <w:rsid w:val="006A3DC2"/>
    <w:rsid w:val="006A4774"/>
    <w:rsid w:val="006A5194"/>
    <w:rsid w:val="006A54A1"/>
    <w:rsid w:val="006A7B28"/>
    <w:rsid w:val="006A7C9F"/>
    <w:rsid w:val="006B06DE"/>
    <w:rsid w:val="006B1268"/>
    <w:rsid w:val="006B20E1"/>
    <w:rsid w:val="006B3B5A"/>
    <w:rsid w:val="006B4560"/>
    <w:rsid w:val="006B4F53"/>
    <w:rsid w:val="006B5BD1"/>
    <w:rsid w:val="006B5EA4"/>
    <w:rsid w:val="006B7CFA"/>
    <w:rsid w:val="006B7D8B"/>
    <w:rsid w:val="006C02EC"/>
    <w:rsid w:val="006C07CD"/>
    <w:rsid w:val="006C0B48"/>
    <w:rsid w:val="006C0CBD"/>
    <w:rsid w:val="006C0D2B"/>
    <w:rsid w:val="006C1982"/>
    <w:rsid w:val="006C2631"/>
    <w:rsid w:val="006C334C"/>
    <w:rsid w:val="006C3543"/>
    <w:rsid w:val="006C4B67"/>
    <w:rsid w:val="006C5DED"/>
    <w:rsid w:val="006C5FD7"/>
    <w:rsid w:val="006C6EAA"/>
    <w:rsid w:val="006C70B7"/>
    <w:rsid w:val="006D3A35"/>
    <w:rsid w:val="006D6DCA"/>
    <w:rsid w:val="006D6E16"/>
    <w:rsid w:val="006D6EFF"/>
    <w:rsid w:val="006E1323"/>
    <w:rsid w:val="006E2D56"/>
    <w:rsid w:val="006E2FF4"/>
    <w:rsid w:val="006E3A57"/>
    <w:rsid w:val="006E3B41"/>
    <w:rsid w:val="006E4083"/>
    <w:rsid w:val="006E5C47"/>
    <w:rsid w:val="006E6A2B"/>
    <w:rsid w:val="006E6B4A"/>
    <w:rsid w:val="006F1AB2"/>
    <w:rsid w:val="006F2829"/>
    <w:rsid w:val="006F303B"/>
    <w:rsid w:val="006F40BC"/>
    <w:rsid w:val="006F6AE6"/>
    <w:rsid w:val="00701B05"/>
    <w:rsid w:val="00702D89"/>
    <w:rsid w:val="0070343F"/>
    <w:rsid w:val="00705343"/>
    <w:rsid w:val="00705F1D"/>
    <w:rsid w:val="0070605C"/>
    <w:rsid w:val="00706D4E"/>
    <w:rsid w:val="00711C2E"/>
    <w:rsid w:val="0071521F"/>
    <w:rsid w:val="00717964"/>
    <w:rsid w:val="00717C91"/>
    <w:rsid w:val="00720179"/>
    <w:rsid w:val="00720876"/>
    <w:rsid w:val="00721583"/>
    <w:rsid w:val="007221DD"/>
    <w:rsid w:val="00722832"/>
    <w:rsid w:val="00722C22"/>
    <w:rsid w:val="00723531"/>
    <w:rsid w:val="0072483B"/>
    <w:rsid w:val="0072639C"/>
    <w:rsid w:val="00726E0A"/>
    <w:rsid w:val="00730491"/>
    <w:rsid w:val="0073101D"/>
    <w:rsid w:val="00732D94"/>
    <w:rsid w:val="00732EF7"/>
    <w:rsid w:val="00735D42"/>
    <w:rsid w:val="00736059"/>
    <w:rsid w:val="00736445"/>
    <w:rsid w:val="007364B6"/>
    <w:rsid w:val="007369C3"/>
    <w:rsid w:val="007378D3"/>
    <w:rsid w:val="007378FD"/>
    <w:rsid w:val="00740C6E"/>
    <w:rsid w:val="00741093"/>
    <w:rsid w:val="007423EA"/>
    <w:rsid w:val="00742BED"/>
    <w:rsid w:val="00742CB6"/>
    <w:rsid w:val="00743085"/>
    <w:rsid w:val="00743110"/>
    <w:rsid w:val="00743D01"/>
    <w:rsid w:val="007447EF"/>
    <w:rsid w:val="00746326"/>
    <w:rsid w:val="007474F1"/>
    <w:rsid w:val="007508D6"/>
    <w:rsid w:val="00753F3B"/>
    <w:rsid w:val="00756C51"/>
    <w:rsid w:val="00757114"/>
    <w:rsid w:val="0075764B"/>
    <w:rsid w:val="007604BF"/>
    <w:rsid w:val="00761DD8"/>
    <w:rsid w:val="0076202A"/>
    <w:rsid w:val="00762734"/>
    <w:rsid w:val="00764E4F"/>
    <w:rsid w:val="00765A49"/>
    <w:rsid w:val="00765B6D"/>
    <w:rsid w:val="007662D4"/>
    <w:rsid w:val="00766A45"/>
    <w:rsid w:val="00770BCF"/>
    <w:rsid w:val="00771508"/>
    <w:rsid w:val="00771DC3"/>
    <w:rsid w:val="007729DA"/>
    <w:rsid w:val="00773B25"/>
    <w:rsid w:val="00774D7F"/>
    <w:rsid w:val="00774EF0"/>
    <w:rsid w:val="00776524"/>
    <w:rsid w:val="007766FB"/>
    <w:rsid w:val="00777561"/>
    <w:rsid w:val="00780774"/>
    <w:rsid w:val="00781E81"/>
    <w:rsid w:val="007820B6"/>
    <w:rsid w:val="007829F4"/>
    <w:rsid w:val="00782BB8"/>
    <w:rsid w:val="0078364F"/>
    <w:rsid w:val="00784C3F"/>
    <w:rsid w:val="007853C6"/>
    <w:rsid w:val="00786E9F"/>
    <w:rsid w:val="00790152"/>
    <w:rsid w:val="00790436"/>
    <w:rsid w:val="007904F7"/>
    <w:rsid w:val="007909DB"/>
    <w:rsid w:val="00791906"/>
    <w:rsid w:val="00792DA7"/>
    <w:rsid w:val="00793371"/>
    <w:rsid w:val="00793DC4"/>
    <w:rsid w:val="007945E1"/>
    <w:rsid w:val="00796262"/>
    <w:rsid w:val="007A0AB2"/>
    <w:rsid w:val="007A11D9"/>
    <w:rsid w:val="007A266B"/>
    <w:rsid w:val="007A28B4"/>
    <w:rsid w:val="007A2EE3"/>
    <w:rsid w:val="007A426F"/>
    <w:rsid w:val="007A5EFE"/>
    <w:rsid w:val="007A6000"/>
    <w:rsid w:val="007A74A7"/>
    <w:rsid w:val="007A774A"/>
    <w:rsid w:val="007B130F"/>
    <w:rsid w:val="007B13A1"/>
    <w:rsid w:val="007B1659"/>
    <w:rsid w:val="007B178F"/>
    <w:rsid w:val="007B1F4B"/>
    <w:rsid w:val="007B288D"/>
    <w:rsid w:val="007B321B"/>
    <w:rsid w:val="007B40CF"/>
    <w:rsid w:val="007B524D"/>
    <w:rsid w:val="007C11AC"/>
    <w:rsid w:val="007C1421"/>
    <w:rsid w:val="007C1977"/>
    <w:rsid w:val="007C1F43"/>
    <w:rsid w:val="007C3141"/>
    <w:rsid w:val="007C5843"/>
    <w:rsid w:val="007C5CCC"/>
    <w:rsid w:val="007C62F1"/>
    <w:rsid w:val="007D0DEC"/>
    <w:rsid w:val="007D4C12"/>
    <w:rsid w:val="007D5882"/>
    <w:rsid w:val="007D6798"/>
    <w:rsid w:val="007D68DE"/>
    <w:rsid w:val="007D75DC"/>
    <w:rsid w:val="007D762E"/>
    <w:rsid w:val="007E1BBE"/>
    <w:rsid w:val="007E2022"/>
    <w:rsid w:val="007E326F"/>
    <w:rsid w:val="007E3946"/>
    <w:rsid w:val="007E7153"/>
    <w:rsid w:val="007E73C6"/>
    <w:rsid w:val="007F0331"/>
    <w:rsid w:val="007F0C16"/>
    <w:rsid w:val="007F0CC1"/>
    <w:rsid w:val="007F12ED"/>
    <w:rsid w:val="007F17B5"/>
    <w:rsid w:val="007F201C"/>
    <w:rsid w:val="007F238B"/>
    <w:rsid w:val="007F595E"/>
    <w:rsid w:val="007F7461"/>
    <w:rsid w:val="007F7D64"/>
    <w:rsid w:val="008003B9"/>
    <w:rsid w:val="00801B60"/>
    <w:rsid w:val="00802418"/>
    <w:rsid w:val="0080303C"/>
    <w:rsid w:val="0080317A"/>
    <w:rsid w:val="00803EB4"/>
    <w:rsid w:val="008042D7"/>
    <w:rsid w:val="00805E3D"/>
    <w:rsid w:val="00807655"/>
    <w:rsid w:val="008077B4"/>
    <w:rsid w:val="00807C0D"/>
    <w:rsid w:val="00807C96"/>
    <w:rsid w:val="0081031C"/>
    <w:rsid w:val="0081064A"/>
    <w:rsid w:val="00811A8D"/>
    <w:rsid w:val="00811AA0"/>
    <w:rsid w:val="00812119"/>
    <w:rsid w:val="00812D46"/>
    <w:rsid w:val="00812F4B"/>
    <w:rsid w:val="0081388B"/>
    <w:rsid w:val="0081412D"/>
    <w:rsid w:val="0081477B"/>
    <w:rsid w:val="008157AB"/>
    <w:rsid w:val="00816F6C"/>
    <w:rsid w:val="00817605"/>
    <w:rsid w:val="00820895"/>
    <w:rsid w:val="00821765"/>
    <w:rsid w:val="0082278E"/>
    <w:rsid w:val="00822A84"/>
    <w:rsid w:val="008231B0"/>
    <w:rsid w:val="00824596"/>
    <w:rsid w:val="00824645"/>
    <w:rsid w:val="00825B8B"/>
    <w:rsid w:val="00826AF3"/>
    <w:rsid w:val="00827675"/>
    <w:rsid w:val="008304BE"/>
    <w:rsid w:val="0083184C"/>
    <w:rsid w:val="00832423"/>
    <w:rsid w:val="00832BC2"/>
    <w:rsid w:val="008336F9"/>
    <w:rsid w:val="00834351"/>
    <w:rsid w:val="0083435B"/>
    <w:rsid w:val="008346D2"/>
    <w:rsid w:val="00835B69"/>
    <w:rsid w:val="008372AA"/>
    <w:rsid w:val="008412CC"/>
    <w:rsid w:val="008412E2"/>
    <w:rsid w:val="00842642"/>
    <w:rsid w:val="00843DAF"/>
    <w:rsid w:val="00845DE1"/>
    <w:rsid w:val="008463AA"/>
    <w:rsid w:val="008477B4"/>
    <w:rsid w:val="00851153"/>
    <w:rsid w:val="0085491D"/>
    <w:rsid w:val="0085674A"/>
    <w:rsid w:val="008577B1"/>
    <w:rsid w:val="00857B95"/>
    <w:rsid w:val="00860C1F"/>
    <w:rsid w:val="00862253"/>
    <w:rsid w:val="00862E50"/>
    <w:rsid w:val="00863362"/>
    <w:rsid w:val="008634C6"/>
    <w:rsid w:val="00863BF3"/>
    <w:rsid w:val="00865ABA"/>
    <w:rsid w:val="00865D30"/>
    <w:rsid w:val="00866036"/>
    <w:rsid w:val="00867136"/>
    <w:rsid w:val="00867386"/>
    <w:rsid w:val="008675C6"/>
    <w:rsid w:val="00867A58"/>
    <w:rsid w:val="00870A44"/>
    <w:rsid w:val="00871056"/>
    <w:rsid w:val="00871FCF"/>
    <w:rsid w:val="00872769"/>
    <w:rsid w:val="008734D6"/>
    <w:rsid w:val="00875812"/>
    <w:rsid w:val="00875BAB"/>
    <w:rsid w:val="008763D3"/>
    <w:rsid w:val="0087701A"/>
    <w:rsid w:val="0088057A"/>
    <w:rsid w:val="008806B7"/>
    <w:rsid w:val="00880F1D"/>
    <w:rsid w:val="00881283"/>
    <w:rsid w:val="00882664"/>
    <w:rsid w:val="00883342"/>
    <w:rsid w:val="0088531D"/>
    <w:rsid w:val="008900C1"/>
    <w:rsid w:val="008902B9"/>
    <w:rsid w:val="00892420"/>
    <w:rsid w:val="00893999"/>
    <w:rsid w:val="00894414"/>
    <w:rsid w:val="008976BA"/>
    <w:rsid w:val="008A277C"/>
    <w:rsid w:val="008A32DA"/>
    <w:rsid w:val="008A4095"/>
    <w:rsid w:val="008A4A6E"/>
    <w:rsid w:val="008A4BDB"/>
    <w:rsid w:val="008A531C"/>
    <w:rsid w:val="008A6C6A"/>
    <w:rsid w:val="008B12B9"/>
    <w:rsid w:val="008B1C31"/>
    <w:rsid w:val="008B3446"/>
    <w:rsid w:val="008B3C36"/>
    <w:rsid w:val="008B4849"/>
    <w:rsid w:val="008B4C15"/>
    <w:rsid w:val="008B5026"/>
    <w:rsid w:val="008B57FC"/>
    <w:rsid w:val="008B5A4F"/>
    <w:rsid w:val="008B6029"/>
    <w:rsid w:val="008B65A5"/>
    <w:rsid w:val="008C0C4E"/>
    <w:rsid w:val="008C3D61"/>
    <w:rsid w:val="008C52F5"/>
    <w:rsid w:val="008C5576"/>
    <w:rsid w:val="008C64B0"/>
    <w:rsid w:val="008C7B5B"/>
    <w:rsid w:val="008D119A"/>
    <w:rsid w:val="008D1E77"/>
    <w:rsid w:val="008D3450"/>
    <w:rsid w:val="008D5152"/>
    <w:rsid w:val="008D55BD"/>
    <w:rsid w:val="008D60D0"/>
    <w:rsid w:val="008D697C"/>
    <w:rsid w:val="008D73D6"/>
    <w:rsid w:val="008D796B"/>
    <w:rsid w:val="008E1071"/>
    <w:rsid w:val="008E18D4"/>
    <w:rsid w:val="008E3056"/>
    <w:rsid w:val="008E3F96"/>
    <w:rsid w:val="008E40A0"/>
    <w:rsid w:val="008E4638"/>
    <w:rsid w:val="008E583E"/>
    <w:rsid w:val="008E6410"/>
    <w:rsid w:val="008E77FF"/>
    <w:rsid w:val="008F014D"/>
    <w:rsid w:val="008F18FB"/>
    <w:rsid w:val="008F1971"/>
    <w:rsid w:val="008F2166"/>
    <w:rsid w:val="008F2F7B"/>
    <w:rsid w:val="008F37A0"/>
    <w:rsid w:val="008F3EA4"/>
    <w:rsid w:val="008F6146"/>
    <w:rsid w:val="008F6769"/>
    <w:rsid w:val="008F67F4"/>
    <w:rsid w:val="008F6B88"/>
    <w:rsid w:val="008F6C37"/>
    <w:rsid w:val="008F7687"/>
    <w:rsid w:val="00902D95"/>
    <w:rsid w:val="00903007"/>
    <w:rsid w:val="009036E9"/>
    <w:rsid w:val="009053BC"/>
    <w:rsid w:val="00907689"/>
    <w:rsid w:val="00907A3A"/>
    <w:rsid w:val="009123DF"/>
    <w:rsid w:val="00913C12"/>
    <w:rsid w:val="00913F9B"/>
    <w:rsid w:val="009144CC"/>
    <w:rsid w:val="00914600"/>
    <w:rsid w:val="00914F46"/>
    <w:rsid w:val="00915B0C"/>
    <w:rsid w:val="00916F7F"/>
    <w:rsid w:val="00917669"/>
    <w:rsid w:val="009176B5"/>
    <w:rsid w:val="00917B4C"/>
    <w:rsid w:val="009208F4"/>
    <w:rsid w:val="009209DB"/>
    <w:rsid w:val="0092143C"/>
    <w:rsid w:val="009222B7"/>
    <w:rsid w:val="00923AEE"/>
    <w:rsid w:val="009256A0"/>
    <w:rsid w:val="00925D6D"/>
    <w:rsid w:val="009262C6"/>
    <w:rsid w:val="00926317"/>
    <w:rsid w:val="00926A15"/>
    <w:rsid w:val="009274CA"/>
    <w:rsid w:val="00930707"/>
    <w:rsid w:val="00931638"/>
    <w:rsid w:val="0093196E"/>
    <w:rsid w:val="00932761"/>
    <w:rsid w:val="009333A0"/>
    <w:rsid w:val="00934B60"/>
    <w:rsid w:val="00934E81"/>
    <w:rsid w:val="00942B9A"/>
    <w:rsid w:val="009435DA"/>
    <w:rsid w:val="009435DD"/>
    <w:rsid w:val="009479B7"/>
    <w:rsid w:val="00947F35"/>
    <w:rsid w:val="00952E5F"/>
    <w:rsid w:val="00953FB5"/>
    <w:rsid w:val="009548B3"/>
    <w:rsid w:val="00955B0F"/>
    <w:rsid w:val="00955C71"/>
    <w:rsid w:val="0095723F"/>
    <w:rsid w:val="009576C5"/>
    <w:rsid w:val="00957A8C"/>
    <w:rsid w:val="009607E5"/>
    <w:rsid w:val="00960B05"/>
    <w:rsid w:val="009615B8"/>
    <w:rsid w:val="0096288E"/>
    <w:rsid w:val="0096324E"/>
    <w:rsid w:val="009649BF"/>
    <w:rsid w:val="009667E1"/>
    <w:rsid w:val="00967944"/>
    <w:rsid w:val="00970D66"/>
    <w:rsid w:val="0097186E"/>
    <w:rsid w:val="00971B1C"/>
    <w:rsid w:val="0097268A"/>
    <w:rsid w:val="009727A4"/>
    <w:rsid w:val="00972CD2"/>
    <w:rsid w:val="009730DF"/>
    <w:rsid w:val="0097316B"/>
    <w:rsid w:val="009760EB"/>
    <w:rsid w:val="00982CD6"/>
    <w:rsid w:val="00982DE5"/>
    <w:rsid w:val="0098395F"/>
    <w:rsid w:val="00984D8C"/>
    <w:rsid w:val="00985295"/>
    <w:rsid w:val="0098559B"/>
    <w:rsid w:val="00985951"/>
    <w:rsid w:val="009866BA"/>
    <w:rsid w:val="009867D4"/>
    <w:rsid w:val="0098684D"/>
    <w:rsid w:val="00986AC4"/>
    <w:rsid w:val="00986C2A"/>
    <w:rsid w:val="00986F71"/>
    <w:rsid w:val="0099156A"/>
    <w:rsid w:val="009920D7"/>
    <w:rsid w:val="00993D73"/>
    <w:rsid w:val="00994A02"/>
    <w:rsid w:val="00996147"/>
    <w:rsid w:val="00996358"/>
    <w:rsid w:val="009968CA"/>
    <w:rsid w:val="009972EF"/>
    <w:rsid w:val="00997A6D"/>
    <w:rsid w:val="009A1D54"/>
    <w:rsid w:val="009A3028"/>
    <w:rsid w:val="009A357B"/>
    <w:rsid w:val="009A58D8"/>
    <w:rsid w:val="009A5C4C"/>
    <w:rsid w:val="009A64EB"/>
    <w:rsid w:val="009A6B59"/>
    <w:rsid w:val="009B0BFB"/>
    <w:rsid w:val="009B1C0A"/>
    <w:rsid w:val="009B2C43"/>
    <w:rsid w:val="009B2CAB"/>
    <w:rsid w:val="009B396D"/>
    <w:rsid w:val="009B45AC"/>
    <w:rsid w:val="009B50AE"/>
    <w:rsid w:val="009B623D"/>
    <w:rsid w:val="009B691F"/>
    <w:rsid w:val="009B6AF0"/>
    <w:rsid w:val="009B7204"/>
    <w:rsid w:val="009B7E7B"/>
    <w:rsid w:val="009C07BF"/>
    <w:rsid w:val="009C0A52"/>
    <w:rsid w:val="009C1033"/>
    <w:rsid w:val="009C5FF3"/>
    <w:rsid w:val="009C61C7"/>
    <w:rsid w:val="009C7FE0"/>
    <w:rsid w:val="009D148C"/>
    <w:rsid w:val="009D3E39"/>
    <w:rsid w:val="009D4C88"/>
    <w:rsid w:val="009D5473"/>
    <w:rsid w:val="009D6B5E"/>
    <w:rsid w:val="009D73F7"/>
    <w:rsid w:val="009E03FB"/>
    <w:rsid w:val="009E0608"/>
    <w:rsid w:val="009E2025"/>
    <w:rsid w:val="009E3C9F"/>
    <w:rsid w:val="009E3EEC"/>
    <w:rsid w:val="009E6353"/>
    <w:rsid w:val="009E6FE4"/>
    <w:rsid w:val="009E7606"/>
    <w:rsid w:val="009F13BC"/>
    <w:rsid w:val="009F1476"/>
    <w:rsid w:val="009F3F15"/>
    <w:rsid w:val="009F4DDD"/>
    <w:rsid w:val="009F5B7F"/>
    <w:rsid w:val="009F7AA7"/>
    <w:rsid w:val="00A00E57"/>
    <w:rsid w:val="00A01345"/>
    <w:rsid w:val="00A01739"/>
    <w:rsid w:val="00A01899"/>
    <w:rsid w:val="00A03FF9"/>
    <w:rsid w:val="00A10391"/>
    <w:rsid w:val="00A10408"/>
    <w:rsid w:val="00A116AF"/>
    <w:rsid w:val="00A11930"/>
    <w:rsid w:val="00A1286D"/>
    <w:rsid w:val="00A13139"/>
    <w:rsid w:val="00A1342A"/>
    <w:rsid w:val="00A13D14"/>
    <w:rsid w:val="00A15DF8"/>
    <w:rsid w:val="00A15E5F"/>
    <w:rsid w:val="00A16FD3"/>
    <w:rsid w:val="00A177BC"/>
    <w:rsid w:val="00A20353"/>
    <w:rsid w:val="00A23FC0"/>
    <w:rsid w:val="00A2407F"/>
    <w:rsid w:val="00A2418E"/>
    <w:rsid w:val="00A24BF5"/>
    <w:rsid w:val="00A24C02"/>
    <w:rsid w:val="00A24D87"/>
    <w:rsid w:val="00A2549D"/>
    <w:rsid w:val="00A310EF"/>
    <w:rsid w:val="00A31130"/>
    <w:rsid w:val="00A315CB"/>
    <w:rsid w:val="00A318A5"/>
    <w:rsid w:val="00A32F73"/>
    <w:rsid w:val="00A334F1"/>
    <w:rsid w:val="00A33A20"/>
    <w:rsid w:val="00A34614"/>
    <w:rsid w:val="00A34F7F"/>
    <w:rsid w:val="00A35E62"/>
    <w:rsid w:val="00A36336"/>
    <w:rsid w:val="00A36391"/>
    <w:rsid w:val="00A36B94"/>
    <w:rsid w:val="00A37F0D"/>
    <w:rsid w:val="00A40DCD"/>
    <w:rsid w:val="00A419C2"/>
    <w:rsid w:val="00A42AB8"/>
    <w:rsid w:val="00A43610"/>
    <w:rsid w:val="00A44109"/>
    <w:rsid w:val="00A45131"/>
    <w:rsid w:val="00A45ABB"/>
    <w:rsid w:val="00A46883"/>
    <w:rsid w:val="00A46F06"/>
    <w:rsid w:val="00A523E8"/>
    <w:rsid w:val="00A52873"/>
    <w:rsid w:val="00A52AD7"/>
    <w:rsid w:val="00A53C73"/>
    <w:rsid w:val="00A54620"/>
    <w:rsid w:val="00A55B44"/>
    <w:rsid w:val="00A576B6"/>
    <w:rsid w:val="00A578C9"/>
    <w:rsid w:val="00A57CCF"/>
    <w:rsid w:val="00A57DC5"/>
    <w:rsid w:val="00A60C43"/>
    <w:rsid w:val="00A61705"/>
    <w:rsid w:val="00A624B4"/>
    <w:rsid w:val="00A62C5A"/>
    <w:rsid w:val="00A63ABE"/>
    <w:rsid w:val="00A63EA1"/>
    <w:rsid w:val="00A64110"/>
    <w:rsid w:val="00A6562E"/>
    <w:rsid w:val="00A66CCF"/>
    <w:rsid w:val="00A7047C"/>
    <w:rsid w:val="00A712CF"/>
    <w:rsid w:val="00A72E52"/>
    <w:rsid w:val="00A742BE"/>
    <w:rsid w:val="00A7563A"/>
    <w:rsid w:val="00A75831"/>
    <w:rsid w:val="00A76176"/>
    <w:rsid w:val="00A7742D"/>
    <w:rsid w:val="00A77551"/>
    <w:rsid w:val="00A804F4"/>
    <w:rsid w:val="00A80C51"/>
    <w:rsid w:val="00A80EAA"/>
    <w:rsid w:val="00A82350"/>
    <w:rsid w:val="00A8418F"/>
    <w:rsid w:val="00A84AE6"/>
    <w:rsid w:val="00A86884"/>
    <w:rsid w:val="00A87447"/>
    <w:rsid w:val="00A901A0"/>
    <w:rsid w:val="00A9043C"/>
    <w:rsid w:val="00A90A4F"/>
    <w:rsid w:val="00A91BBE"/>
    <w:rsid w:val="00A922F6"/>
    <w:rsid w:val="00A92489"/>
    <w:rsid w:val="00A92B60"/>
    <w:rsid w:val="00A92CB2"/>
    <w:rsid w:val="00A9300B"/>
    <w:rsid w:val="00A932EF"/>
    <w:rsid w:val="00A93368"/>
    <w:rsid w:val="00A9391B"/>
    <w:rsid w:val="00A940CC"/>
    <w:rsid w:val="00A949F8"/>
    <w:rsid w:val="00A94FAC"/>
    <w:rsid w:val="00A95F2E"/>
    <w:rsid w:val="00A95FB7"/>
    <w:rsid w:val="00A97852"/>
    <w:rsid w:val="00AA100E"/>
    <w:rsid w:val="00AA2FA6"/>
    <w:rsid w:val="00AA5B70"/>
    <w:rsid w:val="00AA67EF"/>
    <w:rsid w:val="00AA6B02"/>
    <w:rsid w:val="00AA7496"/>
    <w:rsid w:val="00AA7EC6"/>
    <w:rsid w:val="00AB1087"/>
    <w:rsid w:val="00AB337C"/>
    <w:rsid w:val="00AB37C0"/>
    <w:rsid w:val="00AB508E"/>
    <w:rsid w:val="00AB7F29"/>
    <w:rsid w:val="00AB7FAD"/>
    <w:rsid w:val="00AC0057"/>
    <w:rsid w:val="00AC124F"/>
    <w:rsid w:val="00AC125E"/>
    <w:rsid w:val="00AC1D89"/>
    <w:rsid w:val="00AC2026"/>
    <w:rsid w:val="00AC2500"/>
    <w:rsid w:val="00AC2519"/>
    <w:rsid w:val="00AC285B"/>
    <w:rsid w:val="00AC40C8"/>
    <w:rsid w:val="00AC5C37"/>
    <w:rsid w:val="00AC7655"/>
    <w:rsid w:val="00AD112B"/>
    <w:rsid w:val="00AD2135"/>
    <w:rsid w:val="00AD3D36"/>
    <w:rsid w:val="00AD502B"/>
    <w:rsid w:val="00AD6715"/>
    <w:rsid w:val="00AD6B28"/>
    <w:rsid w:val="00AD6DC3"/>
    <w:rsid w:val="00AD7691"/>
    <w:rsid w:val="00AD7857"/>
    <w:rsid w:val="00AE11B4"/>
    <w:rsid w:val="00AE28FB"/>
    <w:rsid w:val="00AE4A84"/>
    <w:rsid w:val="00AE6AE9"/>
    <w:rsid w:val="00AF0653"/>
    <w:rsid w:val="00AF0C06"/>
    <w:rsid w:val="00AF5631"/>
    <w:rsid w:val="00AF768C"/>
    <w:rsid w:val="00B00C92"/>
    <w:rsid w:val="00B00CAA"/>
    <w:rsid w:val="00B01B3F"/>
    <w:rsid w:val="00B02915"/>
    <w:rsid w:val="00B03974"/>
    <w:rsid w:val="00B04496"/>
    <w:rsid w:val="00B045C5"/>
    <w:rsid w:val="00B04980"/>
    <w:rsid w:val="00B049AB"/>
    <w:rsid w:val="00B04F71"/>
    <w:rsid w:val="00B05F98"/>
    <w:rsid w:val="00B06A3A"/>
    <w:rsid w:val="00B0702F"/>
    <w:rsid w:val="00B0726B"/>
    <w:rsid w:val="00B10485"/>
    <w:rsid w:val="00B11AF0"/>
    <w:rsid w:val="00B12FC9"/>
    <w:rsid w:val="00B13F45"/>
    <w:rsid w:val="00B14206"/>
    <w:rsid w:val="00B14460"/>
    <w:rsid w:val="00B1762E"/>
    <w:rsid w:val="00B20095"/>
    <w:rsid w:val="00B2073E"/>
    <w:rsid w:val="00B209F7"/>
    <w:rsid w:val="00B20DDC"/>
    <w:rsid w:val="00B224FD"/>
    <w:rsid w:val="00B2261B"/>
    <w:rsid w:val="00B24A40"/>
    <w:rsid w:val="00B250CE"/>
    <w:rsid w:val="00B26312"/>
    <w:rsid w:val="00B2698A"/>
    <w:rsid w:val="00B26998"/>
    <w:rsid w:val="00B2745E"/>
    <w:rsid w:val="00B27640"/>
    <w:rsid w:val="00B30895"/>
    <w:rsid w:val="00B31F39"/>
    <w:rsid w:val="00B32803"/>
    <w:rsid w:val="00B338D6"/>
    <w:rsid w:val="00B378CC"/>
    <w:rsid w:val="00B4002B"/>
    <w:rsid w:val="00B42190"/>
    <w:rsid w:val="00B4289F"/>
    <w:rsid w:val="00B44949"/>
    <w:rsid w:val="00B45170"/>
    <w:rsid w:val="00B454D2"/>
    <w:rsid w:val="00B4667B"/>
    <w:rsid w:val="00B47FF1"/>
    <w:rsid w:val="00B50127"/>
    <w:rsid w:val="00B50754"/>
    <w:rsid w:val="00B510ED"/>
    <w:rsid w:val="00B51251"/>
    <w:rsid w:val="00B51CD8"/>
    <w:rsid w:val="00B527EC"/>
    <w:rsid w:val="00B5320D"/>
    <w:rsid w:val="00B5527C"/>
    <w:rsid w:val="00B55546"/>
    <w:rsid w:val="00B5562B"/>
    <w:rsid w:val="00B55BE2"/>
    <w:rsid w:val="00B55CF3"/>
    <w:rsid w:val="00B57D7A"/>
    <w:rsid w:val="00B60364"/>
    <w:rsid w:val="00B627EE"/>
    <w:rsid w:val="00B6291C"/>
    <w:rsid w:val="00B6326F"/>
    <w:rsid w:val="00B63821"/>
    <w:rsid w:val="00B63A6E"/>
    <w:rsid w:val="00B6413E"/>
    <w:rsid w:val="00B64D95"/>
    <w:rsid w:val="00B6590C"/>
    <w:rsid w:val="00B66401"/>
    <w:rsid w:val="00B70343"/>
    <w:rsid w:val="00B7112A"/>
    <w:rsid w:val="00B74AA5"/>
    <w:rsid w:val="00B74DB4"/>
    <w:rsid w:val="00B7603F"/>
    <w:rsid w:val="00B810AD"/>
    <w:rsid w:val="00B81517"/>
    <w:rsid w:val="00B82A9B"/>
    <w:rsid w:val="00B8332B"/>
    <w:rsid w:val="00B834D6"/>
    <w:rsid w:val="00B83651"/>
    <w:rsid w:val="00B851C9"/>
    <w:rsid w:val="00B85695"/>
    <w:rsid w:val="00B875F2"/>
    <w:rsid w:val="00B87735"/>
    <w:rsid w:val="00B87DD0"/>
    <w:rsid w:val="00B908D3"/>
    <w:rsid w:val="00B91E70"/>
    <w:rsid w:val="00B921BB"/>
    <w:rsid w:val="00B9234F"/>
    <w:rsid w:val="00B927AC"/>
    <w:rsid w:val="00B95BD2"/>
    <w:rsid w:val="00B974E0"/>
    <w:rsid w:val="00BA095B"/>
    <w:rsid w:val="00BA0DF3"/>
    <w:rsid w:val="00BA0ECB"/>
    <w:rsid w:val="00BA29D5"/>
    <w:rsid w:val="00BA4D93"/>
    <w:rsid w:val="00BA5F6B"/>
    <w:rsid w:val="00BA7252"/>
    <w:rsid w:val="00BB02C9"/>
    <w:rsid w:val="00BB098E"/>
    <w:rsid w:val="00BB67CD"/>
    <w:rsid w:val="00BB6AA5"/>
    <w:rsid w:val="00BB7255"/>
    <w:rsid w:val="00BB7E77"/>
    <w:rsid w:val="00BC4138"/>
    <w:rsid w:val="00BC5C6D"/>
    <w:rsid w:val="00BC6400"/>
    <w:rsid w:val="00BC6611"/>
    <w:rsid w:val="00BC679C"/>
    <w:rsid w:val="00BC74E1"/>
    <w:rsid w:val="00BC78C2"/>
    <w:rsid w:val="00BC792B"/>
    <w:rsid w:val="00BC7B0F"/>
    <w:rsid w:val="00BD0490"/>
    <w:rsid w:val="00BD0C39"/>
    <w:rsid w:val="00BD1505"/>
    <w:rsid w:val="00BD153C"/>
    <w:rsid w:val="00BD289D"/>
    <w:rsid w:val="00BD3ACE"/>
    <w:rsid w:val="00BD3F41"/>
    <w:rsid w:val="00BD4381"/>
    <w:rsid w:val="00BD7526"/>
    <w:rsid w:val="00BE0523"/>
    <w:rsid w:val="00BE2455"/>
    <w:rsid w:val="00BE476E"/>
    <w:rsid w:val="00BE4F6B"/>
    <w:rsid w:val="00BE5ADF"/>
    <w:rsid w:val="00BE5F3E"/>
    <w:rsid w:val="00BE5FCA"/>
    <w:rsid w:val="00BE710D"/>
    <w:rsid w:val="00BF0C63"/>
    <w:rsid w:val="00BF119D"/>
    <w:rsid w:val="00BF1535"/>
    <w:rsid w:val="00BF2137"/>
    <w:rsid w:val="00BF419C"/>
    <w:rsid w:val="00BF4447"/>
    <w:rsid w:val="00BF4A09"/>
    <w:rsid w:val="00BF7FD3"/>
    <w:rsid w:val="00C004AA"/>
    <w:rsid w:val="00C00B60"/>
    <w:rsid w:val="00C0153B"/>
    <w:rsid w:val="00C01566"/>
    <w:rsid w:val="00C02A94"/>
    <w:rsid w:val="00C02DC9"/>
    <w:rsid w:val="00C03CB5"/>
    <w:rsid w:val="00C053A2"/>
    <w:rsid w:val="00C0666D"/>
    <w:rsid w:val="00C0689D"/>
    <w:rsid w:val="00C10A99"/>
    <w:rsid w:val="00C10AB4"/>
    <w:rsid w:val="00C1287B"/>
    <w:rsid w:val="00C13064"/>
    <w:rsid w:val="00C13144"/>
    <w:rsid w:val="00C1455B"/>
    <w:rsid w:val="00C14F22"/>
    <w:rsid w:val="00C151AE"/>
    <w:rsid w:val="00C16BDF"/>
    <w:rsid w:val="00C206CF"/>
    <w:rsid w:val="00C20FC8"/>
    <w:rsid w:val="00C2131D"/>
    <w:rsid w:val="00C21789"/>
    <w:rsid w:val="00C227F3"/>
    <w:rsid w:val="00C23EAC"/>
    <w:rsid w:val="00C24498"/>
    <w:rsid w:val="00C246AC"/>
    <w:rsid w:val="00C254BC"/>
    <w:rsid w:val="00C25EED"/>
    <w:rsid w:val="00C260B6"/>
    <w:rsid w:val="00C261C9"/>
    <w:rsid w:val="00C26798"/>
    <w:rsid w:val="00C26C4F"/>
    <w:rsid w:val="00C3014D"/>
    <w:rsid w:val="00C304B8"/>
    <w:rsid w:val="00C30E7B"/>
    <w:rsid w:val="00C36313"/>
    <w:rsid w:val="00C36D10"/>
    <w:rsid w:val="00C37551"/>
    <w:rsid w:val="00C37852"/>
    <w:rsid w:val="00C4022A"/>
    <w:rsid w:val="00C41808"/>
    <w:rsid w:val="00C42485"/>
    <w:rsid w:val="00C42705"/>
    <w:rsid w:val="00C43B77"/>
    <w:rsid w:val="00C45F94"/>
    <w:rsid w:val="00C46FA0"/>
    <w:rsid w:val="00C47846"/>
    <w:rsid w:val="00C4795B"/>
    <w:rsid w:val="00C52063"/>
    <w:rsid w:val="00C55833"/>
    <w:rsid w:val="00C55BC7"/>
    <w:rsid w:val="00C562D2"/>
    <w:rsid w:val="00C5767B"/>
    <w:rsid w:val="00C60F81"/>
    <w:rsid w:val="00C65517"/>
    <w:rsid w:val="00C65A7B"/>
    <w:rsid w:val="00C6605C"/>
    <w:rsid w:val="00C66671"/>
    <w:rsid w:val="00C67CFC"/>
    <w:rsid w:val="00C709AE"/>
    <w:rsid w:val="00C710CF"/>
    <w:rsid w:val="00C74463"/>
    <w:rsid w:val="00C74627"/>
    <w:rsid w:val="00C7503E"/>
    <w:rsid w:val="00C753BF"/>
    <w:rsid w:val="00C801A3"/>
    <w:rsid w:val="00C80B3A"/>
    <w:rsid w:val="00C81167"/>
    <w:rsid w:val="00C81D6A"/>
    <w:rsid w:val="00C81E45"/>
    <w:rsid w:val="00C853CB"/>
    <w:rsid w:val="00C85FDB"/>
    <w:rsid w:val="00C860F9"/>
    <w:rsid w:val="00C9071F"/>
    <w:rsid w:val="00C908E7"/>
    <w:rsid w:val="00C919FE"/>
    <w:rsid w:val="00C92325"/>
    <w:rsid w:val="00C92E3B"/>
    <w:rsid w:val="00C93080"/>
    <w:rsid w:val="00C94C2A"/>
    <w:rsid w:val="00C95B48"/>
    <w:rsid w:val="00CA004A"/>
    <w:rsid w:val="00CA031A"/>
    <w:rsid w:val="00CA0F59"/>
    <w:rsid w:val="00CA0F63"/>
    <w:rsid w:val="00CA391B"/>
    <w:rsid w:val="00CA4E9F"/>
    <w:rsid w:val="00CA540F"/>
    <w:rsid w:val="00CA578A"/>
    <w:rsid w:val="00CA6CD6"/>
    <w:rsid w:val="00CB0336"/>
    <w:rsid w:val="00CB0727"/>
    <w:rsid w:val="00CB08E8"/>
    <w:rsid w:val="00CB17EC"/>
    <w:rsid w:val="00CB1A2E"/>
    <w:rsid w:val="00CB2940"/>
    <w:rsid w:val="00CB2C26"/>
    <w:rsid w:val="00CB381A"/>
    <w:rsid w:val="00CB5874"/>
    <w:rsid w:val="00CB6190"/>
    <w:rsid w:val="00CB62CB"/>
    <w:rsid w:val="00CB7E0D"/>
    <w:rsid w:val="00CC0B53"/>
    <w:rsid w:val="00CC0C19"/>
    <w:rsid w:val="00CC181F"/>
    <w:rsid w:val="00CC2838"/>
    <w:rsid w:val="00CC3596"/>
    <w:rsid w:val="00CC367A"/>
    <w:rsid w:val="00CC411E"/>
    <w:rsid w:val="00CC453A"/>
    <w:rsid w:val="00CC4816"/>
    <w:rsid w:val="00CD24B1"/>
    <w:rsid w:val="00CD53F2"/>
    <w:rsid w:val="00CD65CC"/>
    <w:rsid w:val="00CE0670"/>
    <w:rsid w:val="00CE0C47"/>
    <w:rsid w:val="00CE0CCB"/>
    <w:rsid w:val="00CE10E0"/>
    <w:rsid w:val="00CE3238"/>
    <w:rsid w:val="00CE3B83"/>
    <w:rsid w:val="00CE5343"/>
    <w:rsid w:val="00CE6EFB"/>
    <w:rsid w:val="00CF024C"/>
    <w:rsid w:val="00CF0AE8"/>
    <w:rsid w:val="00CF22E0"/>
    <w:rsid w:val="00CF2ABA"/>
    <w:rsid w:val="00CF3E71"/>
    <w:rsid w:val="00CF4D3A"/>
    <w:rsid w:val="00CF50B1"/>
    <w:rsid w:val="00CF640C"/>
    <w:rsid w:val="00CF69DB"/>
    <w:rsid w:val="00CF71E2"/>
    <w:rsid w:val="00D03504"/>
    <w:rsid w:val="00D0394E"/>
    <w:rsid w:val="00D03C91"/>
    <w:rsid w:val="00D0400E"/>
    <w:rsid w:val="00D04EB0"/>
    <w:rsid w:val="00D10152"/>
    <w:rsid w:val="00D102D6"/>
    <w:rsid w:val="00D10956"/>
    <w:rsid w:val="00D1252B"/>
    <w:rsid w:val="00D12693"/>
    <w:rsid w:val="00D134AE"/>
    <w:rsid w:val="00D13B56"/>
    <w:rsid w:val="00D13E2D"/>
    <w:rsid w:val="00D144E3"/>
    <w:rsid w:val="00D1522F"/>
    <w:rsid w:val="00D159F5"/>
    <w:rsid w:val="00D16805"/>
    <w:rsid w:val="00D16E1C"/>
    <w:rsid w:val="00D170B5"/>
    <w:rsid w:val="00D17154"/>
    <w:rsid w:val="00D1774A"/>
    <w:rsid w:val="00D20150"/>
    <w:rsid w:val="00D21966"/>
    <w:rsid w:val="00D260E6"/>
    <w:rsid w:val="00D26814"/>
    <w:rsid w:val="00D26E2C"/>
    <w:rsid w:val="00D270C8"/>
    <w:rsid w:val="00D27683"/>
    <w:rsid w:val="00D30810"/>
    <w:rsid w:val="00D34663"/>
    <w:rsid w:val="00D34F45"/>
    <w:rsid w:val="00D3503C"/>
    <w:rsid w:val="00D37F63"/>
    <w:rsid w:val="00D4115F"/>
    <w:rsid w:val="00D44564"/>
    <w:rsid w:val="00D4772F"/>
    <w:rsid w:val="00D5022B"/>
    <w:rsid w:val="00D53144"/>
    <w:rsid w:val="00D540C5"/>
    <w:rsid w:val="00D5452E"/>
    <w:rsid w:val="00D56E16"/>
    <w:rsid w:val="00D60C0F"/>
    <w:rsid w:val="00D62739"/>
    <w:rsid w:val="00D62FDE"/>
    <w:rsid w:val="00D64AB4"/>
    <w:rsid w:val="00D6526F"/>
    <w:rsid w:val="00D6551F"/>
    <w:rsid w:val="00D67229"/>
    <w:rsid w:val="00D7058E"/>
    <w:rsid w:val="00D70989"/>
    <w:rsid w:val="00D710A0"/>
    <w:rsid w:val="00D71817"/>
    <w:rsid w:val="00D71C6D"/>
    <w:rsid w:val="00D74274"/>
    <w:rsid w:val="00D747FB"/>
    <w:rsid w:val="00D76AB0"/>
    <w:rsid w:val="00D77563"/>
    <w:rsid w:val="00D806D5"/>
    <w:rsid w:val="00D81253"/>
    <w:rsid w:val="00D82883"/>
    <w:rsid w:val="00D8350E"/>
    <w:rsid w:val="00D8570B"/>
    <w:rsid w:val="00D873DE"/>
    <w:rsid w:val="00D87C51"/>
    <w:rsid w:val="00D90CE3"/>
    <w:rsid w:val="00D91F49"/>
    <w:rsid w:val="00D923F6"/>
    <w:rsid w:val="00D92A2E"/>
    <w:rsid w:val="00D92C7F"/>
    <w:rsid w:val="00D947C3"/>
    <w:rsid w:val="00D94D9F"/>
    <w:rsid w:val="00D9514B"/>
    <w:rsid w:val="00D95728"/>
    <w:rsid w:val="00D967CF"/>
    <w:rsid w:val="00DA19E5"/>
    <w:rsid w:val="00DA1C04"/>
    <w:rsid w:val="00DA21D1"/>
    <w:rsid w:val="00DA29C0"/>
    <w:rsid w:val="00DA2A42"/>
    <w:rsid w:val="00DA2D0D"/>
    <w:rsid w:val="00DA3CFB"/>
    <w:rsid w:val="00DA3F06"/>
    <w:rsid w:val="00DA41F8"/>
    <w:rsid w:val="00DA5038"/>
    <w:rsid w:val="00DA54A6"/>
    <w:rsid w:val="00DA5994"/>
    <w:rsid w:val="00DA5E12"/>
    <w:rsid w:val="00DA5EC6"/>
    <w:rsid w:val="00DA63D2"/>
    <w:rsid w:val="00DB081C"/>
    <w:rsid w:val="00DB0F5F"/>
    <w:rsid w:val="00DB1D08"/>
    <w:rsid w:val="00DB296D"/>
    <w:rsid w:val="00DB2CB4"/>
    <w:rsid w:val="00DB493C"/>
    <w:rsid w:val="00DB500A"/>
    <w:rsid w:val="00DB55F3"/>
    <w:rsid w:val="00DB6776"/>
    <w:rsid w:val="00DB6BE2"/>
    <w:rsid w:val="00DC1050"/>
    <w:rsid w:val="00DC3F8C"/>
    <w:rsid w:val="00DC4701"/>
    <w:rsid w:val="00DC6789"/>
    <w:rsid w:val="00DC6B91"/>
    <w:rsid w:val="00DC723F"/>
    <w:rsid w:val="00DD0177"/>
    <w:rsid w:val="00DD0649"/>
    <w:rsid w:val="00DD1F68"/>
    <w:rsid w:val="00DD20CC"/>
    <w:rsid w:val="00DD3294"/>
    <w:rsid w:val="00DD36FD"/>
    <w:rsid w:val="00DD5285"/>
    <w:rsid w:val="00DD700E"/>
    <w:rsid w:val="00DD7184"/>
    <w:rsid w:val="00DE0470"/>
    <w:rsid w:val="00DE0923"/>
    <w:rsid w:val="00DE1C22"/>
    <w:rsid w:val="00DE1EDB"/>
    <w:rsid w:val="00DE3445"/>
    <w:rsid w:val="00DE3656"/>
    <w:rsid w:val="00DE387D"/>
    <w:rsid w:val="00DE4AC2"/>
    <w:rsid w:val="00DE542C"/>
    <w:rsid w:val="00DE5807"/>
    <w:rsid w:val="00DE6AB6"/>
    <w:rsid w:val="00DE7328"/>
    <w:rsid w:val="00DE78BC"/>
    <w:rsid w:val="00DE7FE9"/>
    <w:rsid w:val="00DF01D7"/>
    <w:rsid w:val="00DF078F"/>
    <w:rsid w:val="00DF23C9"/>
    <w:rsid w:val="00DF4087"/>
    <w:rsid w:val="00DF416F"/>
    <w:rsid w:val="00DF4B00"/>
    <w:rsid w:val="00DF5BBC"/>
    <w:rsid w:val="00DF653E"/>
    <w:rsid w:val="00DF6BC0"/>
    <w:rsid w:val="00DF746A"/>
    <w:rsid w:val="00E01946"/>
    <w:rsid w:val="00E028E7"/>
    <w:rsid w:val="00E042AF"/>
    <w:rsid w:val="00E0470C"/>
    <w:rsid w:val="00E04F40"/>
    <w:rsid w:val="00E0536A"/>
    <w:rsid w:val="00E06CB9"/>
    <w:rsid w:val="00E07B12"/>
    <w:rsid w:val="00E10C70"/>
    <w:rsid w:val="00E13FAC"/>
    <w:rsid w:val="00E142DA"/>
    <w:rsid w:val="00E16872"/>
    <w:rsid w:val="00E1687B"/>
    <w:rsid w:val="00E17706"/>
    <w:rsid w:val="00E17A35"/>
    <w:rsid w:val="00E17D99"/>
    <w:rsid w:val="00E20E38"/>
    <w:rsid w:val="00E21D7F"/>
    <w:rsid w:val="00E21FAE"/>
    <w:rsid w:val="00E2278B"/>
    <w:rsid w:val="00E22EFF"/>
    <w:rsid w:val="00E23E2B"/>
    <w:rsid w:val="00E242F5"/>
    <w:rsid w:val="00E24774"/>
    <w:rsid w:val="00E30C4C"/>
    <w:rsid w:val="00E325D9"/>
    <w:rsid w:val="00E32C0F"/>
    <w:rsid w:val="00E32F01"/>
    <w:rsid w:val="00E33A9A"/>
    <w:rsid w:val="00E35232"/>
    <w:rsid w:val="00E354C1"/>
    <w:rsid w:val="00E361FC"/>
    <w:rsid w:val="00E3659F"/>
    <w:rsid w:val="00E366E4"/>
    <w:rsid w:val="00E36B3C"/>
    <w:rsid w:val="00E36C42"/>
    <w:rsid w:val="00E37B3C"/>
    <w:rsid w:val="00E40354"/>
    <w:rsid w:val="00E41008"/>
    <w:rsid w:val="00E41E97"/>
    <w:rsid w:val="00E42180"/>
    <w:rsid w:val="00E4283A"/>
    <w:rsid w:val="00E43AE2"/>
    <w:rsid w:val="00E44052"/>
    <w:rsid w:val="00E444D4"/>
    <w:rsid w:val="00E45742"/>
    <w:rsid w:val="00E45979"/>
    <w:rsid w:val="00E46AD6"/>
    <w:rsid w:val="00E5063D"/>
    <w:rsid w:val="00E52250"/>
    <w:rsid w:val="00E522B6"/>
    <w:rsid w:val="00E53127"/>
    <w:rsid w:val="00E53B89"/>
    <w:rsid w:val="00E547F3"/>
    <w:rsid w:val="00E54BD3"/>
    <w:rsid w:val="00E553CD"/>
    <w:rsid w:val="00E56B68"/>
    <w:rsid w:val="00E56D6E"/>
    <w:rsid w:val="00E612CB"/>
    <w:rsid w:val="00E632C7"/>
    <w:rsid w:val="00E63879"/>
    <w:rsid w:val="00E657CA"/>
    <w:rsid w:val="00E670C4"/>
    <w:rsid w:val="00E6772C"/>
    <w:rsid w:val="00E719DC"/>
    <w:rsid w:val="00E727A8"/>
    <w:rsid w:val="00E74AF9"/>
    <w:rsid w:val="00E7560C"/>
    <w:rsid w:val="00E75739"/>
    <w:rsid w:val="00E77282"/>
    <w:rsid w:val="00E7799A"/>
    <w:rsid w:val="00E817CF"/>
    <w:rsid w:val="00E8331E"/>
    <w:rsid w:val="00E83477"/>
    <w:rsid w:val="00E83612"/>
    <w:rsid w:val="00E843B2"/>
    <w:rsid w:val="00E84FAB"/>
    <w:rsid w:val="00E86192"/>
    <w:rsid w:val="00E9010D"/>
    <w:rsid w:val="00E90A0D"/>
    <w:rsid w:val="00E91F36"/>
    <w:rsid w:val="00E936A3"/>
    <w:rsid w:val="00E95D51"/>
    <w:rsid w:val="00E97E97"/>
    <w:rsid w:val="00EA1153"/>
    <w:rsid w:val="00EA1B54"/>
    <w:rsid w:val="00EA34B4"/>
    <w:rsid w:val="00EA403D"/>
    <w:rsid w:val="00EA426A"/>
    <w:rsid w:val="00EA5DC5"/>
    <w:rsid w:val="00EB0054"/>
    <w:rsid w:val="00EB0AE0"/>
    <w:rsid w:val="00EB0BBB"/>
    <w:rsid w:val="00EB0D18"/>
    <w:rsid w:val="00EB12AE"/>
    <w:rsid w:val="00EB1D23"/>
    <w:rsid w:val="00EB39E4"/>
    <w:rsid w:val="00EB3D39"/>
    <w:rsid w:val="00EB5643"/>
    <w:rsid w:val="00EB7FBE"/>
    <w:rsid w:val="00EC1718"/>
    <w:rsid w:val="00EC1A9D"/>
    <w:rsid w:val="00EC1AC5"/>
    <w:rsid w:val="00EC68CD"/>
    <w:rsid w:val="00ED05B6"/>
    <w:rsid w:val="00ED168E"/>
    <w:rsid w:val="00ED4A19"/>
    <w:rsid w:val="00ED4C1A"/>
    <w:rsid w:val="00ED554D"/>
    <w:rsid w:val="00ED6629"/>
    <w:rsid w:val="00ED73E1"/>
    <w:rsid w:val="00EE17DA"/>
    <w:rsid w:val="00EE1BD9"/>
    <w:rsid w:val="00EE3031"/>
    <w:rsid w:val="00EE3B92"/>
    <w:rsid w:val="00EE690C"/>
    <w:rsid w:val="00EE75FD"/>
    <w:rsid w:val="00EE79B6"/>
    <w:rsid w:val="00EF0726"/>
    <w:rsid w:val="00EF0C7C"/>
    <w:rsid w:val="00EF0D41"/>
    <w:rsid w:val="00EF0D5B"/>
    <w:rsid w:val="00EF15B7"/>
    <w:rsid w:val="00EF2578"/>
    <w:rsid w:val="00EF313F"/>
    <w:rsid w:val="00EF3E51"/>
    <w:rsid w:val="00EF431C"/>
    <w:rsid w:val="00EF46E2"/>
    <w:rsid w:val="00EF56A5"/>
    <w:rsid w:val="00F000CD"/>
    <w:rsid w:val="00F016E7"/>
    <w:rsid w:val="00F0308D"/>
    <w:rsid w:val="00F04356"/>
    <w:rsid w:val="00F0790D"/>
    <w:rsid w:val="00F07927"/>
    <w:rsid w:val="00F07CF9"/>
    <w:rsid w:val="00F12286"/>
    <w:rsid w:val="00F126F3"/>
    <w:rsid w:val="00F13D76"/>
    <w:rsid w:val="00F15320"/>
    <w:rsid w:val="00F15BC5"/>
    <w:rsid w:val="00F16A08"/>
    <w:rsid w:val="00F17B5E"/>
    <w:rsid w:val="00F237BF"/>
    <w:rsid w:val="00F23D19"/>
    <w:rsid w:val="00F25046"/>
    <w:rsid w:val="00F256C5"/>
    <w:rsid w:val="00F26269"/>
    <w:rsid w:val="00F27F55"/>
    <w:rsid w:val="00F316EF"/>
    <w:rsid w:val="00F33983"/>
    <w:rsid w:val="00F33FAF"/>
    <w:rsid w:val="00F36ACD"/>
    <w:rsid w:val="00F3707C"/>
    <w:rsid w:val="00F37F90"/>
    <w:rsid w:val="00F406C3"/>
    <w:rsid w:val="00F409D2"/>
    <w:rsid w:val="00F4215B"/>
    <w:rsid w:val="00F43365"/>
    <w:rsid w:val="00F444D9"/>
    <w:rsid w:val="00F4535A"/>
    <w:rsid w:val="00F45574"/>
    <w:rsid w:val="00F505D1"/>
    <w:rsid w:val="00F51345"/>
    <w:rsid w:val="00F51736"/>
    <w:rsid w:val="00F51833"/>
    <w:rsid w:val="00F51B11"/>
    <w:rsid w:val="00F52075"/>
    <w:rsid w:val="00F5246C"/>
    <w:rsid w:val="00F61EDE"/>
    <w:rsid w:val="00F6302F"/>
    <w:rsid w:val="00F63468"/>
    <w:rsid w:val="00F642CA"/>
    <w:rsid w:val="00F66E38"/>
    <w:rsid w:val="00F67A1F"/>
    <w:rsid w:val="00F70C4B"/>
    <w:rsid w:val="00F72A6B"/>
    <w:rsid w:val="00F74B30"/>
    <w:rsid w:val="00F7539E"/>
    <w:rsid w:val="00F7649A"/>
    <w:rsid w:val="00F80378"/>
    <w:rsid w:val="00F80CA4"/>
    <w:rsid w:val="00F8116D"/>
    <w:rsid w:val="00F813BA"/>
    <w:rsid w:val="00F81441"/>
    <w:rsid w:val="00F8357F"/>
    <w:rsid w:val="00F845E6"/>
    <w:rsid w:val="00F87062"/>
    <w:rsid w:val="00F87704"/>
    <w:rsid w:val="00F90113"/>
    <w:rsid w:val="00F90527"/>
    <w:rsid w:val="00F9121F"/>
    <w:rsid w:val="00F91395"/>
    <w:rsid w:val="00F92754"/>
    <w:rsid w:val="00F94A66"/>
    <w:rsid w:val="00F95DBB"/>
    <w:rsid w:val="00F96AB0"/>
    <w:rsid w:val="00FA20CB"/>
    <w:rsid w:val="00FA2826"/>
    <w:rsid w:val="00FA310F"/>
    <w:rsid w:val="00FA342C"/>
    <w:rsid w:val="00FA5018"/>
    <w:rsid w:val="00FA54D2"/>
    <w:rsid w:val="00FA611F"/>
    <w:rsid w:val="00FA63B7"/>
    <w:rsid w:val="00FB0021"/>
    <w:rsid w:val="00FB5707"/>
    <w:rsid w:val="00FB5C47"/>
    <w:rsid w:val="00FB7DC5"/>
    <w:rsid w:val="00FC0804"/>
    <w:rsid w:val="00FC0C82"/>
    <w:rsid w:val="00FC144A"/>
    <w:rsid w:val="00FC2675"/>
    <w:rsid w:val="00FC29A7"/>
    <w:rsid w:val="00FC2D3D"/>
    <w:rsid w:val="00FC3181"/>
    <w:rsid w:val="00FC3FC1"/>
    <w:rsid w:val="00FC4116"/>
    <w:rsid w:val="00FC4E3B"/>
    <w:rsid w:val="00FC524C"/>
    <w:rsid w:val="00FC5296"/>
    <w:rsid w:val="00FD1A46"/>
    <w:rsid w:val="00FD4483"/>
    <w:rsid w:val="00FD47D2"/>
    <w:rsid w:val="00FD55E7"/>
    <w:rsid w:val="00FD7DA0"/>
    <w:rsid w:val="00FE094F"/>
    <w:rsid w:val="00FE234E"/>
    <w:rsid w:val="00FE3167"/>
    <w:rsid w:val="00FE4193"/>
    <w:rsid w:val="00FE4C99"/>
    <w:rsid w:val="00FE4D8C"/>
    <w:rsid w:val="00FE5683"/>
    <w:rsid w:val="00FE600A"/>
    <w:rsid w:val="00FE7B3B"/>
    <w:rsid w:val="00FF1156"/>
    <w:rsid w:val="00FF564F"/>
    <w:rsid w:val="00FF573E"/>
    <w:rsid w:val="00FF5769"/>
    <w:rsid w:val="00FF5FAE"/>
    <w:rsid w:val="00FF60BE"/>
    <w:rsid w:val="00F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7CA7C1"/>
  <w15:chartTrackingRefBased/>
  <w15:docId w15:val="{A1808E69-4A4F-486C-A703-5FB7F62A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B493C"/>
    <w:rPr>
      <w:rFonts w:ascii="T-FLEX Type A" w:hAnsi="T-FLEX Type A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framePr w:wrap="around" w:vAnchor="page" w:hAnchor="page" w:x="454" w:y="342" w:anchorLock="1"/>
      <w:spacing w:line="160" w:lineRule="atLeast"/>
      <w:jc w:val="center"/>
      <w:outlineLvl w:val="0"/>
    </w:pPr>
    <w:rPr>
      <w:rFonts w:ascii="T-FLEX Type B" w:hAnsi="T-FLEX Type B"/>
      <w:i/>
      <w:iCs/>
    </w:rPr>
  </w:style>
  <w:style w:type="paragraph" w:styleId="Heading2">
    <w:name w:val="heading 2"/>
    <w:basedOn w:val="Normal"/>
    <w:next w:val="Normal"/>
    <w:qFormat/>
    <w:pPr>
      <w:keepNext/>
      <w:framePr w:wrap="around" w:vAnchor="page" w:hAnchor="page" w:x="311" w:y="7861" w:anchorLock="1"/>
      <w:spacing w:line="160" w:lineRule="atLeast"/>
      <w:jc w:val="center"/>
      <w:outlineLvl w:val="1"/>
    </w:pPr>
    <w:rPr>
      <w:rFonts w:ascii="T-FLEX Type B" w:hAnsi="T-FLEX Type B"/>
      <w:i/>
      <w:i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 w:val="20"/>
    </w:rPr>
  </w:style>
  <w:style w:type="paragraph" w:styleId="Footer">
    <w:name w:val="footer"/>
    <w:basedOn w:val="Normal"/>
    <w:link w:val="FooterChar"/>
    <w:uiPriority w:val="99"/>
    <w:pPr>
      <w:jc w:val="center"/>
    </w:pPr>
    <w:rPr>
      <w:rFonts w:ascii="T-FLEX Type B" w:hAnsi="T-FLEX Type B"/>
      <w:i/>
    </w:rPr>
  </w:style>
  <w:style w:type="paragraph" w:styleId="BodyText">
    <w:name w:val="Body Text"/>
    <w:basedOn w:val="Normal"/>
    <w:pPr>
      <w:ind w:left="851"/>
      <w:jc w:val="both"/>
    </w:pPr>
  </w:style>
  <w:style w:type="paragraph" w:customStyle="1" w:styleId="a2">
    <w:name w:val="Абзац"/>
    <w:basedOn w:val="BodyText"/>
    <w:pPr>
      <w:ind w:left="0" w:firstLine="851"/>
    </w:pPr>
    <w:rPr>
      <w:sz w:val="26"/>
    </w:rPr>
  </w:style>
  <w:style w:type="character" w:styleId="Hyperlink">
    <w:name w:val="Hyperlink"/>
    <w:rPr>
      <w:color w:val="0000FF"/>
      <w:u w:val="single"/>
    </w:rPr>
  </w:style>
  <w:style w:type="paragraph" w:customStyle="1" w:styleId="a3">
    <w:name w:val="Заголовки граф"/>
    <w:basedOn w:val="Normal"/>
    <w:pPr>
      <w:jc w:val="center"/>
    </w:pPr>
    <w:rPr>
      <w:sz w:val="26"/>
    </w:rPr>
  </w:style>
  <w:style w:type="paragraph" w:styleId="Title">
    <w:name w:val="Title"/>
    <w:basedOn w:val="Heading4"/>
    <w:pPr>
      <w:spacing w:before="0" w:after="720"/>
      <w:jc w:val="center"/>
      <w:outlineLvl w:val="0"/>
    </w:pPr>
    <w:rPr>
      <w:b w:val="0"/>
    </w:rPr>
  </w:style>
  <w:style w:type="paragraph" w:customStyle="1" w:styleId="a4">
    <w:name w:val="Заголовок табл"/>
    <w:basedOn w:val="BodyText"/>
    <w:pPr>
      <w:spacing w:before="120" w:after="120"/>
      <w:ind w:left="0"/>
      <w:jc w:val="left"/>
    </w:pPr>
    <w:rPr>
      <w:sz w:val="26"/>
    </w:rPr>
  </w:style>
  <w:style w:type="character" w:styleId="CommentReference">
    <w:name w:val="annotation reference"/>
    <w:semiHidden/>
    <w:rPr>
      <w:sz w:val="16"/>
      <w:szCs w:val="16"/>
    </w:rPr>
  </w:style>
  <w:style w:type="character" w:styleId="PageNumber">
    <w:name w:val="page number"/>
    <w:rPr>
      <w:rFonts w:ascii="Times New Roman" w:hAnsi="Times New Roman"/>
      <w:sz w:val="28"/>
    </w:rPr>
  </w:style>
  <w:style w:type="paragraph" w:styleId="NormalIndent">
    <w:name w:val="Normal Indent"/>
    <w:basedOn w:val="Normal"/>
    <w:pPr>
      <w:ind w:left="708"/>
    </w:pPr>
  </w:style>
  <w:style w:type="paragraph" w:styleId="TOC1">
    <w:name w:val="toc 1"/>
    <w:basedOn w:val="Normal"/>
    <w:next w:val="Normal"/>
    <w:autoRedefine/>
    <w:semiHidden/>
    <w:pPr>
      <w:keepLines/>
      <w:tabs>
        <w:tab w:val="left" w:pos="567"/>
        <w:tab w:val="left" w:leader="dot" w:pos="9469"/>
      </w:tabs>
      <w:spacing w:line="360" w:lineRule="auto"/>
    </w:pPr>
  </w:style>
  <w:style w:type="paragraph" w:styleId="TOC2">
    <w:name w:val="toc 2"/>
    <w:basedOn w:val="Normal"/>
    <w:next w:val="Normal"/>
    <w:autoRedefine/>
    <w:semiHidden/>
    <w:pPr>
      <w:tabs>
        <w:tab w:val="left" w:pos="958"/>
        <w:tab w:val="left" w:leader="dot" w:pos="9469"/>
      </w:tabs>
      <w:spacing w:line="360" w:lineRule="auto"/>
      <w:ind w:left="284" w:right="688"/>
    </w:pPr>
    <w:rPr>
      <w:noProof/>
      <w:szCs w:val="26"/>
    </w:rPr>
  </w:style>
  <w:style w:type="paragraph" w:styleId="TOC3">
    <w:name w:val="toc 3"/>
    <w:basedOn w:val="Normal"/>
    <w:next w:val="Normal"/>
    <w:autoRedefine/>
    <w:semiHidden/>
    <w:pPr>
      <w:tabs>
        <w:tab w:val="left" w:leader="dot" w:pos="9469"/>
      </w:tabs>
      <w:spacing w:line="360" w:lineRule="auto"/>
      <w:ind w:left="567"/>
    </w:pPr>
    <w:rPr>
      <w:noProof/>
      <w:szCs w:val="26"/>
    </w:rPr>
  </w:style>
  <w:style w:type="paragraph" w:styleId="TOC4">
    <w:name w:val="toc 4"/>
    <w:basedOn w:val="Normal"/>
    <w:next w:val="Normal"/>
    <w:autoRedefine/>
    <w:semiHidden/>
    <w:pPr>
      <w:tabs>
        <w:tab w:val="left" w:pos="2268"/>
        <w:tab w:val="left" w:leader="dot" w:pos="9923"/>
      </w:tabs>
      <w:ind w:right="227"/>
    </w:pPr>
  </w:style>
  <w:style w:type="paragraph" w:styleId="TOC5">
    <w:name w:val="toc 5"/>
    <w:basedOn w:val="Normal"/>
    <w:next w:val="Normal"/>
    <w:autoRedefine/>
    <w:semiHidden/>
    <w:pPr>
      <w:ind w:left="958" w:right="215"/>
    </w:pPr>
  </w:style>
  <w:style w:type="paragraph" w:styleId="TOC6">
    <w:name w:val="toc 6"/>
    <w:basedOn w:val="Normal"/>
    <w:next w:val="Normal"/>
    <w:autoRedefine/>
    <w:semiHidden/>
    <w:pPr>
      <w:ind w:left="1202" w:right="215"/>
    </w:pPr>
  </w:style>
  <w:style w:type="paragraph" w:styleId="TOC7">
    <w:name w:val="toc 7"/>
    <w:basedOn w:val="Normal"/>
    <w:next w:val="Normal"/>
    <w:autoRedefine/>
    <w:semiHidden/>
    <w:pPr>
      <w:ind w:left="1440" w:right="215"/>
    </w:pPr>
  </w:style>
  <w:style w:type="paragraph" w:styleId="TOC8">
    <w:name w:val="toc 8"/>
    <w:basedOn w:val="Normal"/>
    <w:next w:val="Normal"/>
    <w:autoRedefine/>
    <w:semiHidden/>
    <w:pPr>
      <w:ind w:left="1678" w:right="215"/>
    </w:pPr>
  </w:style>
  <w:style w:type="paragraph" w:styleId="TOC9">
    <w:name w:val="toc 9"/>
    <w:basedOn w:val="Normal"/>
    <w:next w:val="Normal"/>
    <w:autoRedefine/>
    <w:semiHidden/>
    <w:pPr>
      <w:ind w:left="1922" w:right="215"/>
    </w:pPr>
  </w:style>
  <w:style w:type="paragraph" w:customStyle="1" w:styleId="a5">
    <w:name w:val="Подзаголовок граф"/>
    <w:basedOn w:val="BodyText"/>
    <w:pPr>
      <w:ind w:left="0"/>
      <w:jc w:val="center"/>
    </w:pPr>
  </w:style>
  <w:style w:type="paragraph" w:customStyle="1" w:styleId="a1">
    <w:name w:val="Подпункт"/>
    <w:basedOn w:val="Normal"/>
    <w:pPr>
      <w:numPr>
        <w:ilvl w:val="3"/>
        <w:numId w:val="1"/>
      </w:numPr>
      <w:tabs>
        <w:tab w:val="left" w:pos="1800"/>
      </w:tabs>
      <w:outlineLvl w:val="3"/>
    </w:pPr>
    <w:rPr>
      <w:sz w:val="26"/>
    </w:rPr>
  </w:style>
  <w:style w:type="paragraph" w:customStyle="1" w:styleId="a0">
    <w:name w:val="Подраздел"/>
    <w:basedOn w:val="Normal"/>
    <w:next w:val="Normal"/>
    <w:pPr>
      <w:numPr>
        <w:ilvl w:val="1"/>
        <w:numId w:val="2"/>
      </w:numPr>
      <w:spacing w:before="600" w:after="480"/>
      <w:ind w:left="0" w:firstLine="851"/>
      <w:outlineLvl w:val="1"/>
    </w:pPr>
    <w:rPr>
      <w:bCs/>
      <w:iCs/>
      <w:sz w:val="26"/>
    </w:rPr>
  </w:style>
  <w:style w:type="paragraph" w:customStyle="1" w:styleId="3">
    <w:name w:val="Пункт3"/>
    <w:basedOn w:val="Normal"/>
    <w:pPr>
      <w:numPr>
        <w:ilvl w:val="2"/>
        <w:numId w:val="3"/>
      </w:numPr>
      <w:spacing w:before="240" w:after="240"/>
      <w:ind w:left="0" w:firstLine="851"/>
      <w:outlineLvl w:val="2"/>
    </w:pPr>
    <w:rPr>
      <w:bCs/>
      <w:sz w:val="26"/>
      <w:szCs w:val="20"/>
    </w:rPr>
  </w:style>
  <w:style w:type="paragraph" w:customStyle="1" w:styleId="a">
    <w:name w:val="Раздел"/>
    <w:basedOn w:val="Normal"/>
    <w:next w:val="a0"/>
    <w:pPr>
      <w:keepNext/>
      <w:numPr>
        <w:numId w:val="4"/>
      </w:numPr>
      <w:spacing w:after="240"/>
      <w:ind w:left="0" w:firstLine="851"/>
      <w:jc w:val="both"/>
      <w:outlineLvl w:val="0"/>
    </w:pPr>
    <w:rPr>
      <w:sz w:val="26"/>
    </w:rPr>
  </w:style>
  <w:style w:type="paragraph" w:customStyle="1" w:styleId="a6">
    <w:name w:val="Таблица"/>
    <w:basedOn w:val="Normal"/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customStyle="1" w:styleId="1">
    <w:name w:val="Осн_надпись1"/>
    <w:basedOn w:val="Normal"/>
    <w:pPr>
      <w:framePr w:wrap="around" w:vAnchor="page" w:hAnchor="page" w:x="455" w:y="8143" w:anchorLock="1"/>
      <w:spacing w:line="160" w:lineRule="atLeast"/>
      <w:jc w:val="center"/>
    </w:pPr>
    <w:rPr>
      <w:rFonts w:ascii="T-FLEX Type B" w:hAnsi="T-FLEX Type B"/>
      <w:i/>
      <w:iCs/>
      <w:sz w:val="26"/>
    </w:rPr>
  </w:style>
  <w:style w:type="paragraph" w:customStyle="1" w:styleId="2">
    <w:name w:val="Пункт2"/>
    <w:basedOn w:val="a0"/>
  </w:style>
  <w:style w:type="paragraph" w:customStyle="1" w:styleId="20">
    <w:name w:val="Осн_надпись2"/>
    <w:basedOn w:val="Footer"/>
    <w:pPr>
      <w:tabs>
        <w:tab w:val="center" w:pos="4153"/>
        <w:tab w:val="right" w:pos="8306"/>
      </w:tabs>
      <w:ind w:left="-113" w:right="-113"/>
    </w:pPr>
  </w:style>
  <w:style w:type="paragraph" w:customStyle="1" w:styleId="30">
    <w:name w:val="Осн_надпись3"/>
    <w:basedOn w:val="Footer"/>
    <w:pPr>
      <w:tabs>
        <w:tab w:val="left" w:pos="15309"/>
        <w:tab w:val="left" w:pos="20412"/>
      </w:tabs>
      <w:spacing w:line="180" w:lineRule="exact"/>
      <w:jc w:val="left"/>
    </w:pPr>
    <w:rPr>
      <w:iCs/>
      <w:sz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Pa5">
    <w:name w:val="Pa5"/>
    <w:basedOn w:val="Normal"/>
    <w:next w:val="Normal"/>
    <w:rsid w:val="002767D1"/>
    <w:pPr>
      <w:autoSpaceDE w:val="0"/>
      <w:autoSpaceDN w:val="0"/>
      <w:adjustRightInd w:val="0"/>
      <w:spacing w:line="131" w:lineRule="atLeast"/>
    </w:pPr>
    <w:rPr>
      <w:rFonts w:ascii="Futura" w:hAnsi="Futura"/>
    </w:rPr>
  </w:style>
  <w:style w:type="character" w:customStyle="1" w:styleId="A30">
    <w:name w:val="A3"/>
    <w:rsid w:val="002767D1"/>
    <w:rPr>
      <w:rFonts w:cs="Futura"/>
      <w:color w:val="000000"/>
      <w:sz w:val="18"/>
      <w:szCs w:val="18"/>
    </w:rPr>
  </w:style>
  <w:style w:type="paragraph" w:styleId="DocumentMap">
    <w:name w:val="Document Map"/>
    <w:basedOn w:val="Normal"/>
    <w:semiHidden/>
    <w:rsid w:val="00AC5C3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E444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444D4"/>
    <w:rPr>
      <w:rFonts w:ascii="Segoe UI" w:hAnsi="Segoe UI" w:cs="Segoe UI"/>
      <w:sz w:val="18"/>
      <w:szCs w:val="18"/>
    </w:rPr>
  </w:style>
  <w:style w:type="character" w:customStyle="1" w:styleId="FooterChar">
    <w:name w:val="Footer Char"/>
    <w:link w:val="Footer"/>
    <w:uiPriority w:val="99"/>
    <w:rsid w:val="00325DEA"/>
    <w:rPr>
      <w:rFonts w:ascii="T-FLEX Type B" w:hAnsi="T-FLEX Type B"/>
      <w:i/>
      <w:sz w:val="24"/>
      <w:szCs w:val="24"/>
    </w:rPr>
  </w:style>
  <w:style w:type="table" w:styleId="TableGrid">
    <w:name w:val="Table Grid"/>
    <w:basedOn w:val="TableNormal"/>
    <w:uiPriority w:val="39"/>
    <w:rsid w:val="00325DEA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Рамка"/>
    <w:basedOn w:val="Normal"/>
    <w:link w:val="a8"/>
    <w:qFormat/>
    <w:rsid w:val="00325DEA"/>
    <w:pPr>
      <w:framePr w:wrap="around" w:vAnchor="page" w:hAnchor="page" w:x="455" w:y="285"/>
      <w:jc w:val="center"/>
    </w:pPr>
    <w:rPr>
      <w:rFonts w:eastAsia="Calibri"/>
      <w:sz w:val="18"/>
      <w:szCs w:val="18"/>
      <w:lang w:eastAsia="en-US"/>
    </w:rPr>
  </w:style>
  <w:style w:type="character" w:customStyle="1" w:styleId="a8">
    <w:name w:val="Рамка Знак"/>
    <w:link w:val="a7"/>
    <w:rsid w:val="00325DEA"/>
    <w:rPr>
      <w:rFonts w:eastAsia="Calibri"/>
      <w:sz w:val="18"/>
      <w:szCs w:val="18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5118D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45118D"/>
    <w:rPr>
      <w:rFonts w:ascii="T-FLEX Type A" w:hAnsi="T-FLEX Type A"/>
    </w:rPr>
  </w:style>
  <w:style w:type="character" w:customStyle="1" w:styleId="CommentSubjectChar">
    <w:name w:val="Comment Subject Char"/>
    <w:basedOn w:val="CommentTextChar"/>
    <w:link w:val="CommentSubject"/>
    <w:rsid w:val="0045118D"/>
    <w:rPr>
      <w:rFonts w:ascii="T-FLEX Type A" w:hAnsi="T-FLEX Type 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4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a\Application%20Data\Microsoft\&#1064;&#1072;&#1073;&#1083;&#1086;&#1085;&#1099;\5_&#1042;&#105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D2E2DE-61DE-4A2D-953B-2AEEE473F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5_ВП.dot</Template>
  <TotalTime>208</TotalTime>
  <Pages>7</Pages>
  <Words>609</Words>
  <Characters>3472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№ строки</vt:lpstr>
      <vt:lpstr>№ строки</vt:lpstr>
    </vt:vector>
  </TitlesOfParts>
  <Company>SPecialiST RePack</Company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 строки</dc:title>
  <dc:subject/>
  <dc:creator>natasha</dc:creator>
  <cp:keywords/>
  <cp:lastModifiedBy>Васильев Всеволод Андреевич</cp:lastModifiedBy>
  <cp:revision>32</cp:revision>
  <cp:lastPrinted>2022-04-25T08:06:00Z</cp:lastPrinted>
  <dcterms:created xsi:type="dcterms:W3CDTF">2022-04-26T04:46:00Z</dcterms:created>
  <dcterms:modified xsi:type="dcterms:W3CDTF">2023-04-10T04:14:00Z</dcterms:modified>
</cp:coreProperties>
</file>